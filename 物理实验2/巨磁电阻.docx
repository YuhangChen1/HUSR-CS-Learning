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wdp" ContentType="image/vnd.ms-photo"/>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E9C5080" w14:textId="2AB3EB9C" w:rsidR="0089507F" w:rsidRDefault="0089507F" w:rsidP="003C402E">
      <w:pPr>
        <w:snapToGrid w:val="0"/>
        <w:spacing w:line="360" w:lineRule="auto"/>
        <w:jc w:val="center"/>
        <w:rPr>
          <w:b/>
          <w:bCs/>
          <w:sz w:val="30"/>
          <w:szCs w:val="30"/>
        </w:rPr>
      </w:pPr>
      <w:bookmarkStart w:id="0" w:name="_Toc461954507"/>
      <w:bookmarkStart w:id="1" w:name="_Toc122683861"/>
      <w:proofErr w:type="gramStart"/>
      <w:r w:rsidRPr="0089507F">
        <w:rPr>
          <w:rFonts w:hint="eastAsia"/>
          <w:b/>
          <w:bCs/>
          <w:sz w:val="30"/>
          <w:szCs w:val="30"/>
        </w:rPr>
        <w:t>巨磁电阻</w:t>
      </w:r>
      <w:proofErr w:type="gramEnd"/>
      <w:r w:rsidRPr="0089507F">
        <w:rPr>
          <w:rFonts w:hint="eastAsia"/>
          <w:b/>
          <w:bCs/>
          <w:sz w:val="30"/>
          <w:szCs w:val="30"/>
        </w:rPr>
        <w:t>效应及应用</w:t>
      </w:r>
    </w:p>
    <w:p w14:paraId="53627DC9" w14:textId="77777777" w:rsidR="0089507F" w:rsidRPr="0089507F" w:rsidRDefault="0089507F" w:rsidP="003C402E">
      <w:pPr>
        <w:snapToGrid w:val="0"/>
        <w:spacing w:line="360" w:lineRule="auto"/>
        <w:jc w:val="center"/>
        <w:rPr>
          <w:rFonts w:eastAsia="黑体"/>
          <w:b/>
          <w:bCs/>
          <w:sz w:val="30"/>
          <w:szCs w:val="30"/>
        </w:rPr>
      </w:pPr>
    </w:p>
    <w:p w14:paraId="1D5C9BB0" w14:textId="450226EE" w:rsidR="00A46761" w:rsidRDefault="00A46761" w:rsidP="003C402E">
      <w:pPr>
        <w:snapToGrid w:val="0"/>
        <w:spacing w:line="360" w:lineRule="auto"/>
        <w:rPr>
          <w:rFonts w:eastAsia="黑体"/>
          <w:sz w:val="24"/>
          <w:szCs w:val="21"/>
        </w:rPr>
      </w:pPr>
      <w:r w:rsidRPr="00824E5E">
        <w:rPr>
          <w:rFonts w:eastAsia="黑体"/>
          <w:sz w:val="24"/>
          <w:szCs w:val="21"/>
        </w:rPr>
        <w:t>【实验目的】</w:t>
      </w:r>
    </w:p>
    <w:p w14:paraId="36BF468B" w14:textId="31861AC6" w:rsidR="00AD3166" w:rsidRPr="00C01161" w:rsidRDefault="00AD3166" w:rsidP="003C402E">
      <w:pPr>
        <w:pStyle w:val="22"/>
        <w:numPr>
          <w:ilvl w:val="0"/>
          <w:numId w:val="43"/>
        </w:numPr>
        <w:snapToGrid w:val="0"/>
        <w:spacing w:beforeLines="0" w:line="360" w:lineRule="auto"/>
        <w:rPr>
          <w:b w:val="0"/>
          <w:bCs/>
          <w:lang w:val="x-none" w:eastAsia="x-none"/>
        </w:rPr>
      </w:pPr>
      <w:proofErr w:type="spellStart"/>
      <w:proofErr w:type="gramStart"/>
      <w:r w:rsidRPr="00C01161">
        <w:rPr>
          <w:rFonts w:hint="eastAsia"/>
          <w:b w:val="0"/>
          <w:bCs/>
          <w:lang w:val="x-none" w:eastAsia="x-none"/>
        </w:rPr>
        <w:t>了解</w:t>
      </w:r>
      <w:r w:rsidR="00C01161" w:rsidRPr="00C01161">
        <w:rPr>
          <w:b w:val="0"/>
          <w:bCs/>
          <w:szCs w:val="24"/>
        </w:rPr>
        <w:t>巨磁电阻</w:t>
      </w:r>
      <w:proofErr w:type="gramEnd"/>
      <w:r w:rsidRPr="00C01161">
        <w:rPr>
          <w:rFonts w:hint="eastAsia"/>
          <w:b w:val="0"/>
          <w:bCs/>
          <w:lang w:val="x-none" w:eastAsia="x-none"/>
        </w:rPr>
        <w:t>效应</w:t>
      </w:r>
      <w:r w:rsidR="00C57776">
        <w:rPr>
          <w:rFonts w:hint="eastAsia"/>
          <w:b w:val="0"/>
          <w:bCs/>
          <w:lang w:val="x-none"/>
        </w:rPr>
        <w:t>的原理以及应用</w:t>
      </w:r>
      <w:proofErr w:type="spellEnd"/>
      <w:r w:rsidRPr="00C01161">
        <w:rPr>
          <w:rFonts w:hint="eastAsia"/>
          <w:b w:val="0"/>
          <w:bCs/>
          <w:lang w:val="x-none" w:eastAsia="x-none"/>
        </w:rPr>
        <w:t>。</w:t>
      </w:r>
    </w:p>
    <w:p w14:paraId="63022300" w14:textId="776BB674" w:rsidR="00AD3166" w:rsidRPr="00C01161" w:rsidRDefault="00AD3166" w:rsidP="003C402E">
      <w:pPr>
        <w:pStyle w:val="22"/>
        <w:numPr>
          <w:ilvl w:val="0"/>
          <w:numId w:val="43"/>
        </w:numPr>
        <w:snapToGrid w:val="0"/>
        <w:spacing w:beforeLines="0" w:line="360" w:lineRule="auto"/>
        <w:rPr>
          <w:b w:val="0"/>
          <w:bCs/>
          <w:lang w:val="x-none" w:eastAsia="x-none"/>
        </w:rPr>
      </w:pPr>
      <w:r w:rsidRPr="00C01161">
        <w:rPr>
          <w:rFonts w:hint="eastAsia"/>
          <w:b w:val="0"/>
          <w:bCs/>
          <w:lang w:val="x-none"/>
        </w:rPr>
        <w:t>掌握</w:t>
      </w:r>
      <w:r w:rsidR="00C01161" w:rsidRPr="00C01161">
        <w:rPr>
          <w:b w:val="0"/>
          <w:bCs/>
          <w:szCs w:val="24"/>
        </w:rPr>
        <w:t>巨磁电阻</w:t>
      </w:r>
      <w:r w:rsidRPr="00C01161">
        <w:rPr>
          <w:rFonts w:hint="eastAsia"/>
          <w:b w:val="0"/>
          <w:bCs/>
          <w:lang w:val="x-none"/>
        </w:rPr>
        <w:t>磁</w:t>
      </w:r>
      <w:proofErr w:type="spellStart"/>
      <w:r w:rsidRPr="00C01161">
        <w:rPr>
          <w:rFonts w:hint="eastAsia"/>
          <w:b w:val="0"/>
          <w:bCs/>
          <w:lang w:val="x-none" w:eastAsia="x-none"/>
        </w:rPr>
        <w:t>传感器</w:t>
      </w:r>
      <w:r w:rsidRPr="00C01161">
        <w:rPr>
          <w:rFonts w:hint="eastAsia"/>
          <w:b w:val="0"/>
          <w:bCs/>
          <w:lang w:val="x-none"/>
        </w:rPr>
        <w:t>结构及磁场测量原理，测量其</w:t>
      </w:r>
      <w:r w:rsidRPr="00C01161">
        <w:rPr>
          <w:rFonts w:hint="eastAsia"/>
          <w:b w:val="0"/>
          <w:bCs/>
          <w:lang w:val="x-none" w:eastAsia="x-none"/>
        </w:rPr>
        <w:t>磁电转换特性</w:t>
      </w:r>
      <w:proofErr w:type="spellEnd"/>
      <w:r w:rsidRPr="00C01161">
        <w:rPr>
          <w:rFonts w:hint="eastAsia"/>
          <w:b w:val="0"/>
          <w:bCs/>
          <w:lang w:val="x-none" w:eastAsia="x-none"/>
        </w:rPr>
        <w:t>。</w:t>
      </w:r>
    </w:p>
    <w:p w14:paraId="6AD64A40" w14:textId="0B601921" w:rsidR="00AD3166" w:rsidRPr="00C01161" w:rsidRDefault="00AD3166" w:rsidP="003C402E">
      <w:pPr>
        <w:pStyle w:val="22"/>
        <w:numPr>
          <w:ilvl w:val="0"/>
          <w:numId w:val="43"/>
        </w:numPr>
        <w:snapToGrid w:val="0"/>
        <w:spacing w:beforeLines="0" w:line="360" w:lineRule="auto"/>
        <w:rPr>
          <w:b w:val="0"/>
          <w:bCs/>
          <w:lang w:val="x-none" w:eastAsia="x-none"/>
        </w:rPr>
      </w:pPr>
      <w:proofErr w:type="spellStart"/>
      <w:r w:rsidRPr="00C01161">
        <w:rPr>
          <w:rFonts w:hint="eastAsia"/>
          <w:b w:val="0"/>
          <w:bCs/>
          <w:lang w:val="x-none" w:eastAsia="x-none"/>
        </w:rPr>
        <w:t>测量</w:t>
      </w:r>
      <w:r w:rsidR="00C01161" w:rsidRPr="00C01161">
        <w:rPr>
          <w:b w:val="0"/>
          <w:bCs/>
          <w:szCs w:val="24"/>
        </w:rPr>
        <w:t>巨磁电阻</w:t>
      </w:r>
      <w:r w:rsidRPr="00C01161">
        <w:rPr>
          <w:rFonts w:hint="eastAsia"/>
          <w:b w:val="0"/>
          <w:bCs/>
          <w:lang w:val="x-none"/>
        </w:rPr>
        <w:t>磁</w:t>
      </w:r>
      <w:r w:rsidRPr="00C01161">
        <w:rPr>
          <w:rFonts w:hint="eastAsia"/>
          <w:b w:val="0"/>
          <w:bCs/>
          <w:lang w:val="x-none" w:eastAsia="x-none"/>
        </w:rPr>
        <w:t>传感器</w:t>
      </w:r>
      <w:r w:rsidRPr="00C01161">
        <w:rPr>
          <w:rFonts w:hint="eastAsia"/>
          <w:b w:val="0"/>
          <w:bCs/>
          <w:lang w:val="x-none"/>
        </w:rPr>
        <w:t>内部电阻的</w:t>
      </w:r>
      <w:r w:rsidRPr="00C01161">
        <w:rPr>
          <w:rFonts w:hint="eastAsia"/>
          <w:b w:val="0"/>
          <w:bCs/>
          <w:lang w:val="x-none" w:eastAsia="x-none"/>
        </w:rPr>
        <w:t>磁阻特性</w:t>
      </w:r>
      <w:proofErr w:type="spellEnd"/>
      <w:r w:rsidRPr="00C01161">
        <w:rPr>
          <w:rFonts w:hint="eastAsia"/>
          <w:b w:val="0"/>
          <w:bCs/>
          <w:lang w:val="x-none" w:eastAsia="x-none"/>
        </w:rPr>
        <w:t>。</w:t>
      </w:r>
    </w:p>
    <w:p w14:paraId="7EB05DAE" w14:textId="780ABDF8" w:rsidR="00A46761" w:rsidRDefault="00A46761" w:rsidP="003C402E">
      <w:pPr>
        <w:snapToGrid w:val="0"/>
        <w:spacing w:line="360" w:lineRule="auto"/>
        <w:rPr>
          <w:rFonts w:eastAsia="黑体"/>
          <w:sz w:val="24"/>
          <w:szCs w:val="21"/>
        </w:rPr>
      </w:pPr>
    </w:p>
    <w:p w14:paraId="7004F299" w14:textId="77777777" w:rsidR="00A46761" w:rsidRPr="00824E5E" w:rsidRDefault="00A46761" w:rsidP="003C402E">
      <w:pPr>
        <w:snapToGrid w:val="0"/>
        <w:spacing w:line="360" w:lineRule="auto"/>
        <w:rPr>
          <w:rFonts w:eastAsia="黑体"/>
          <w:sz w:val="24"/>
          <w:szCs w:val="21"/>
        </w:rPr>
      </w:pPr>
      <w:r w:rsidRPr="00824E5E">
        <w:rPr>
          <w:rFonts w:eastAsia="黑体"/>
          <w:sz w:val="24"/>
          <w:szCs w:val="21"/>
        </w:rPr>
        <w:t>【预备问题】</w:t>
      </w:r>
    </w:p>
    <w:p w14:paraId="4F26C38F" w14:textId="65C5FF73" w:rsidR="00A46761" w:rsidRPr="003162BA" w:rsidRDefault="007050C3" w:rsidP="003C402E">
      <w:pPr>
        <w:snapToGrid w:val="0"/>
        <w:spacing w:line="360" w:lineRule="auto"/>
        <w:rPr>
          <w:rFonts w:asciiTheme="minorEastAsia" w:eastAsiaTheme="minorEastAsia" w:hAnsiTheme="minorEastAsia"/>
          <w:szCs w:val="21"/>
        </w:rPr>
      </w:pPr>
      <w:r w:rsidRPr="003162BA">
        <w:rPr>
          <w:rFonts w:asciiTheme="minorEastAsia" w:eastAsiaTheme="minorEastAsia" w:hAnsiTheme="minorEastAsia" w:hint="eastAsia"/>
          <w:szCs w:val="21"/>
        </w:rPr>
        <w:t>1</w:t>
      </w:r>
      <w:r w:rsidRPr="003162BA">
        <w:rPr>
          <w:rFonts w:asciiTheme="minorEastAsia" w:eastAsiaTheme="minorEastAsia" w:hAnsiTheme="minorEastAsia"/>
          <w:szCs w:val="21"/>
        </w:rPr>
        <w:t>.</w:t>
      </w:r>
      <w:r w:rsidRPr="003162BA">
        <w:rPr>
          <w:rFonts w:asciiTheme="minorEastAsia" w:eastAsiaTheme="minorEastAsia" w:hAnsiTheme="minorEastAsia" w:hint="eastAsia"/>
          <w:szCs w:val="21"/>
        </w:rPr>
        <w:t>直流电桥的相关知识</w:t>
      </w:r>
    </w:p>
    <w:p w14:paraId="3A206123" w14:textId="073B46CC" w:rsidR="00A46761" w:rsidRDefault="00A46761" w:rsidP="003C402E">
      <w:pPr>
        <w:snapToGrid w:val="0"/>
        <w:spacing w:line="360" w:lineRule="auto"/>
        <w:rPr>
          <w:rFonts w:eastAsia="黑体"/>
          <w:sz w:val="24"/>
          <w:szCs w:val="21"/>
        </w:rPr>
      </w:pPr>
    </w:p>
    <w:p w14:paraId="0817B3BD" w14:textId="77777777" w:rsidR="00A46761" w:rsidRDefault="00A46761" w:rsidP="003C402E">
      <w:pPr>
        <w:snapToGrid w:val="0"/>
        <w:spacing w:line="360" w:lineRule="auto"/>
        <w:rPr>
          <w:rFonts w:eastAsia="黑体"/>
          <w:sz w:val="24"/>
          <w:szCs w:val="21"/>
        </w:rPr>
      </w:pPr>
    </w:p>
    <w:p w14:paraId="777D1F6D" w14:textId="77777777" w:rsidR="00A46761" w:rsidRPr="00824E5E" w:rsidRDefault="00A46761" w:rsidP="003C402E">
      <w:pPr>
        <w:snapToGrid w:val="0"/>
        <w:spacing w:line="360" w:lineRule="auto"/>
        <w:rPr>
          <w:rFonts w:eastAsia="黑体"/>
          <w:szCs w:val="21"/>
        </w:rPr>
      </w:pPr>
      <w:r w:rsidRPr="00824E5E">
        <w:rPr>
          <w:rFonts w:eastAsia="黑体"/>
          <w:szCs w:val="21"/>
        </w:rPr>
        <w:t>【</w:t>
      </w:r>
      <w:r w:rsidRPr="00824E5E">
        <w:rPr>
          <w:rFonts w:eastAsia="黑体"/>
          <w:sz w:val="24"/>
          <w:szCs w:val="21"/>
        </w:rPr>
        <w:t>实验背景</w:t>
      </w:r>
      <w:r w:rsidRPr="00824E5E">
        <w:rPr>
          <w:rFonts w:eastAsia="黑体"/>
          <w:szCs w:val="21"/>
        </w:rPr>
        <w:t>】</w:t>
      </w:r>
    </w:p>
    <w:bookmarkEnd w:id="0"/>
    <w:bookmarkEnd w:id="1"/>
    <w:p w14:paraId="279A0639" w14:textId="3AAD5FCA" w:rsidR="00CA1C14" w:rsidRPr="004F04E5" w:rsidRDefault="00CA1C14" w:rsidP="003C402E">
      <w:pPr>
        <w:snapToGrid w:val="0"/>
        <w:spacing w:line="360" w:lineRule="auto"/>
        <w:ind w:firstLineChars="200" w:firstLine="420"/>
        <w:rPr>
          <w:szCs w:val="24"/>
        </w:rPr>
      </w:pPr>
      <w:r w:rsidRPr="003777DC">
        <w:rPr>
          <w:iCs/>
          <w:szCs w:val="24"/>
        </w:rPr>
        <w:t>2007</w:t>
      </w:r>
      <w:r w:rsidRPr="004F04E5">
        <w:rPr>
          <w:szCs w:val="24"/>
        </w:rPr>
        <w:t>年诺贝尔物理学奖授予</w:t>
      </w:r>
      <w:proofErr w:type="gramStart"/>
      <w:r w:rsidRPr="004F04E5">
        <w:rPr>
          <w:szCs w:val="24"/>
        </w:rPr>
        <w:t>了巨磁电阻</w:t>
      </w:r>
      <w:proofErr w:type="gramEnd"/>
      <w:r w:rsidR="00C01161">
        <w:rPr>
          <w:rFonts w:hint="eastAsia"/>
          <w:szCs w:val="24"/>
        </w:rPr>
        <w:t>（</w:t>
      </w:r>
      <w:r w:rsidRPr="00BD28B7">
        <w:rPr>
          <w:iCs/>
          <w:szCs w:val="24"/>
        </w:rPr>
        <w:t>Giant magneto resistance</w:t>
      </w:r>
      <w:r w:rsidR="00C01161">
        <w:rPr>
          <w:rFonts w:hint="eastAsia"/>
          <w:szCs w:val="24"/>
        </w:rPr>
        <w:t>，</w:t>
      </w:r>
      <w:r w:rsidRPr="004F04E5">
        <w:rPr>
          <w:szCs w:val="24"/>
        </w:rPr>
        <w:t>简称</w:t>
      </w:r>
      <w:r w:rsidRPr="00BD28B7">
        <w:rPr>
          <w:iCs/>
          <w:szCs w:val="24"/>
        </w:rPr>
        <w:t>GMR</w:t>
      </w:r>
      <w:r w:rsidR="00C01161">
        <w:rPr>
          <w:rFonts w:hint="eastAsia"/>
          <w:szCs w:val="24"/>
        </w:rPr>
        <w:t>）</w:t>
      </w:r>
      <w:r w:rsidRPr="004F04E5">
        <w:rPr>
          <w:szCs w:val="24"/>
        </w:rPr>
        <w:t>效应的发现者</w:t>
      </w:r>
      <w:r w:rsidRPr="004F04E5">
        <w:rPr>
          <w:rFonts w:hint="eastAsia"/>
          <w:szCs w:val="24"/>
        </w:rPr>
        <w:t>：</w:t>
      </w:r>
      <w:r w:rsidRPr="004F04E5">
        <w:rPr>
          <w:szCs w:val="24"/>
        </w:rPr>
        <w:t>法国物理学家阿尔贝</w:t>
      </w:r>
      <w:r w:rsidRPr="004F04E5">
        <w:rPr>
          <w:rFonts w:hint="eastAsia"/>
          <w:szCs w:val="24"/>
        </w:rPr>
        <w:t>·</w:t>
      </w:r>
      <w:r w:rsidRPr="004F04E5">
        <w:rPr>
          <w:szCs w:val="24"/>
        </w:rPr>
        <w:t>费尔</w:t>
      </w:r>
      <w:r w:rsidRPr="004F04E5">
        <w:rPr>
          <w:szCs w:val="24"/>
        </w:rPr>
        <w:t>(</w:t>
      </w:r>
      <w:r w:rsidRPr="00BD28B7">
        <w:rPr>
          <w:iCs/>
          <w:szCs w:val="24"/>
        </w:rPr>
        <w:t>Albert Fert</w:t>
      </w:r>
      <w:r w:rsidRPr="004F04E5">
        <w:rPr>
          <w:szCs w:val="24"/>
        </w:rPr>
        <w:t>)</w:t>
      </w:r>
      <w:r w:rsidRPr="004F04E5">
        <w:rPr>
          <w:szCs w:val="24"/>
        </w:rPr>
        <w:t>和德国物理学家彼得</w:t>
      </w:r>
      <w:r w:rsidRPr="004F04E5">
        <w:rPr>
          <w:rFonts w:hint="eastAsia"/>
          <w:szCs w:val="24"/>
        </w:rPr>
        <w:t>·</w:t>
      </w:r>
      <w:r w:rsidRPr="004F04E5">
        <w:rPr>
          <w:szCs w:val="24"/>
        </w:rPr>
        <w:t>格伦贝格尔</w:t>
      </w:r>
      <w:r w:rsidRPr="004F04E5">
        <w:rPr>
          <w:szCs w:val="24"/>
        </w:rPr>
        <w:t xml:space="preserve">( </w:t>
      </w:r>
      <w:r w:rsidRPr="00BD28B7">
        <w:rPr>
          <w:iCs/>
          <w:szCs w:val="24"/>
        </w:rPr>
        <w:t>Peter Grunberg</w:t>
      </w:r>
      <w:r w:rsidRPr="004F04E5">
        <w:rPr>
          <w:szCs w:val="24"/>
        </w:rPr>
        <w:t xml:space="preserve"> )</w:t>
      </w:r>
      <w:r w:rsidRPr="004F04E5">
        <w:rPr>
          <w:szCs w:val="24"/>
        </w:rPr>
        <w:t>。诺贝尔奖委员会说明</w:t>
      </w:r>
      <w:r w:rsidRPr="004F04E5">
        <w:rPr>
          <w:rFonts w:hint="eastAsia"/>
          <w:szCs w:val="24"/>
        </w:rPr>
        <w:t>：“</w:t>
      </w:r>
      <w:r w:rsidRPr="004F04E5">
        <w:rPr>
          <w:szCs w:val="24"/>
        </w:rPr>
        <w:t>这是一次好奇心导致的发现，但其随后的应用却是革命性的，因为它使计算机硬盘的容量从几百</w:t>
      </w:r>
      <w:r w:rsidRPr="004F04E5">
        <w:rPr>
          <w:rFonts w:hint="eastAsia"/>
          <w:szCs w:val="24"/>
        </w:rPr>
        <w:t>、</w:t>
      </w:r>
      <w:r w:rsidRPr="004F04E5">
        <w:rPr>
          <w:szCs w:val="24"/>
        </w:rPr>
        <w:t>几千兆，一跃而提高几百倍，达到几百</w:t>
      </w:r>
      <w:r w:rsidRPr="00BD28B7">
        <w:rPr>
          <w:iCs/>
          <w:szCs w:val="24"/>
        </w:rPr>
        <w:t>G</w:t>
      </w:r>
      <w:r w:rsidRPr="004F04E5">
        <w:rPr>
          <w:szCs w:val="24"/>
        </w:rPr>
        <w:t>乃至上千</w:t>
      </w:r>
      <w:r w:rsidRPr="00BD28B7">
        <w:rPr>
          <w:iCs/>
          <w:szCs w:val="24"/>
        </w:rPr>
        <w:t>G</w:t>
      </w:r>
      <w:r w:rsidRPr="004F04E5">
        <w:rPr>
          <w:szCs w:val="24"/>
        </w:rPr>
        <w:t>。</w:t>
      </w:r>
      <w:r w:rsidRPr="004F04E5">
        <w:rPr>
          <w:rFonts w:hint="eastAsia"/>
          <w:szCs w:val="24"/>
        </w:rPr>
        <w:t>”</w:t>
      </w:r>
    </w:p>
    <w:p w14:paraId="30745D24" w14:textId="77777777" w:rsidR="00CA1C14" w:rsidRPr="004F04E5" w:rsidRDefault="00CA1C14" w:rsidP="003C402E">
      <w:pPr>
        <w:snapToGrid w:val="0"/>
        <w:spacing w:line="360" w:lineRule="auto"/>
        <w:ind w:firstLineChars="200" w:firstLine="420"/>
        <w:rPr>
          <w:szCs w:val="24"/>
        </w:rPr>
      </w:pPr>
      <w:r w:rsidRPr="00BD28B7">
        <w:rPr>
          <w:iCs/>
          <w:szCs w:val="24"/>
        </w:rPr>
        <w:t>GMR</w:t>
      </w:r>
      <w:r w:rsidRPr="004F04E5">
        <w:rPr>
          <w:szCs w:val="24"/>
        </w:rPr>
        <w:t>作为自旋电子学的开端具有深远的科学意义。传统的电子学是以电子的电荷移动为基础的，电子自旋往往被忽略了。</w:t>
      </w:r>
      <w:proofErr w:type="gramStart"/>
      <w:r w:rsidRPr="004F04E5">
        <w:rPr>
          <w:szCs w:val="24"/>
        </w:rPr>
        <w:t>巨磁电阻</w:t>
      </w:r>
      <w:proofErr w:type="gramEnd"/>
      <w:r w:rsidRPr="004F04E5">
        <w:rPr>
          <w:szCs w:val="24"/>
        </w:rPr>
        <w:t>效应表明，电子自旋对于电流的影响非常强烈，电子的电荷与自旋两者都可能载运信息。自旋电子学的研究和发展，引发了电子技术与信息技术的一场新的革命。目前电脑，音乐播放器等各类数码电子产品中所装备的硬盘磁头，基本上都应用</w:t>
      </w:r>
      <w:proofErr w:type="gramStart"/>
      <w:r w:rsidRPr="004F04E5">
        <w:rPr>
          <w:szCs w:val="24"/>
        </w:rPr>
        <w:t>了巨磁电阻</w:t>
      </w:r>
      <w:proofErr w:type="gramEnd"/>
      <w:r w:rsidRPr="004F04E5">
        <w:rPr>
          <w:szCs w:val="24"/>
        </w:rPr>
        <w:t>效应。</w:t>
      </w:r>
      <w:proofErr w:type="gramStart"/>
      <w:r w:rsidRPr="004F04E5">
        <w:rPr>
          <w:szCs w:val="24"/>
        </w:rPr>
        <w:t>利用巨磁电阻</w:t>
      </w:r>
      <w:proofErr w:type="gramEnd"/>
      <w:r w:rsidRPr="004F04E5">
        <w:rPr>
          <w:szCs w:val="24"/>
        </w:rPr>
        <w:t>效应制成的多种传感器，已广泛应用于各种测量和控制领域。除利用铁磁膜</w:t>
      </w:r>
      <w:r w:rsidRPr="004F04E5">
        <w:rPr>
          <w:szCs w:val="24"/>
        </w:rPr>
        <w:t>-</w:t>
      </w:r>
      <w:r w:rsidRPr="004F04E5">
        <w:rPr>
          <w:szCs w:val="24"/>
        </w:rPr>
        <w:t>金属膜</w:t>
      </w:r>
      <w:r w:rsidRPr="004F04E5">
        <w:rPr>
          <w:szCs w:val="24"/>
        </w:rPr>
        <w:t>-</w:t>
      </w:r>
      <w:r w:rsidRPr="004F04E5">
        <w:rPr>
          <w:szCs w:val="24"/>
        </w:rPr>
        <w:t>铁磁膜的</w:t>
      </w:r>
      <w:r w:rsidRPr="00BD28B7">
        <w:rPr>
          <w:iCs/>
          <w:szCs w:val="24"/>
        </w:rPr>
        <w:t>GMR</w:t>
      </w:r>
      <w:r w:rsidRPr="004F04E5">
        <w:rPr>
          <w:szCs w:val="24"/>
        </w:rPr>
        <w:t>效应外，由两层铁磁膜夹一极薄的绝缘膜或半导体膜构成的隧穿磁阻</w:t>
      </w:r>
      <w:r w:rsidRPr="004F04E5">
        <w:rPr>
          <w:szCs w:val="24"/>
        </w:rPr>
        <w:t>(</w:t>
      </w:r>
      <w:r w:rsidRPr="00BD28B7">
        <w:rPr>
          <w:iCs/>
          <w:szCs w:val="24"/>
        </w:rPr>
        <w:t>TMR</w:t>
      </w:r>
      <w:r w:rsidRPr="004F04E5">
        <w:rPr>
          <w:szCs w:val="24"/>
        </w:rPr>
        <w:t>)</w:t>
      </w:r>
      <w:r w:rsidRPr="004F04E5">
        <w:rPr>
          <w:szCs w:val="24"/>
        </w:rPr>
        <w:t>效应，已显示出比</w:t>
      </w:r>
      <w:r w:rsidRPr="00BD28B7">
        <w:rPr>
          <w:iCs/>
          <w:szCs w:val="24"/>
        </w:rPr>
        <w:t>GMR</w:t>
      </w:r>
      <w:r w:rsidRPr="004F04E5">
        <w:rPr>
          <w:szCs w:val="24"/>
        </w:rPr>
        <w:t>效应更高的灵敏度。除在多层膜结构中发现</w:t>
      </w:r>
      <w:r w:rsidRPr="00BD28B7">
        <w:rPr>
          <w:iCs/>
          <w:szCs w:val="24"/>
        </w:rPr>
        <w:t>GMR</w:t>
      </w:r>
      <w:r w:rsidRPr="004F04E5">
        <w:rPr>
          <w:szCs w:val="24"/>
        </w:rPr>
        <w:t>效应，并已实现产业化外，在单晶，多晶等多种形态的钙钛矿结构的稀土锰酸盐中，以及一些磁性半导体中，都发现</w:t>
      </w:r>
      <w:proofErr w:type="gramStart"/>
      <w:r w:rsidRPr="004F04E5">
        <w:rPr>
          <w:szCs w:val="24"/>
        </w:rPr>
        <w:t>了巨磁电阻</w:t>
      </w:r>
      <w:proofErr w:type="gramEnd"/>
      <w:r w:rsidRPr="004F04E5">
        <w:rPr>
          <w:szCs w:val="24"/>
        </w:rPr>
        <w:t>效应。</w:t>
      </w:r>
    </w:p>
    <w:p w14:paraId="010A6388" w14:textId="77777777" w:rsidR="0089507F" w:rsidRDefault="00CA1C14" w:rsidP="003C402E">
      <w:pPr>
        <w:snapToGrid w:val="0"/>
        <w:spacing w:line="360" w:lineRule="auto"/>
        <w:ind w:firstLineChars="200" w:firstLine="420"/>
        <w:rPr>
          <w:szCs w:val="24"/>
        </w:rPr>
      </w:pPr>
      <w:r w:rsidRPr="004F04E5">
        <w:rPr>
          <w:szCs w:val="24"/>
        </w:rPr>
        <w:t>本实验介绍多层膜</w:t>
      </w:r>
      <w:r w:rsidRPr="00BD28B7">
        <w:rPr>
          <w:iCs/>
          <w:szCs w:val="24"/>
        </w:rPr>
        <w:t>GMG</w:t>
      </w:r>
      <w:r w:rsidRPr="004F04E5">
        <w:rPr>
          <w:szCs w:val="24"/>
        </w:rPr>
        <w:t>效应的原理，并通过</w:t>
      </w:r>
      <w:proofErr w:type="gramStart"/>
      <w:r w:rsidRPr="004F04E5">
        <w:rPr>
          <w:szCs w:val="24"/>
        </w:rPr>
        <w:t>实验让</w:t>
      </w:r>
      <w:proofErr w:type="gramEnd"/>
      <w:r w:rsidRPr="004F04E5">
        <w:rPr>
          <w:szCs w:val="24"/>
        </w:rPr>
        <w:t>学生了解几种</w:t>
      </w:r>
      <w:r w:rsidR="00B837E0" w:rsidRPr="00BD28B7">
        <w:rPr>
          <w:iCs/>
          <w:szCs w:val="24"/>
        </w:rPr>
        <w:t>GMR</w:t>
      </w:r>
      <w:r w:rsidR="00B837E0" w:rsidRPr="004F04E5">
        <w:rPr>
          <w:szCs w:val="24"/>
        </w:rPr>
        <w:t>磁传感器</w:t>
      </w:r>
      <w:r w:rsidRPr="004F04E5">
        <w:rPr>
          <w:szCs w:val="24"/>
        </w:rPr>
        <w:t>的结构</w:t>
      </w:r>
      <w:r w:rsidRPr="004F04E5">
        <w:rPr>
          <w:rFonts w:hint="eastAsia"/>
          <w:szCs w:val="24"/>
        </w:rPr>
        <w:t>、</w:t>
      </w:r>
      <w:r w:rsidRPr="004F04E5">
        <w:rPr>
          <w:szCs w:val="24"/>
        </w:rPr>
        <w:t>特性及应用领域。</w:t>
      </w:r>
      <w:bookmarkStart w:id="2" w:name="_Toc122683864"/>
    </w:p>
    <w:p w14:paraId="26A88179" w14:textId="77777777" w:rsidR="0089507F" w:rsidRDefault="0089507F" w:rsidP="003C402E">
      <w:pPr>
        <w:snapToGrid w:val="0"/>
        <w:spacing w:line="360" w:lineRule="auto"/>
        <w:rPr>
          <w:szCs w:val="24"/>
        </w:rPr>
      </w:pPr>
    </w:p>
    <w:p w14:paraId="4CC1521D" w14:textId="38462046" w:rsidR="00CA1C14" w:rsidRDefault="0089507F" w:rsidP="003C402E">
      <w:pPr>
        <w:snapToGrid w:val="0"/>
        <w:spacing w:line="360" w:lineRule="auto"/>
        <w:rPr>
          <w:rFonts w:ascii="黑体" w:eastAsia="黑体" w:hAnsi="黑体"/>
          <w:b/>
          <w:bCs/>
          <w:sz w:val="24"/>
          <w:szCs w:val="24"/>
        </w:rPr>
      </w:pPr>
      <w:r w:rsidRPr="0089507F">
        <w:rPr>
          <w:rFonts w:ascii="黑体" w:eastAsia="黑体" w:hAnsi="黑体" w:hint="eastAsia"/>
          <w:b/>
          <w:bCs/>
          <w:sz w:val="24"/>
          <w:szCs w:val="24"/>
        </w:rPr>
        <w:t>【</w:t>
      </w:r>
      <w:r w:rsidR="00F70439" w:rsidRPr="0089507F">
        <w:rPr>
          <w:rFonts w:ascii="黑体" w:eastAsia="黑体" w:hAnsi="黑体" w:hint="eastAsia"/>
          <w:b/>
          <w:bCs/>
          <w:sz w:val="24"/>
          <w:szCs w:val="24"/>
        </w:rPr>
        <w:t>实验原理</w:t>
      </w:r>
      <w:bookmarkEnd w:id="2"/>
      <w:r w:rsidRPr="0089507F">
        <w:rPr>
          <w:rFonts w:ascii="黑体" w:eastAsia="黑体" w:hAnsi="黑体" w:hint="eastAsia"/>
          <w:b/>
          <w:bCs/>
          <w:sz w:val="24"/>
          <w:szCs w:val="24"/>
        </w:rPr>
        <w:t>】</w:t>
      </w:r>
    </w:p>
    <w:p w14:paraId="7550F671" w14:textId="2BA7A2B1" w:rsidR="006C4E1D" w:rsidRPr="006C4E1D" w:rsidRDefault="006C4E1D" w:rsidP="003C402E">
      <w:pPr>
        <w:snapToGrid w:val="0"/>
        <w:spacing w:line="360" w:lineRule="auto"/>
        <w:rPr>
          <w:rFonts w:asciiTheme="minorEastAsia" w:eastAsiaTheme="minorEastAsia" w:hAnsiTheme="minorEastAsia"/>
          <w:b/>
          <w:bCs/>
          <w:szCs w:val="21"/>
        </w:rPr>
      </w:pPr>
      <w:r w:rsidRPr="006C4E1D">
        <w:rPr>
          <w:rFonts w:asciiTheme="minorEastAsia" w:eastAsiaTheme="minorEastAsia" w:hAnsiTheme="minorEastAsia" w:hint="eastAsia"/>
          <w:b/>
          <w:bCs/>
          <w:szCs w:val="21"/>
        </w:rPr>
        <w:t>一、</w:t>
      </w:r>
      <w:proofErr w:type="gramStart"/>
      <w:r w:rsidRPr="006C4E1D">
        <w:rPr>
          <w:rFonts w:asciiTheme="minorEastAsia" w:eastAsiaTheme="minorEastAsia" w:hAnsiTheme="minorEastAsia"/>
          <w:b/>
          <w:bCs/>
          <w:szCs w:val="21"/>
        </w:rPr>
        <w:t>巨磁电阻</w:t>
      </w:r>
      <w:proofErr w:type="gramEnd"/>
      <w:r w:rsidRPr="006C4E1D">
        <w:rPr>
          <w:rFonts w:asciiTheme="minorEastAsia" w:eastAsiaTheme="minorEastAsia" w:hAnsiTheme="minorEastAsia"/>
          <w:b/>
          <w:bCs/>
          <w:szCs w:val="21"/>
        </w:rPr>
        <w:t>效应</w:t>
      </w:r>
    </w:p>
    <w:p w14:paraId="20C56E79" w14:textId="3AFC4696" w:rsidR="00CA1C14" w:rsidRPr="004F04E5" w:rsidRDefault="00CA1C14" w:rsidP="003C402E">
      <w:pPr>
        <w:snapToGrid w:val="0"/>
        <w:spacing w:line="360" w:lineRule="auto"/>
        <w:ind w:firstLineChars="200" w:firstLine="420"/>
        <w:rPr>
          <w:szCs w:val="24"/>
        </w:rPr>
      </w:pPr>
      <w:r w:rsidRPr="004F04E5">
        <w:rPr>
          <w:rFonts w:hint="eastAsia"/>
          <w:szCs w:val="24"/>
        </w:rPr>
        <w:t>根据导电的微观机理，电子在导电时并不是沿电场直线前进，而是不断和晶格中的原子产生碰撞（又称散射），每次散射后电子都会改变运动方向，总的运动是电场对电子的定向加速与这种无规则散射运动的叠加。称电子在两次散射之间走过的平均路程为</w:t>
      </w:r>
      <w:r w:rsidRPr="004424EE">
        <w:rPr>
          <w:rFonts w:hint="eastAsia"/>
          <w:bCs/>
          <w:szCs w:val="24"/>
        </w:rPr>
        <w:t>平均自由程</w:t>
      </w:r>
      <w:r w:rsidR="004424EE">
        <w:rPr>
          <w:rFonts w:hint="eastAsia"/>
          <w:szCs w:val="24"/>
        </w:rPr>
        <w:t>。</w:t>
      </w:r>
      <w:r w:rsidRPr="004F04E5">
        <w:rPr>
          <w:rFonts w:hint="eastAsia"/>
          <w:szCs w:val="24"/>
        </w:rPr>
        <w:t>电子散射几率小，则平</w:t>
      </w:r>
      <w:r w:rsidRPr="004F04E5">
        <w:rPr>
          <w:rFonts w:hint="eastAsia"/>
          <w:szCs w:val="24"/>
        </w:rPr>
        <w:lastRenderedPageBreak/>
        <w:t>均自由程长，电阻率低。电阻定律</w:t>
      </w:r>
      <w:r w:rsidRPr="0044309D">
        <w:rPr>
          <w:rFonts w:hint="eastAsia"/>
          <w:i/>
          <w:szCs w:val="24"/>
        </w:rPr>
        <w:t>R</w:t>
      </w:r>
      <w:r w:rsidR="00BD28B7">
        <w:rPr>
          <w:i/>
          <w:szCs w:val="24"/>
        </w:rPr>
        <w:t xml:space="preserve"> </w:t>
      </w:r>
      <w:r w:rsidRPr="004F04E5">
        <w:rPr>
          <w:rFonts w:hint="eastAsia"/>
          <w:szCs w:val="24"/>
        </w:rPr>
        <w:t>=</w:t>
      </w:r>
      <w:r w:rsidR="00BD28B7">
        <w:rPr>
          <w:szCs w:val="24"/>
        </w:rPr>
        <w:t xml:space="preserve"> </w:t>
      </w:r>
      <w:r w:rsidRPr="00A70F8E">
        <w:rPr>
          <w:rFonts w:hint="eastAsia"/>
          <w:i/>
          <w:szCs w:val="24"/>
        </w:rPr>
        <w:sym w:font="Symbol" w:char="F072"/>
      </w:r>
      <w:r w:rsidRPr="0044309D">
        <w:rPr>
          <w:i/>
          <w:szCs w:val="24"/>
        </w:rPr>
        <w:t>l</w:t>
      </w:r>
      <w:r w:rsidRPr="004F04E5">
        <w:rPr>
          <w:rFonts w:hint="eastAsia"/>
          <w:szCs w:val="24"/>
        </w:rPr>
        <w:t>/</w:t>
      </w:r>
      <w:r w:rsidRPr="0044309D">
        <w:rPr>
          <w:rFonts w:hint="eastAsia"/>
          <w:i/>
          <w:szCs w:val="24"/>
        </w:rPr>
        <w:t>S</w:t>
      </w:r>
      <w:r w:rsidRPr="004F04E5">
        <w:rPr>
          <w:rFonts w:hint="eastAsia"/>
          <w:szCs w:val="24"/>
        </w:rPr>
        <w:t>中，把电阻率</w:t>
      </w:r>
      <w:r w:rsidR="00E70C5F">
        <w:rPr>
          <w:rFonts w:hint="eastAsia"/>
          <w:szCs w:val="24"/>
        </w:rPr>
        <w:t xml:space="preserve"> </w:t>
      </w:r>
      <w:r w:rsidRPr="00A70F8E">
        <w:rPr>
          <w:rFonts w:hint="eastAsia"/>
          <w:i/>
          <w:szCs w:val="24"/>
        </w:rPr>
        <w:sym w:font="Symbol" w:char="F072"/>
      </w:r>
      <w:r w:rsidR="00E70C5F">
        <w:rPr>
          <w:i/>
          <w:szCs w:val="24"/>
        </w:rPr>
        <w:t xml:space="preserve"> </w:t>
      </w:r>
      <w:r w:rsidRPr="004F04E5">
        <w:rPr>
          <w:rFonts w:hint="eastAsia"/>
          <w:szCs w:val="24"/>
        </w:rPr>
        <w:t>视为常数，与材料的几何尺度无关，这是因为通常材料的几何尺度远大于电子的平均自由程（例如铜中电子的平均自由程约</w:t>
      </w:r>
      <w:r w:rsidRPr="00BD28B7">
        <w:rPr>
          <w:rFonts w:hint="eastAsia"/>
          <w:iCs/>
          <w:szCs w:val="24"/>
        </w:rPr>
        <w:t>34nm</w:t>
      </w:r>
      <w:r w:rsidRPr="004F04E5">
        <w:rPr>
          <w:rFonts w:hint="eastAsia"/>
          <w:szCs w:val="24"/>
        </w:rPr>
        <w:t>），可以忽略边界效应。当材料的几何尺度小到纳米量级，只有几个原子的厚度时（例如，铜原子的直径约为</w:t>
      </w:r>
      <w:r w:rsidRPr="00BD28B7">
        <w:rPr>
          <w:rFonts w:hint="eastAsia"/>
          <w:iCs/>
          <w:szCs w:val="24"/>
        </w:rPr>
        <w:t>0.3nm</w:t>
      </w:r>
      <w:r w:rsidRPr="004F04E5">
        <w:rPr>
          <w:rFonts w:hint="eastAsia"/>
          <w:szCs w:val="24"/>
        </w:rPr>
        <w:t>），电子在边界上的散射几率大大增加，可以明显观察到厚度减小，电阻率增加的现象。</w:t>
      </w:r>
    </w:p>
    <w:p w14:paraId="512BD4F3" w14:textId="77777777" w:rsidR="00CA1C14" w:rsidRPr="004F04E5" w:rsidRDefault="00CA1C14" w:rsidP="003C402E">
      <w:pPr>
        <w:snapToGrid w:val="0"/>
        <w:spacing w:line="360" w:lineRule="auto"/>
        <w:ind w:firstLineChars="200" w:firstLine="420"/>
        <w:rPr>
          <w:szCs w:val="24"/>
        </w:rPr>
      </w:pPr>
      <w:r w:rsidRPr="004F04E5">
        <w:rPr>
          <w:rFonts w:hint="eastAsia"/>
          <w:szCs w:val="24"/>
        </w:rPr>
        <w:t>电子除携带电荷外，还具有自旋特性，自旋磁矩有平行或反平行于外磁场两种可能取向。早在</w:t>
      </w:r>
      <w:r w:rsidRPr="00BD28B7">
        <w:rPr>
          <w:rFonts w:hint="eastAsia"/>
          <w:iCs/>
          <w:szCs w:val="24"/>
        </w:rPr>
        <w:t>1936</w:t>
      </w:r>
      <w:r w:rsidRPr="004F04E5">
        <w:rPr>
          <w:rFonts w:hint="eastAsia"/>
          <w:szCs w:val="24"/>
        </w:rPr>
        <w:t>年，英国物理学家、诺贝尔奖获得者</w:t>
      </w:r>
      <w:proofErr w:type="spellStart"/>
      <w:r w:rsidRPr="00E70C5F">
        <w:rPr>
          <w:rFonts w:hint="eastAsia"/>
          <w:iCs/>
          <w:szCs w:val="24"/>
        </w:rPr>
        <w:t>N.F.Mott</w:t>
      </w:r>
      <w:proofErr w:type="spellEnd"/>
      <w:r w:rsidRPr="004F04E5">
        <w:rPr>
          <w:rFonts w:hint="eastAsia"/>
          <w:szCs w:val="24"/>
        </w:rPr>
        <w:t>指出：在过渡金属中，自旋磁矩与材料的磁场方向平行的电子，所受散射几率远小于自旋磁矩与材料的磁场方向反平行的电子。总电流是两类自旋电流之和；总电阻是两类自旋电流的并联电阻，这就是所谓的</w:t>
      </w:r>
      <w:r w:rsidRPr="0032510A">
        <w:rPr>
          <w:rFonts w:hint="eastAsia"/>
          <w:bCs/>
          <w:szCs w:val="24"/>
        </w:rPr>
        <w:t>两电流模型</w:t>
      </w:r>
      <w:r w:rsidRPr="007E6D8C">
        <w:rPr>
          <w:rFonts w:hint="eastAsia"/>
          <w:szCs w:val="24"/>
        </w:rPr>
        <w:t>。</w:t>
      </w:r>
    </w:p>
    <w:p w14:paraId="19954293" w14:textId="414CB404" w:rsidR="00CA1C14" w:rsidRPr="00C925FB" w:rsidRDefault="00CA1C14" w:rsidP="003C402E">
      <w:pPr>
        <w:snapToGrid w:val="0"/>
        <w:spacing w:line="360" w:lineRule="auto"/>
        <w:ind w:firstLineChars="200" w:firstLine="420"/>
        <w:rPr>
          <w:szCs w:val="24"/>
        </w:rPr>
      </w:pPr>
      <w:r w:rsidRPr="00C925FB">
        <w:rPr>
          <w:rFonts w:hint="eastAsia"/>
          <w:szCs w:val="24"/>
        </w:rPr>
        <w:t>在</w:t>
      </w:r>
      <w:r w:rsidR="00BD28B7" w:rsidRPr="00C925FB">
        <w:rPr>
          <w:rFonts w:hint="eastAsia"/>
          <w:szCs w:val="24"/>
        </w:rPr>
        <w:t>图</w:t>
      </w:r>
      <w:r w:rsidR="00BD28B7" w:rsidRPr="00C925FB">
        <w:rPr>
          <w:szCs w:val="24"/>
        </w:rPr>
        <w:t>1</w:t>
      </w:r>
      <w:r w:rsidRPr="00C925FB">
        <w:rPr>
          <w:rFonts w:hint="eastAsia"/>
          <w:szCs w:val="24"/>
        </w:rPr>
        <w:t>左所示的多层膜</w:t>
      </w:r>
      <w:r w:rsidR="00E70C5F" w:rsidRPr="00C925FB">
        <w:rPr>
          <w:rFonts w:eastAsia="楷体"/>
          <w:bCs/>
          <w:iCs/>
          <w:szCs w:val="21"/>
        </w:rPr>
        <w:t>GMR</w:t>
      </w:r>
      <w:r w:rsidRPr="00C925FB">
        <w:rPr>
          <w:rFonts w:hint="eastAsia"/>
          <w:szCs w:val="24"/>
        </w:rPr>
        <w:t>结构中，无外磁场时，上下两层磁性材料是反平行（反铁磁）耦合的。施加足够强的外磁场后，两层铁磁膜的方向都与外磁场方向一致，外磁场使两层铁磁膜从反平行耦合变成了平行耦合。电流的方向在多数应用中是</w:t>
      </w:r>
      <w:proofErr w:type="gramStart"/>
      <w:r w:rsidRPr="00C925FB">
        <w:rPr>
          <w:rFonts w:hint="eastAsia"/>
          <w:szCs w:val="24"/>
        </w:rPr>
        <w:t>平行于膜面的</w:t>
      </w:r>
      <w:proofErr w:type="gramEnd"/>
      <w:r w:rsidRPr="00C925FB">
        <w:rPr>
          <w:rFonts w:hint="eastAsia"/>
          <w:szCs w:val="24"/>
        </w:rPr>
        <w:t>。</w:t>
      </w:r>
    </w:p>
    <w:p w14:paraId="1F98C28C" w14:textId="4D70E72F" w:rsidR="005E23FF" w:rsidRPr="005E23FF" w:rsidRDefault="00A93FCD" w:rsidP="003C402E">
      <w:pPr>
        <w:snapToGrid w:val="0"/>
        <w:spacing w:line="360" w:lineRule="auto"/>
        <w:ind w:firstLineChars="200" w:firstLine="420"/>
        <w:rPr>
          <w:szCs w:val="24"/>
        </w:rPr>
      </w:pPr>
      <w:r>
        <w:rPr>
          <w:rFonts w:hint="eastAsia"/>
          <w:szCs w:val="24"/>
        </w:rPr>
        <w:t>图</w:t>
      </w:r>
      <w:r w:rsidR="00BD28B7">
        <w:rPr>
          <w:szCs w:val="24"/>
        </w:rPr>
        <w:t>1</w:t>
      </w:r>
      <w:r w:rsidR="005E23FF" w:rsidRPr="004F04E5">
        <w:rPr>
          <w:rFonts w:hint="eastAsia"/>
          <w:szCs w:val="24"/>
        </w:rPr>
        <w:t>右</w:t>
      </w:r>
      <w:r w:rsidR="00E70C5F">
        <w:rPr>
          <w:rFonts w:hint="eastAsia"/>
          <w:szCs w:val="24"/>
        </w:rPr>
        <w:t>是对应的</w:t>
      </w:r>
      <w:r w:rsidR="005E23FF" w:rsidRPr="004F04E5">
        <w:rPr>
          <w:rFonts w:hint="eastAsia"/>
          <w:szCs w:val="24"/>
        </w:rPr>
        <w:t>磁阻特性</w:t>
      </w:r>
      <w:r w:rsidR="00E70C5F">
        <w:rPr>
          <w:rFonts w:hint="eastAsia"/>
          <w:szCs w:val="24"/>
        </w:rPr>
        <w:t>，</w:t>
      </w:r>
      <w:r w:rsidR="005E23FF" w:rsidRPr="004F04E5">
        <w:rPr>
          <w:rFonts w:hint="eastAsia"/>
          <w:szCs w:val="24"/>
        </w:rPr>
        <w:t>随着外磁场</w:t>
      </w:r>
      <w:r w:rsidR="005E23FF">
        <w:rPr>
          <w:rFonts w:hint="eastAsia"/>
          <w:szCs w:val="24"/>
        </w:rPr>
        <w:t>的</w:t>
      </w:r>
      <w:r w:rsidR="005E23FF" w:rsidRPr="004F04E5">
        <w:rPr>
          <w:rFonts w:hint="eastAsia"/>
          <w:szCs w:val="24"/>
        </w:rPr>
        <w:t>增大，电阻逐渐减小，其间有一段线性区域。当外磁场已使两铁磁膜完全平行耦合后，继续加大磁场，电阻不再减小，进入磁饱和区域。</w:t>
      </w:r>
      <w:r w:rsidR="00C925FB">
        <w:rPr>
          <w:rFonts w:hint="eastAsia"/>
          <w:szCs w:val="24"/>
        </w:rPr>
        <w:t>在整个磁场变化过程中，</w:t>
      </w:r>
      <w:r w:rsidR="005E23FF" w:rsidRPr="004F04E5">
        <w:rPr>
          <w:rFonts w:hint="eastAsia"/>
          <w:szCs w:val="24"/>
        </w:rPr>
        <w:t>磁阻变化率</w:t>
      </w:r>
      <w:r w:rsidR="005E23FF" w:rsidRPr="004F04E5">
        <w:rPr>
          <w:szCs w:val="24"/>
        </w:rPr>
        <w:t>Δ</w:t>
      </w:r>
      <w:r w:rsidR="005E23FF" w:rsidRPr="0044309D">
        <w:rPr>
          <w:rFonts w:hint="eastAsia"/>
          <w:i/>
          <w:szCs w:val="24"/>
        </w:rPr>
        <w:t>R</w:t>
      </w:r>
      <w:r w:rsidR="005E23FF" w:rsidRPr="004F04E5">
        <w:rPr>
          <w:rFonts w:hint="eastAsia"/>
          <w:szCs w:val="24"/>
        </w:rPr>
        <w:t>/</w:t>
      </w:r>
      <w:r w:rsidR="005E23FF" w:rsidRPr="0044309D">
        <w:rPr>
          <w:rFonts w:hint="eastAsia"/>
          <w:i/>
          <w:szCs w:val="24"/>
        </w:rPr>
        <w:t>R</w:t>
      </w:r>
      <w:r w:rsidR="005E23FF" w:rsidRPr="004F04E5">
        <w:rPr>
          <w:rFonts w:hint="eastAsia"/>
          <w:szCs w:val="24"/>
        </w:rPr>
        <w:t>达百分之十几，加反向磁场时磁阻特性是对称的。注意到</w:t>
      </w:r>
      <w:r>
        <w:rPr>
          <w:rFonts w:hint="eastAsia"/>
          <w:szCs w:val="24"/>
        </w:rPr>
        <w:t>图</w:t>
      </w:r>
      <w:r>
        <w:rPr>
          <w:rFonts w:hint="eastAsia"/>
          <w:szCs w:val="24"/>
        </w:rPr>
        <w:t>3</w:t>
      </w:r>
      <w:r w:rsidR="005E23FF" w:rsidRPr="004F04E5">
        <w:rPr>
          <w:rFonts w:hint="eastAsia"/>
          <w:szCs w:val="24"/>
        </w:rPr>
        <w:t>右中的曲线有两条，分别对应增大磁场和减小磁场时的磁阻特性，这是因为铁磁材料都具有磁滞特性。</w:t>
      </w:r>
    </w:p>
    <w:p w14:paraId="5B19C58D" w14:textId="77777777" w:rsidR="00A93FCD" w:rsidRDefault="00BB1A70" w:rsidP="003C402E">
      <w:pPr>
        <w:snapToGrid w:val="0"/>
        <w:spacing w:line="360" w:lineRule="auto"/>
        <w:jc w:val="center"/>
        <w:rPr>
          <w:rFonts w:ascii="楷体" w:eastAsia="楷体" w:hAnsi="楷体"/>
          <w:bCs/>
          <w:szCs w:val="21"/>
        </w:rPr>
      </w:pPr>
      <w:r>
        <w:rPr>
          <w:rFonts w:ascii="宋体" w:hAnsi="宋体" w:cs="AdobeSongStd-Light-Acro"/>
          <w:noProof/>
          <w:kern w:val="0"/>
          <w:szCs w:val="21"/>
        </w:rPr>
        <w:object w:dxaOrig="1440" w:dyaOrig="1440" w14:anchorId="136A13F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3408" type="#_x0000_t75" style="position:absolute;left:0;text-align:left;margin-left:231pt;margin-top:5.55pt;width:200.95pt;height:170.95pt;z-index:-251656704" wrapcoords="81 474 -81 1989 -81 13074 81 18947 1942 20179 2346 20179 2346 21032 18930 21032 18930 20179 19416 20179 21600 18947 21600 474 81 474">
            <v:imagedata r:id="rId8" o:title=""/>
            <w10:wrap type="tight"/>
          </v:shape>
          <o:OLEObject Type="Embed" ProgID="Word.Picture.8" ShapeID="_x0000_s3408" DrawAspect="Content" ObjectID="_1792044206" r:id="rId9"/>
        </w:object>
      </w:r>
      <w:bookmarkStart w:id="3" w:name="_MON_1476685052"/>
      <w:bookmarkStart w:id="4" w:name="_MON_1071411782"/>
      <w:bookmarkStart w:id="5" w:name="_MON_1476622928"/>
      <w:bookmarkStart w:id="6" w:name="_Ref116933248"/>
      <w:bookmarkEnd w:id="3"/>
      <w:bookmarkEnd w:id="4"/>
      <w:bookmarkEnd w:id="5"/>
      <w:r w:rsidR="00A93FCD">
        <w:rPr>
          <w:rFonts w:ascii="楷体" w:eastAsia="楷体" w:hAnsi="楷体"/>
          <w:bCs/>
          <w:noProof/>
          <w:szCs w:val="21"/>
        </w:rPr>
        <w:drawing>
          <wp:inline distT="0" distB="0" distL="0" distR="0" wp14:anchorId="58875BE0" wp14:editId="1279C489">
            <wp:extent cx="2341122" cy="18415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347655" cy="1846639"/>
                    </a:xfrm>
                    <a:prstGeom prst="rect">
                      <a:avLst/>
                    </a:prstGeom>
                    <a:noFill/>
                  </pic:spPr>
                </pic:pic>
              </a:graphicData>
            </a:graphic>
          </wp:inline>
        </w:drawing>
      </w:r>
    </w:p>
    <w:p w14:paraId="69EC9963" w14:textId="77777777" w:rsidR="00A93FCD" w:rsidRDefault="00A93FCD" w:rsidP="003C402E">
      <w:pPr>
        <w:snapToGrid w:val="0"/>
        <w:spacing w:line="360" w:lineRule="auto"/>
        <w:jc w:val="center"/>
        <w:rPr>
          <w:rFonts w:ascii="楷体" w:eastAsia="楷体" w:hAnsi="楷体"/>
          <w:bCs/>
          <w:szCs w:val="21"/>
        </w:rPr>
      </w:pPr>
    </w:p>
    <w:p w14:paraId="04380A0F" w14:textId="35A76D6C" w:rsidR="006C4E1D" w:rsidRDefault="00CA1C14" w:rsidP="003C402E">
      <w:pPr>
        <w:snapToGrid w:val="0"/>
        <w:spacing w:line="360" w:lineRule="auto"/>
        <w:jc w:val="center"/>
        <w:rPr>
          <w:rFonts w:ascii="宋体" w:hAnsi="宋体"/>
          <w:bCs/>
          <w:sz w:val="18"/>
          <w:szCs w:val="18"/>
        </w:rPr>
      </w:pPr>
      <w:r w:rsidRPr="00A93FCD">
        <w:rPr>
          <w:rFonts w:ascii="宋体" w:hAnsi="宋体"/>
          <w:bCs/>
          <w:sz w:val="18"/>
          <w:szCs w:val="18"/>
        </w:rPr>
        <w:t>图</w:t>
      </w:r>
      <w:bookmarkEnd w:id="6"/>
      <w:r w:rsidR="00BD28B7">
        <w:rPr>
          <w:rFonts w:ascii="宋体" w:hAnsi="宋体"/>
          <w:bCs/>
          <w:sz w:val="18"/>
          <w:szCs w:val="18"/>
        </w:rPr>
        <w:t>1</w:t>
      </w:r>
      <w:r w:rsidRPr="00A93FCD">
        <w:rPr>
          <w:rFonts w:ascii="宋体" w:hAnsi="宋体"/>
          <w:bCs/>
          <w:sz w:val="18"/>
          <w:szCs w:val="18"/>
        </w:rPr>
        <w:t xml:space="preserve">  </w:t>
      </w:r>
      <w:r w:rsidRPr="00A93FCD">
        <w:rPr>
          <w:rFonts w:ascii="宋体" w:hAnsi="宋体" w:hint="eastAsia"/>
          <w:bCs/>
          <w:sz w:val="18"/>
          <w:szCs w:val="18"/>
        </w:rPr>
        <w:t>左：</w:t>
      </w:r>
      <w:r w:rsidRPr="00A93FCD">
        <w:rPr>
          <w:rFonts w:ascii="宋体" w:hAnsi="宋体"/>
          <w:bCs/>
          <w:sz w:val="18"/>
          <w:szCs w:val="18"/>
        </w:rPr>
        <w:t>多层膜GMR结构图</w:t>
      </w:r>
      <w:r w:rsidR="006C4E1D">
        <w:rPr>
          <w:rFonts w:ascii="宋体" w:hAnsi="宋体" w:hint="eastAsia"/>
          <w:bCs/>
          <w:sz w:val="18"/>
          <w:szCs w:val="18"/>
        </w:rPr>
        <w:t>；</w:t>
      </w:r>
      <w:r w:rsidRPr="00A93FCD">
        <w:rPr>
          <w:rFonts w:ascii="宋体" w:hAnsi="宋体" w:hint="eastAsia"/>
          <w:bCs/>
          <w:sz w:val="18"/>
          <w:szCs w:val="18"/>
        </w:rPr>
        <w:t>右：</w:t>
      </w:r>
      <w:r w:rsidR="006C4E1D">
        <w:rPr>
          <w:rFonts w:ascii="宋体" w:hAnsi="宋体" w:hint="eastAsia"/>
          <w:bCs/>
          <w:sz w:val="18"/>
          <w:szCs w:val="18"/>
        </w:rPr>
        <w:t>左图</w:t>
      </w:r>
      <w:r w:rsidRPr="00A93FCD">
        <w:rPr>
          <w:rFonts w:ascii="宋体" w:hAnsi="宋体"/>
          <w:bCs/>
          <w:sz w:val="18"/>
          <w:szCs w:val="18"/>
        </w:rPr>
        <w:t>材料的磁阻特性</w:t>
      </w:r>
    </w:p>
    <w:p w14:paraId="5783FBB6" w14:textId="77777777" w:rsidR="0032510A" w:rsidRPr="00033F1A" w:rsidRDefault="0032510A" w:rsidP="003C402E">
      <w:pPr>
        <w:snapToGrid w:val="0"/>
        <w:spacing w:line="360" w:lineRule="auto"/>
        <w:rPr>
          <w:rFonts w:asciiTheme="minorEastAsia" w:eastAsiaTheme="minorEastAsia" w:hAnsiTheme="minorEastAsia"/>
          <w:b/>
          <w:szCs w:val="21"/>
        </w:rPr>
      </w:pPr>
    </w:p>
    <w:p w14:paraId="731DA60B" w14:textId="670512ED" w:rsidR="006C4E1D" w:rsidRPr="006C4E1D" w:rsidRDefault="0071732A" w:rsidP="003C402E">
      <w:pPr>
        <w:snapToGrid w:val="0"/>
        <w:spacing w:line="360" w:lineRule="auto"/>
        <w:rPr>
          <w:rFonts w:asciiTheme="minorEastAsia" w:eastAsiaTheme="minorEastAsia" w:hAnsiTheme="minorEastAsia"/>
          <w:b/>
          <w:szCs w:val="21"/>
        </w:rPr>
      </w:pPr>
      <w:r>
        <w:rPr>
          <w:iCs/>
          <w:noProof/>
        </w:rPr>
        <mc:AlternateContent>
          <mc:Choice Requires="wps">
            <w:drawing>
              <wp:anchor distT="45720" distB="45720" distL="114300" distR="114300" simplePos="0" relativeHeight="251656704" behindDoc="0" locked="0" layoutInCell="1" allowOverlap="1" wp14:anchorId="54C431A6" wp14:editId="2FC9AD2B">
                <wp:simplePos x="0" y="0"/>
                <wp:positionH relativeFrom="column">
                  <wp:posOffset>3840480</wp:posOffset>
                </wp:positionH>
                <wp:positionV relativeFrom="paragraph">
                  <wp:posOffset>66675</wp:posOffset>
                </wp:positionV>
                <wp:extent cx="1958340" cy="1963420"/>
                <wp:effectExtent l="0" t="2540" r="0" b="0"/>
                <wp:wrapSquare wrapText="bothSides"/>
                <wp:docPr id="5" name="Text Box 13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58340" cy="19634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82CE17A" w14:textId="77777777" w:rsidR="006C4E1D" w:rsidRDefault="006C4E1D" w:rsidP="006C4E1D">
                            <w:r w:rsidRPr="001D4582">
                              <w:rPr>
                                <w:noProof/>
                              </w:rPr>
                              <w:drawing>
                                <wp:inline distT="0" distB="0" distL="0" distR="0" wp14:anchorId="3B553D97" wp14:editId="50288C9E">
                                  <wp:extent cx="1675235" cy="149860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679776" cy="1502662"/>
                                          </a:xfrm>
                                          <a:prstGeom prst="rect">
                                            <a:avLst/>
                                          </a:prstGeom>
                                          <a:noFill/>
                                          <a:ln>
                                            <a:noFill/>
                                          </a:ln>
                                        </pic:spPr>
                                      </pic:pic>
                                    </a:graphicData>
                                  </a:graphic>
                                </wp:inline>
                              </w:drawing>
                            </w:r>
                          </w:p>
                          <w:p w14:paraId="3CD2AED5" w14:textId="5DB4ABFB" w:rsidR="006C4E1D" w:rsidRPr="001D4582" w:rsidRDefault="006C4E1D" w:rsidP="006C4E1D">
                            <w:pPr>
                              <w:snapToGrid w:val="0"/>
                              <w:jc w:val="center"/>
                            </w:pPr>
                            <w:r w:rsidRPr="001D4582">
                              <w:rPr>
                                <w:rFonts w:eastAsiaTheme="minorEastAsia"/>
                                <w:bCs/>
                                <w:sz w:val="18"/>
                                <w:szCs w:val="18"/>
                              </w:rPr>
                              <w:t>图</w:t>
                            </w:r>
                            <w:r w:rsidR="00130E64">
                              <w:rPr>
                                <w:rFonts w:eastAsiaTheme="minorEastAsia"/>
                                <w:bCs/>
                                <w:sz w:val="18"/>
                                <w:szCs w:val="18"/>
                              </w:rPr>
                              <w:t>2</w:t>
                            </w:r>
                            <w:r w:rsidRPr="001D4582">
                              <w:rPr>
                                <w:rFonts w:eastAsiaTheme="minorEastAsia"/>
                                <w:bCs/>
                                <w:sz w:val="18"/>
                                <w:szCs w:val="18"/>
                              </w:rPr>
                              <w:t xml:space="preserve"> </w:t>
                            </w:r>
                            <w:r w:rsidR="0032510A">
                              <w:rPr>
                                <w:rFonts w:eastAsiaTheme="minorEastAsia"/>
                                <w:bCs/>
                                <w:sz w:val="18"/>
                                <w:szCs w:val="18"/>
                              </w:rPr>
                              <w:t xml:space="preserve"> </w:t>
                            </w:r>
                            <w:r w:rsidRPr="001D4582">
                              <w:rPr>
                                <w:rFonts w:eastAsiaTheme="minorEastAsia"/>
                                <w:bCs/>
                                <w:sz w:val="18"/>
                                <w:szCs w:val="18"/>
                              </w:rPr>
                              <w:t>GMR</w:t>
                            </w:r>
                            <w:r w:rsidRPr="001D4582">
                              <w:rPr>
                                <w:rFonts w:eastAsiaTheme="minorEastAsia"/>
                                <w:bCs/>
                                <w:sz w:val="18"/>
                                <w:szCs w:val="18"/>
                              </w:rPr>
                              <w:t>磁传感器（及</w:t>
                            </w:r>
                            <w:r w:rsidRPr="001D4582">
                              <w:rPr>
                                <w:rFonts w:eastAsiaTheme="minorEastAsia"/>
                                <w:bCs/>
                                <w:sz w:val="18"/>
                                <w:szCs w:val="18"/>
                              </w:rPr>
                              <w:t>GMR</w:t>
                            </w:r>
                            <w:r w:rsidRPr="001D4582">
                              <w:rPr>
                                <w:rFonts w:eastAsiaTheme="minorEastAsia"/>
                                <w:bCs/>
                                <w:sz w:val="18"/>
                                <w:szCs w:val="18"/>
                              </w:rPr>
                              <w:t>梯度传感器）等效电路</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54C431A6" id="_x0000_t202" coordsize="21600,21600" o:spt="202" path="m,l,21600r21600,l21600,xe">
                <v:stroke joinstyle="miter"/>
                <v:path gradientshapeok="t" o:connecttype="rect"/>
              </v:shapetype>
              <v:shape id="Text Box 1397" o:spid="_x0000_s1026" type="#_x0000_t202" style="position:absolute;left:0;text-align:left;margin-left:302.4pt;margin-top:5.25pt;width:154.2pt;height:154.6pt;z-index:2516567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" stroked="f">
                <v:textbox>
                  <w:txbxContent>
                    <w:p w14:paraId="082CE17A" w14:textId="77777777" w:rsidR="006C4E1D" w:rsidRDefault="006C4E1D" w:rsidP="006C4E1D">
                      <w:r w:rsidRPr="001D4582">
                        <w:rPr>
                          <w:noProof/>
                        </w:rPr>
                        <w:drawing>
                          <wp:inline distT="0" distB="0" distL="0" distR="0" wp14:anchorId="3B553D97" wp14:editId="50288C9E">
                            <wp:extent cx="1675235" cy="149860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679776" cy="1502662"/>
                                    </a:xfrm>
                                    <a:prstGeom prst="rect">
                                      <a:avLst/>
                                    </a:prstGeom>
                                    <a:noFill/>
                                    <a:ln>
                                      <a:noFill/>
                                    </a:ln>
                                  </pic:spPr>
                                </pic:pic>
                              </a:graphicData>
                            </a:graphic>
                          </wp:inline>
                        </w:drawing>
                      </w:r>
                    </w:p>
                    <w:p w14:paraId="3CD2AED5" w14:textId="5DB4ABFB" w:rsidR="006C4E1D" w:rsidRPr="001D4582" w:rsidRDefault="006C4E1D" w:rsidP="006C4E1D">
                      <w:pPr>
                        <w:snapToGrid w:val="0"/>
                        <w:jc w:val="center"/>
                      </w:pPr>
                      <w:r w:rsidRPr="001D4582">
                        <w:rPr>
                          <w:rFonts w:eastAsiaTheme="minorEastAsia"/>
                          <w:bCs/>
                          <w:sz w:val="18"/>
                          <w:szCs w:val="18"/>
                        </w:rPr>
                        <w:t>图</w:t>
                      </w:r>
                      <w:r w:rsidR="00130E64">
                        <w:rPr>
                          <w:rFonts w:eastAsiaTheme="minorEastAsia"/>
                          <w:bCs/>
                          <w:sz w:val="18"/>
                          <w:szCs w:val="18"/>
                        </w:rPr>
                        <w:t>2</w:t>
                      </w:r>
                      <w:r w:rsidRPr="001D4582">
                        <w:rPr>
                          <w:rFonts w:eastAsiaTheme="minorEastAsia"/>
                          <w:bCs/>
                          <w:sz w:val="18"/>
                          <w:szCs w:val="18"/>
                        </w:rPr>
                        <w:t xml:space="preserve"> </w:t>
                      </w:r>
                      <w:r w:rsidR="0032510A">
                        <w:rPr>
                          <w:rFonts w:eastAsiaTheme="minorEastAsia"/>
                          <w:bCs/>
                          <w:sz w:val="18"/>
                          <w:szCs w:val="18"/>
                        </w:rPr>
                        <w:t xml:space="preserve"> </w:t>
                      </w:r>
                      <w:r w:rsidRPr="001D4582">
                        <w:rPr>
                          <w:rFonts w:eastAsiaTheme="minorEastAsia"/>
                          <w:bCs/>
                          <w:sz w:val="18"/>
                          <w:szCs w:val="18"/>
                        </w:rPr>
                        <w:t>GMR</w:t>
                      </w:r>
                      <w:r w:rsidRPr="001D4582">
                        <w:rPr>
                          <w:rFonts w:eastAsiaTheme="minorEastAsia"/>
                          <w:bCs/>
                          <w:sz w:val="18"/>
                          <w:szCs w:val="18"/>
                        </w:rPr>
                        <w:t>磁传感器（及</w:t>
                      </w:r>
                      <w:r w:rsidRPr="001D4582">
                        <w:rPr>
                          <w:rFonts w:eastAsiaTheme="minorEastAsia"/>
                          <w:bCs/>
                          <w:sz w:val="18"/>
                          <w:szCs w:val="18"/>
                        </w:rPr>
                        <w:t>GMR</w:t>
                      </w:r>
                      <w:r w:rsidRPr="001D4582">
                        <w:rPr>
                          <w:rFonts w:eastAsiaTheme="minorEastAsia"/>
                          <w:bCs/>
                          <w:sz w:val="18"/>
                          <w:szCs w:val="18"/>
                        </w:rPr>
                        <w:t>梯度传感器）等效电路</w:t>
                      </w:r>
                    </w:p>
                  </w:txbxContent>
                </v:textbox>
                <w10:wrap type="square"/>
              </v:shape>
            </w:pict>
          </mc:Fallback>
        </mc:AlternateContent>
      </w:r>
      <w:r w:rsidR="006C4E1D" w:rsidRPr="006C4E1D">
        <w:rPr>
          <w:rFonts w:asciiTheme="minorEastAsia" w:eastAsiaTheme="minorEastAsia" w:hAnsiTheme="minorEastAsia" w:hint="eastAsia"/>
          <w:b/>
          <w:szCs w:val="21"/>
        </w:rPr>
        <w:t>二、</w:t>
      </w:r>
      <w:r w:rsidR="006C4E1D" w:rsidRPr="006C4E1D">
        <w:rPr>
          <w:rFonts w:asciiTheme="minorEastAsia" w:eastAsiaTheme="minorEastAsia" w:hAnsiTheme="minorEastAsia" w:hint="eastAsia"/>
          <w:b/>
          <w:iCs/>
          <w:szCs w:val="21"/>
        </w:rPr>
        <w:t>G</w:t>
      </w:r>
      <w:r w:rsidR="006C4E1D" w:rsidRPr="006C4E1D">
        <w:rPr>
          <w:rFonts w:asciiTheme="minorEastAsia" w:eastAsiaTheme="minorEastAsia" w:hAnsiTheme="minorEastAsia"/>
          <w:b/>
          <w:iCs/>
          <w:szCs w:val="21"/>
        </w:rPr>
        <w:t>MR</w:t>
      </w:r>
      <w:r w:rsidR="006C4E1D" w:rsidRPr="006C4E1D">
        <w:rPr>
          <w:rFonts w:asciiTheme="minorEastAsia" w:eastAsiaTheme="minorEastAsia" w:hAnsiTheme="minorEastAsia" w:hint="eastAsia"/>
          <w:b/>
          <w:szCs w:val="21"/>
        </w:rPr>
        <w:t>磁传感器</w:t>
      </w:r>
    </w:p>
    <w:p w14:paraId="3EA75D2B" w14:textId="38A30685" w:rsidR="006C4E1D" w:rsidRPr="0032510A" w:rsidRDefault="006C4E1D" w:rsidP="003C402E">
      <w:pPr>
        <w:snapToGrid w:val="0"/>
        <w:spacing w:line="360" w:lineRule="auto"/>
        <w:ind w:firstLineChars="200" w:firstLine="420"/>
        <w:rPr>
          <w:szCs w:val="24"/>
        </w:rPr>
      </w:pPr>
      <w:r w:rsidRPr="0032510A">
        <w:rPr>
          <w:rFonts w:hint="eastAsia"/>
          <w:iCs/>
          <w:szCs w:val="24"/>
        </w:rPr>
        <w:t>G</w:t>
      </w:r>
      <w:r w:rsidRPr="0032510A">
        <w:rPr>
          <w:iCs/>
          <w:szCs w:val="24"/>
        </w:rPr>
        <w:t>MR</w:t>
      </w:r>
      <w:r w:rsidRPr="0032510A">
        <w:rPr>
          <w:rFonts w:hint="eastAsia"/>
          <w:szCs w:val="24"/>
        </w:rPr>
        <w:t>磁传感器可用于磁场强度测量，它是将传感器芯片固定安装到棒状结构上，并固定连接有</w:t>
      </w:r>
      <w:proofErr w:type="gramStart"/>
      <w:r w:rsidRPr="0032510A">
        <w:rPr>
          <w:rFonts w:hint="eastAsia"/>
          <w:szCs w:val="24"/>
        </w:rPr>
        <w:t>一根四芯连接线</w:t>
      </w:r>
      <w:proofErr w:type="gramEnd"/>
      <w:r w:rsidRPr="0032510A">
        <w:rPr>
          <w:rFonts w:hint="eastAsia"/>
          <w:szCs w:val="24"/>
        </w:rPr>
        <w:t>，具体参考</w:t>
      </w:r>
      <w:r w:rsidR="00130E64" w:rsidRPr="0032510A">
        <w:rPr>
          <w:rFonts w:hint="eastAsia"/>
          <w:szCs w:val="24"/>
        </w:rPr>
        <w:t>图</w:t>
      </w:r>
      <w:r w:rsidR="00130E64" w:rsidRPr="0032510A">
        <w:rPr>
          <w:rFonts w:hint="eastAsia"/>
          <w:szCs w:val="24"/>
        </w:rPr>
        <w:t>2</w:t>
      </w:r>
      <w:r w:rsidRPr="0032510A">
        <w:rPr>
          <w:rFonts w:hint="eastAsia"/>
          <w:szCs w:val="24"/>
        </w:rPr>
        <w:t>。</w:t>
      </w:r>
    </w:p>
    <w:p w14:paraId="35AE174F" w14:textId="4E1019E2" w:rsidR="006C4E1D" w:rsidRPr="004F04E5" w:rsidRDefault="006C4E1D" w:rsidP="003C402E">
      <w:pPr>
        <w:snapToGrid w:val="0"/>
        <w:spacing w:line="360" w:lineRule="auto"/>
        <w:ind w:firstLineChars="200" w:firstLine="420"/>
        <w:rPr>
          <w:szCs w:val="24"/>
        </w:rPr>
      </w:pPr>
      <w:r w:rsidRPr="004F04E5">
        <w:rPr>
          <w:rFonts w:hint="eastAsia"/>
          <w:szCs w:val="24"/>
        </w:rPr>
        <w:t>在将</w:t>
      </w:r>
      <w:r w:rsidRPr="00130E64">
        <w:rPr>
          <w:rFonts w:hint="eastAsia"/>
          <w:iCs/>
          <w:szCs w:val="24"/>
        </w:rPr>
        <w:t>GMR</w:t>
      </w:r>
      <w:r w:rsidRPr="004F04E5">
        <w:rPr>
          <w:rFonts w:hint="eastAsia"/>
          <w:szCs w:val="24"/>
        </w:rPr>
        <w:t>构成传感器时，为了消除温度变化等环境因素对输出的影响，一般采用桥式结构。如果</w:t>
      </w:r>
      <w:r w:rsidRPr="001D4582">
        <w:rPr>
          <w:iCs/>
          <w:szCs w:val="24"/>
        </w:rPr>
        <w:t>4</w:t>
      </w:r>
      <w:r w:rsidRPr="004F04E5">
        <w:rPr>
          <w:rFonts w:hint="eastAsia"/>
          <w:szCs w:val="24"/>
        </w:rPr>
        <w:t>个</w:t>
      </w:r>
      <w:r w:rsidRPr="001D4582">
        <w:rPr>
          <w:iCs/>
          <w:szCs w:val="24"/>
        </w:rPr>
        <w:t>GMR</w:t>
      </w:r>
      <w:r w:rsidRPr="004F04E5">
        <w:rPr>
          <w:rFonts w:hint="eastAsia"/>
          <w:szCs w:val="24"/>
        </w:rPr>
        <w:t>电阻对磁场的响应完全同步，就不会有信号输出。因此将处在电桥对角位置的两个电阻覆盖</w:t>
      </w:r>
      <w:proofErr w:type="gramStart"/>
      <w:r w:rsidRPr="004F04E5">
        <w:rPr>
          <w:rFonts w:hint="eastAsia"/>
          <w:szCs w:val="24"/>
        </w:rPr>
        <w:t>一</w:t>
      </w:r>
      <w:proofErr w:type="gramEnd"/>
      <w:r w:rsidRPr="004F04E5">
        <w:rPr>
          <w:rFonts w:hint="eastAsia"/>
          <w:szCs w:val="24"/>
        </w:rPr>
        <w:t>层高导磁率的材料如坡莫合金，以屏蔽外磁场对它们的影响；而另外的一对对角电阻阻值随外磁场改变。同时设</w:t>
      </w:r>
      <w:r w:rsidRPr="004F04E5">
        <w:rPr>
          <w:rFonts w:hint="eastAsia"/>
          <w:szCs w:val="24"/>
        </w:rPr>
        <w:lastRenderedPageBreak/>
        <w:t>计有磁通聚集器，它的高导磁率将磁力线聚集在非屏蔽电阻所在的空间</w:t>
      </w:r>
      <w:r w:rsidR="00C925FB">
        <w:rPr>
          <w:rFonts w:hint="eastAsia"/>
          <w:szCs w:val="24"/>
        </w:rPr>
        <w:t>，</w:t>
      </w:r>
      <w:r w:rsidRPr="004F04E5">
        <w:rPr>
          <w:rFonts w:hint="eastAsia"/>
          <w:szCs w:val="24"/>
        </w:rPr>
        <w:t>进一步提高了传感器的磁灵敏度。</w:t>
      </w:r>
      <w:r w:rsidR="008B59C0">
        <w:rPr>
          <w:rFonts w:hint="eastAsia"/>
          <w:szCs w:val="24"/>
        </w:rPr>
        <w:t>图</w:t>
      </w:r>
      <w:r w:rsidR="008B59C0">
        <w:rPr>
          <w:rFonts w:hint="eastAsia"/>
          <w:szCs w:val="24"/>
        </w:rPr>
        <w:t>3</w:t>
      </w:r>
      <w:r w:rsidR="008B59C0">
        <w:rPr>
          <w:rFonts w:hint="eastAsia"/>
          <w:szCs w:val="24"/>
        </w:rPr>
        <w:t>为传感器</w:t>
      </w:r>
      <w:r w:rsidRPr="004F04E5">
        <w:rPr>
          <w:rFonts w:hint="eastAsia"/>
          <w:szCs w:val="24"/>
        </w:rPr>
        <w:t>内部</w:t>
      </w:r>
      <w:r w:rsidR="00C925FB">
        <w:rPr>
          <w:rFonts w:hint="eastAsia"/>
          <w:szCs w:val="24"/>
        </w:rPr>
        <w:t>结构</w:t>
      </w:r>
      <w:r w:rsidR="00520E2B">
        <w:rPr>
          <w:rFonts w:hint="eastAsia"/>
          <w:szCs w:val="24"/>
        </w:rPr>
        <w:t>图</w:t>
      </w:r>
      <w:r w:rsidRPr="004F04E5">
        <w:rPr>
          <w:rFonts w:hint="eastAsia"/>
          <w:szCs w:val="24"/>
        </w:rPr>
        <w:t>，</w:t>
      </w:r>
      <w:proofErr w:type="gramStart"/>
      <w:r w:rsidRPr="004F04E5">
        <w:rPr>
          <w:rFonts w:hint="eastAsia"/>
          <w:szCs w:val="24"/>
        </w:rPr>
        <w:t>巨磁电阻</w:t>
      </w:r>
      <w:proofErr w:type="gramEnd"/>
      <w:r w:rsidRPr="004F04E5">
        <w:rPr>
          <w:rFonts w:hint="eastAsia"/>
          <w:szCs w:val="24"/>
        </w:rPr>
        <w:t>被光刻成微米宽度迂回状的电阻条</w:t>
      </w:r>
      <w:r w:rsidR="008009C4">
        <w:rPr>
          <w:rFonts w:hint="eastAsia"/>
          <w:szCs w:val="24"/>
        </w:rPr>
        <w:t>，</w:t>
      </w:r>
      <w:r w:rsidRPr="004F04E5">
        <w:rPr>
          <w:rFonts w:hint="eastAsia"/>
          <w:szCs w:val="24"/>
        </w:rPr>
        <w:t>以增大其电阻至</w:t>
      </w:r>
      <w:r w:rsidR="008009C4">
        <w:rPr>
          <w:rFonts w:hint="eastAsia"/>
          <w:iCs/>
          <w:szCs w:val="24"/>
        </w:rPr>
        <w:t>千欧量级</w:t>
      </w:r>
      <w:r w:rsidRPr="004F04E5">
        <w:rPr>
          <w:rFonts w:hint="eastAsia"/>
          <w:szCs w:val="24"/>
        </w:rPr>
        <w:t>，使其</w:t>
      </w:r>
      <w:r w:rsidR="008009C4">
        <w:rPr>
          <w:rFonts w:hint="eastAsia"/>
          <w:szCs w:val="24"/>
        </w:rPr>
        <w:t>能</w:t>
      </w:r>
      <w:r w:rsidRPr="004F04E5">
        <w:rPr>
          <w:rFonts w:hint="eastAsia"/>
          <w:szCs w:val="24"/>
        </w:rPr>
        <w:t>在较小工作电流下得到合适的电压输出。</w:t>
      </w:r>
    </w:p>
    <w:p w14:paraId="72C0FF9F" w14:textId="2EB36668" w:rsidR="006C4E1D" w:rsidRPr="008009C4" w:rsidRDefault="008009C4" w:rsidP="003C402E">
      <w:pPr>
        <w:snapToGrid w:val="0"/>
        <w:spacing w:line="360" w:lineRule="auto"/>
        <w:ind w:firstLineChars="200" w:firstLine="420"/>
        <w:rPr>
          <w:szCs w:val="24"/>
        </w:rPr>
      </w:pPr>
      <w:r>
        <w:rPr>
          <w:rFonts w:hint="eastAsia"/>
          <w:iCs/>
          <w:szCs w:val="24"/>
        </w:rPr>
        <w:t>在</w:t>
      </w:r>
      <w:r w:rsidRPr="008009C4">
        <w:rPr>
          <w:szCs w:val="24"/>
        </w:rPr>
        <w:t>图</w:t>
      </w:r>
      <w:r w:rsidRPr="008009C4">
        <w:rPr>
          <w:szCs w:val="24"/>
        </w:rPr>
        <w:t>2</w:t>
      </w:r>
      <w:r>
        <w:rPr>
          <w:rFonts w:hint="eastAsia"/>
          <w:szCs w:val="24"/>
        </w:rPr>
        <w:t>电桥电路中，</w:t>
      </w:r>
      <w:r w:rsidRPr="008009C4">
        <w:rPr>
          <w:szCs w:val="24"/>
        </w:rPr>
        <w:t>如</w:t>
      </w:r>
      <w:r w:rsidR="006C4E1D" w:rsidRPr="008009C4">
        <w:rPr>
          <w:szCs w:val="24"/>
        </w:rPr>
        <w:t>无外磁场时</w:t>
      </w:r>
      <w:r w:rsidR="006C4E1D" w:rsidRPr="008009C4">
        <w:rPr>
          <w:iCs/>
          <w:szCs w:val="24"/>
        </w:rPr>
        <w:t>4</w:t>
      </w:r>
      <w:r w:rsidR="006C4E1D" w:rsidRPr="008009C4">
        <w:rPr>
          <w:szCs w:val="24"/>
        </w:rPr>
        <w:t>个</w:t>
      </w:r>
      <w:r w:rsidR="006C4E1D" w:rsidRPr="008009C4">
        <w:rPr>
          <w:iCs/>
          <w:szCs w:val="24"/>
        </w:rPr>
        <w:t>GMR</w:t>
      </w:r>
      <w:r w:rsidR="006C4E1D" w:rsidRPr="008009C4">
        <w:rPr>
          <w:szCs w:val="24"/>
        </w:rPr>
        <w:t>电阻的阻值均为</w:t>
      </w:r>
      <w:r w:rsidR="006C4E1D" w:rsidRPr="008009C4">
        <w:rPr>
          <w:i/>
          <w:szCs w:val="24"/>
        </w:rPr>
        <w:t>R</w:t>
      </w:r>
      <w:r w:rsidR="006C4E1D" w:rsidRPr="008009C4">
        <w:rPr>
          <w:szCs w:val="24"/>
        </w:rPr>
        <w:t>，非屏蔽电阻在外磁场作用下电阻减小</w:t>
      </w:r>
      <w:r w:rsidR="006C4E1D" w:rsidRPr="008009C4">
        <w:rPr>
          <w:szCs w:val="24"/>
        </w:rPr>
        <w:t>Δ</w:t>
      </w:r>
      <w:r w:rsidR="006C4E1D" w:rsidRPr="008009C4">
        <w:rPr>
          <w:i/>
          <w:szCs w:val="24"/>
        </w:rPr>
        <w:t>R</w:t>
      </w:r>
      <w:r w:rsidR="006C4E1D" w:rsidRPr="008009C4">
        <w:rPr>
          <w:szCs w:val="24"/>
        </w:rPr>
        <w:t>，输出电压为：</w:t>
      </w:r>
    </w:p>
    <w:p w14:paraId="711B735D" w14:textId="1EFC8327" w:rsidR="006C4E1D" w:rsidRDefault="006C4E1D" w:rsidP="000751E2">
      <w:pPr>
        <w:snapToGrid w:val="0"/>
        <w:spacing w:line="360" w:lineRule="auto"/>
        <w:ind w:firstLineChars="200" w:firstLine="420"/>
        <w:jc w:val="right"/>
        <w:rPr>
          <w:rFonts w:ascii="宋体" w:hAnsi="宋体"/>
        </w:rPr>
      </w:pPr>
      <w:r w:rsidRPr="001D4582">
        <w:rPr>
          <w:rFonts w:ascii="宋体" w:hAnsi="宋体"/>
          <w:position w:val="-12"/>
        </w:rPr>
        <w:object w:dxaOrig="2400" w:dyaOrig="360" w14:anchorId="05B191A4">
          <v:shape id="_x0000_i1026" type="#_x0000_t75" style="width:120.1pt;height:18.7pt" o:ole="" o:preferrelative="f">
            <v:imagedata r:id="rId12" o:title=""/>
          </v:shape>
          <o:OLEObject Type="Embed" ProgID="Equation.DSMT4" ShapeID="_x0000_i1026" DrawAspect="Content" ObjectID="_1792044201" r:id="rId13"/>
        </w:object>
      </w:r>
      <w:r w:rsidR="000751E2">
        <w:rPr>
          <w:rFonts w:ascii="宋体" w:hAnsi="宋体"/>
        </w:rPr>
        <w:t xml:space="preserve">                          </w:t>
      </w:r>
      <w:r w:rsidR="000751E2">
        <w:rPr>
          <w:rFonts w:ascii="宋体" w:hAnsi="宋体" w:hint="eastAsia"/>
        </w:rPr>
        <w:t>(</w:t>
      </w:r>
      <w:r w:rsidR="000751E2">
        <w:rPr>
          <w:rFonts w:ascii="宋体" w:hAnsi="宋体"/>
        </w:rPr>
        <w:t>1)</w:t>
      </w:r>
    </w:p>
    <w:p w14:paraId="53816E04" w14:textId="77777777" w:rsidR="008009C4" w:rsidRDefault="008009C4" w:rsidP="003C402E">
      <w:pPr>
        <w:snapToGrid w:val="0"/>
        <w:spacing w:line="360" w:lineRule="auto"/>
        <w:jc w:val="center"/>
      </w:pPr>
      <w:r>
        <w:rPr>
          <w:noProof/>
        </w:rPr>
        <w:drawing>
          <wp:inline distT="0" distB="0" distL="0" distR="0" wp14:anchorId="229C88FC" wp14:editId="6A3FEB75">
            <wp:extent cx="4152900" cy="177165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152900" cy="1771650"/>
                    </a:xfrm>
                    <a:prstGeom prst="rect">
                      <a:avLst/>
                    </a:prstGeom>
                    <a:noFill/>
                    <a:ln>
                      <a:noFill/>
                    </a:ln>
                  </pic:spPr>
                </pic:pic>
              </a:graphicData>
            </a:graphic>
          </wp:inline>
        </w:drawing>
      </w:r>
      <w:r>
        <w:t xml:space="preserve">   </w:t>
      </w:r>
    </w:p>
    <w:p w14:paraId="2766822C" w14:textId="08FEA9BA" w:rsidR="008009C4" w:rsidRPr="00033F1A" w:rsidRDefault="008009C4" w:rsidP="003C402E">
      <w:pPr>
        <w:snapToGrid w:val="0"/>
        <w:spacing w:line="360" w:lineRule="auto"/>
        <w:jc w:val="center"/>
        <w:rPr>
          <w:rFonts w:asciiTheme="minorEastAsia" w:eastAsiaTheme="minorEastAsia" w:hAnsiTheme="minorEastAsia"/>
          <w:bCs/>
          <w:iCs/>
          <w:sz w:val="18"/>
          <w:szCs w:val="18"/>
        </w:rPr>
      </w:pPr>
      <w:r w:rsidRPr="00033F1A">
        <w:rPr>
          <w:rFonts w:asciiTheme="minorEastAsia" w:eastAsiaTheme="minorEastAsia" w:hAnsiTheme="minorEastAsia" w:hint="eastAsia"/>
          <w:bCs/>
          <w:sz w:val="18"/>
          <w:szCs w:val="18"/>
        </w:rPr>
        <w:t>图3</w:t>
      </w:r>
      <w:r w:rsidRPr="00033F1A">
        <w:rPr>
          <w:rFonts w:asciiTheme="minorEastAsia" w:eastAsiaTheme="minorEastAsia" w:hAnsiTheme="minorEastAsia"/>
          <w:bCs/>
          <w:sz w:val="18"/>
          <w:szCs w:val="18"/>
        </w:rPr>
        <w:t xml:space="preserve"> </w:t>
      </w:r>
      <w:r w:rsidRPr="00033F1A">
        <w:rPr>
          <w:rFonts w:eastAsiaTheme="minorEastAsia"/>
          <w:bCs/>
          <w:iCs/>
          <w:sz w:val="18"/>
          <w:szCs w:val="18"/>
        </w:rPr>
        <w:t>GMR</w:t>
      </w:r>
      <w:r w:rsidRPr="00033F1A">
        <w:rPr>
          <w:rFonts w:asciiTheme="minorEastAsia" w:eastAsiaTheme="minorEastAsia" w:hAnsiTheme="minorEastAsia" w:hint="eastAsia"/>
          <w:bCs/>
          <w:sz w:val="18"/>
          <w:szCs w:val="18"/>
        </w:rPr>
        <w:t>磁传感器内部结构</w:t>
      </w:r>
    </w:p>
    <w:p w14:paraId="2B28FF73" w14:textId="77777777" w:rsidR="006C4E1D" w:rsidRDefault="006C4E1D" w:rsidP="003C402E">
      <w:pPr>
        <w:snapToGrid w:val="0"/>
        <w:spacing w:line="360" w:lineRule="auto"/>
        <w:rPr>
          <w:rFonts w:ascii="宋体" w:hAnsi="宋体"/>
          <w:bCs/>
          <w:sz w:val="18"/>
          <w:szCs w:val="18"/>
        </w:rPr>
      </w:pPr>
    </w:p>
    <w:p w14:paraId="065DAD41" w14:textId="355AB20F" w:rsidR="00564607" w:rsidRPr="003777DC" w:rsidRDefault="008009C4" w:rsidP="003C402E">
      <w:pPr>
        <w:snapToGrid w:val="0"/>
        <w:spacing w:line="360" w:lineRule="auto"/>
        <w:rPr>
          <w:rFonts w:asciiTheme="minorEastAsia" w:eastAsiaTheme="minorEastAsia" w:hAnsiTheme="minorEastAsia"/>
          <w:b/>
          <w:szCs w:val="21"/>
        </w:rPr>
      </w:pPr>
      <w:r w:rsidRPr="003777DC">
        <w:rPr>
          <w:rFonts w:asciiTheme="minorEastAsia" w:eastAsiaTheme="minorEastAsia" w:hAnsiTheme="minorEastAsia" w:hint="eastAsia"/>
          <w:b/>
          <w:szCs w:val="21"/>
        </w:rPr>
        <w:t>三</w:t>
      </w:r>
      <w:r w:rsidR="00A93FCD" w:rsidRPr="003777DC">
        <w:rPr>
          <w:rFonts w:asciiTheme="minorEastAsia" w:eastAsiaTheme="minorEastAsia" w:hAnsiTheme="minorEastAsia"/>
          <w:b/>
          <w:szCs w:val="21"/>
        </w:rPr>
        <w:t>、</w:t>
      </w:r>
      <w:r w:rsidR="00564607" w:rsidRPr="003777DC">
        <w:rPr>
          <w:rFonts w:asciiTheme="minorEastAsia" w:eastAsiaTheme="minorEastAsia" w:hAnsiTheme="minorEastAsia"/>
          <w:b/>
          <w:noProof/>
          <w:kern w:val="0"/>
          <w:szCs w:val="21"/>
        </w:rPr>
        <w:t>用GMR磁传感器无接触测量电流</w:t>
      </w:r>
    </w:p>
    <w:p w14:paraId="14BB3C00" w14:textId="77777777" w:rsidR="005062FE" w:rsidRPr="00EC7CCC" w:rsidRDefault="005062FE" w:rsidP="003C402E">
      <w:pPr>
        <w:snapToGrid w:val="0"/>
        <w:spacing w:line="360" w:lineRule="auto"/>
        <w:ind w:firstLineChars="200" w:firstLine="420"/>
        <w:rPr>
          <w:szCs w:val="24"/>
        </w:rPr>
      </w:pPr>
      <w:r w:rsidRPr="00EC7CCC">
        <w:rPr>
          <w:rFonts w:hint="eastAsia"/>
          <w:szCs w:val="24"/>
        </w:rPr>
        <w:t>从前面的测试结果可以看到在一定的范围内传感器输出电压与磁场强度成线性关系，且灵敏度高，线性范围大，可以方便的将</w:t>
      </w:r>
      <w:r w:rsidRPr="00C05078">
        <w:rPr>
          <w:rFonts w:hint="eastAsia"/>
          <w:iCs/>
          <w:szCs w:val="24"/>
        </w:rPr>
        <w:t>GMR</w:t>
      </w:r>
      <w:r w:rsidRPr="00EC7CCC">
        <w:rPr>
          <w:rFonts w:hint="eastAsia"/>
          <w:szCs w:val="24"/>
        </w:rPr>
        <w:t>制成磁场计，测量磁场强度。</w:t>
      </w:r>
      <w:r>
        <w:rPr>
          <w:rFonts w:hint="eastAsia"/>
          <w:szCs w:val="24"/>
        </w:rPr>
        <w:t>它也可以测量与</w:t>
      </w:r>
      <w:r w:rsidRPr="00EC7CCC">
        <w:rPr>
          <w:rFonts w:hint="eastAsia"/>
          <w:szCs w:val="24"/>
        </w:rPr>
        <w:t>磁场相关的</w:t>
      </w:r>
      <w:r>
        <w:rPr>
          <w:rFonts w:hint="eastAsia"/>
          <w:szCs w:val="24"/>
        </w:rPr>
        <w:t>其他</w:t>
      </w:r>
      <w:r w:rsidRPr="00EC7CCC">
        <w:rPr>
          <w:rFonts w:hint="eastAsia"/>
          <w:szCs w:val="24"/>
        </w:rPr>
        <w:t>物理量</w:t>
      </w:r>
      <w:r>
        <w:rPr>
          <w:rFonts w:hint="eastAsia"/>
          <w:szCs w:val="24"/>
        </w:rPr>
        <w:t>，例如</w:t>
      </w:r>
      <w:r w:rsidRPr="00EC7CCC">
        <w:rPr>
          <w:rFonts w:hint="eastAsia"/>
          <w:szCs w:val="24"/>
        </w:rPr>
        <w:t>，我们</w:t>
      </w:r>
      <w:r>
        <w:rPr>
          <w:rFonts w:hint="eastAsia"/>
          <w:szCs w:val="24"/>
        </w:rPr>
        <w:t>可以</w:t>
      </w:r>
      <w:r w:rsidRPr="00EC7CCC">
        <w:rPr>
          <w:rFonts w:hint="eastAsia"/>
          <w:szCs w:val="24"/>
        </w:rPr>
        <w:t>用它来测量电流。</w:t>
      </w:r>
    </w:p>
    <w:p w14:paraId="539B5809" w14:textId="77777777" w:rsidR="00564607" w:rsidRPr="00EC7CCC" w:rsidRDefault="00564607" w:rsidP="003C402E">
      <w:pPr>
        <w:snapToGrid w:val="0"/>
        <w:spacing w:line="360" w:lineRule="auto"/>
        <w:ind w:firstLineChars="200" w:firstLine="420"/>
        <w:rPr>
          <w:szCs w:val="24"/>
        </w:rPr>
      </w:pPr>
      <w:r w:rsidRPr="00EC7CCC">
        <w:rPr>
          <w:rFonts w:hint="eastAsia"/>
          <w:szCs w:val="24"/>
        </w:rPr>
        <w:t>由理论分析可知，通有电流</w:t>
      </w:r>
      <w:r w:rsidRPr="001D4582">
        <w:rPr>
          <w:i/>
          <w:szCs w:val="24"/>
        </w:rPr>
        <w:t>I</w:t>
      </w:r>
      <w:r w:rsidRPr="001D4582">
        <w:rPr>
          <w:szCs w:val="24"/>
        </w:rPr>
        <w:t>的</w:t>
      </w:r>
      <w:r w:rsidRPr="00EC7CCC">
        <w:rPr>
          <w:rFonts w:hint="eastAsia"/>
          <w:szCs w:val="24"/>
        </w:rPr>
        <w:t>无限长直导线，与导线距离为</w:t>
      </w:r>
      <w:r w:rsidRPr="0044309D">
        <w:rPr>
          <w:i/>
          <w:szCs w:val="24"/>
        </w:rPr>
        <w:t>r</w:t>
      </w:r>
      <w:r w:rsidRPr="00EC7CCC">
        <w:rPr>
          <w:rFonts w:hint="eastAsia"/>
          <w:szCs w:val="24"/>
        </w:rPr>
        <w:t>的一点的磁感应强度为：</w:t>
      </w:r>
    </w:p>
    <w:p w14:paraId="098D3BE6" w14:textId="38875B14" w:rsidR="00564607" w:rsidRPr="00EC7CCC" w:rsidRDefault="001D4582" w:rsidP="000751E2">
      <w:pPr>
        <w:snapToGrid w:val="0"/>
        <w:spacing w:line="360" w:lineRule="auto"/>
        <w:ind w:firstLineChars="200" w:firstLine="420"/>
        <w:jc w:val="right"/>
        <w:rPr>
          <w:i/>
          <w:szCs w:val="24"/>
        </w:rPr>
      </w:pPr>
      <w:r w:rsidRPr="00C04624">
        <w:rPr>
          <w:position w:val="-12"/>
        </w:rPr>
        <w:object w:dxaOrig="2680" w:dyaOrig="380" w14:anchorId="67764F71">
          <v:shape id="_x0000_i1027" type="#_x0000_t75" style="width:133.2pt;height:19.65pt" o:ole="">
            <v:imagedata r:id="rId15" o:title=""/>
          </v:shape>
          <o:OLEObject Type="Embed" ProgID="Equation.DSMT4" ShapeID="_x0000_i1027" DrawAspect="Content" ObjectID="_1792044202" r:id="rId16"/>
        </w:object>
      </w:r>
      <w:r w:rsidR="000751E2">
        <w:t xml:space="preserve">                           </w:t>
      </w:r>
      <w:r w:rsidR="000751E2">
        <w:rPr>
          <w:rFonts w:hint="eastAsia"/>
        </w:rPr>
        <w:t>(</w:t>
      </w:r>
      <w:r w:rsidR="000751E2">
        <w:t>2)</w:t>
      </w:r>
    </w:p>
    <w:p w14:paraId="0A3F9158" w14:textId="77777777" w:rsidR="00564607" w:rsidRPr="00EC7CCC" w:rsidRDefault="00564607" w:rsidP="003C402E">
      <w:pPr>
        <w:snapToGrid w:val="0"/>
        <w:spacing w:line="360" w:lineRule="auto"/>
        <w:rPr>
          <w:szCs w:val="24"/>
        </w:rPr>
      </w:pPr>
      <w:r w:rsidRPr="00EC7CCC">
        <w:rPr>
          <w:rFonts w:hint="eastAsia"/>
          <w:szCs w:val="24"/>
        </w:rPr>
        <w:t>在</w:t>
      </w:r>
      <w:r w:rsidRPr="0044309D">
        <w:rPr>
          <w:i/>
          <w:szCs w:val="24"/>
        </w:rPr>
        <w:t>r</w:t>
      </w:r>
      <w:r w:rsidRPr="00EC7CCC">
        <w:rPr>
          <w:rFonts w:hint="eastAsia"/>
          <w:szCs w:val="24"/>
        </w:rPr>
        <w:t>不变的情况下，磁场强度与电流成正比。</w:t>
      </w:r>
    </w:p>
    <w:p w14:paraId="4A15BEA8" w14:textId="77777777" w:rsidR="005062FE" w:rsidRDefault="00564607" w:rsidP="003C402E">
      <w:pPr>
        <w:snapToGrid w:val="0"/>
        <w:spacing w:line="360" w:lineRule="auto"/>
        <w:ind w:firstLineChars="200" w:firstLine="420"/>
        <w:rPr>
          <w:szCs w:val="24"/>
        </w:rPr>
      </w:pPr>
      <w:r w:rsidRPr="00EC7CCC">
        <w:rPr>
          <w:rFonts w:hint="eastAsia"/>
          <w:szCs w:val="24"/>
        </w:rPr>
        <w:t>在实际应用中，为了使</w:t>
      </w:r>
      <w:r w:rsidRPr="0048222B">
        <w:rPr>
          <w:rFonts w:hint="eastAsia"/>
          <w:iCs/>
          <w:szCs w:val="24"/>
        </w:rPr>
        <w:t>GMR</w:t>
      </w:r>
      <w:r w:rsidRPr="00EC7CCC">
        <w:rPr>
          <w:rFonts w:hint="eastAsia"/>
          <w:szCs w:val="24"/>
        </w:rPr>
        <w:t>模拟传感器工作在线性区，提高测量精度，还常常预先给传感器施加一个固定已知磁场，称为磁偏置，其原理类似于电子电路中的直流偏置</w:t>
      </w:r>
      <w:r w:rsidR="0048222B">
        <w:rPr>
          <w:rFonts w:hint="eastAsia"/>
          <w:szCs w:val="24"/>
        </w:rPr>
        <w:t>。</w:t>
      </w:r>
    </w:p>
    <w:p w14:paraId="0D5113F1" w14:textId="3898698B" w:rsidR="005062FE" w:rsidRPr="00EC7CCC" w:rsidRDefault="005062FE" w:rsidP="003C402E">
      <w:pPr>
        <w:snapToGrid w:val="0"/>
        <w:spacing w:line="360" w:lineRule="auto"/>
        <w:ind w:firstLineChars="200" w:firstLine="420"/>
        <w:rPr>
          <w:szCs w:val="24"/>
        </w:rPr>
      </w:pPr>
      <w:r w:rsidRPr="007F0C60">
        <w:rPr>
          <w:rFonts w:hint="eastAsia"/>
          <w:szCs w:val="24"/>
        </w:rPr>
        <w:t>用</w:t>
      </w:r>
      <w:r w:rsidRPr="00C05078">
        <w:rPr>
          <w:rFonts w:hint="eastAsia"/>
          <w:iCs/>
          <w:szCs w:val="24"/>
        </w:rPr>
        <w:t>GMR</w:t>
      </w:r>
      <w:r w:rsidRPr="007F0C60">
        <w:rPr>
          <w:rFonts w:hint="eastAsia"/>
          <w:szCs w:val="24"/>
        </w:rPr>
        <w:t>磁传感器测量电流不用将测量仪器接入电路，不会对电路工作</w:t>
      </w:r>
      <w:r w:rsidRPr="00EC7CCC">
        <w:rPr>
          <w:rFonts w:hint="eastAsia"/>
          <w:szCs w:val="24"/>
        </w:rPr>
        <w:t>产生干扰，既</w:t>
      </w:r>
      <w:r>
        <w:rPr>
          <w:rFonts w:hint="eastAsia"/>
          <w:szCs w:val="24"/>
        </w:rPr>
        <w:t>可以</w:t>
      </w:r>
      <w:r w:rsidRPr="00EC7CCC">
        <w:rPr>
          <w:rFonts w:hint="eastAsia"/>
          <w:szCs w:val="24"/>
        </w:rPr>
        <w:t>测量直流，也可测量交流，具有广阔的应用前景。</w:t>
      </w:r>
    </w:p>
    <w:p w14:paraId="10B71E4E" w14:textId="7A76BF5E" w:rsidR="00770EFA" w:rsidRDefault="00770EFA" w:rsidP="003C402E">
      <w:pPr>
        <w:snapToGrid w:val="0"/>
        <w:spacing w:line="360" w:lineRule="auto"/>
        <w:rPr>
          <w:szCs w:val="24"/>
        </w:rPr>
      </w:pPr>
    </w:p>
    <w:p w14:paraId="12FF46B3" w14:textId="77777777" w:rsidR="00AD3D72" w:rsidRPr="0048222B" w:rsidRDefault="00AD3D72" w:rsidP="003C402E">
      <w:pPr>
        <w:pStyle w:val="MTDisplayEquation"/>
      </w:pPr>
      <w:r w:rsidRPr="0048222B">
        <w:t>【实验仪器】</w:t>
      </w:r>
    </w:p>
    <w:p w14:paraId="57FF213F" w14:textId="77777777" w:rsidR="00AD3D72" w:rsidRDefault="00AD3D72" w:rsidP="003C402E">
      <w:pPr>
        <w:snapToGrid w:val="0"/>
        <w:spacing w:line="360" w:lineRule="auto"/>
        <w:ind w:firstLineChars="200" w:firstLine="420"/>
        <w:rPr>
          <w:szCs w:val="24"/>
        </w:rPr>
      </w:pPr>
      <w:r>
        <w:rPr>
          <w:rFonts w:hint="eastAsia"/>
          <w:szCs w:val="24"/>
        </w:rPr>
        <w:t>本实验采用</w:t>
      </w:r>
      <w:r w:rsidR="00CA1C14" w:rsidRPr="00C05078">
        <w:rPr>
          <w:iCs/>
          <w:szCs w:val="24"/>
        </w:rPr>
        <w:t>ZKY-PQB0200</w:t>
      </w:r>
      <w:r w:rsidR="004F04E5" w:rsidRPr="004F04E5">
        <w:rPr>
          <w:rFonts w:hint="eastAsia"/>
          <w:szCs w:val="24"/>
        </w:rPr>
        <w:t>积木式巨磁电阻效应及应用实验仪</w:t>
      </w:r>
      <w:r w:rsidR="006E1F07" w:rsidRPr="004F04E5">
        <w:rPr>
          <w:szCs w:val="24"/>
        </w:rPr>
        <w:t>。</w:t>
      </w:r>
      <w:r w:rsidR="00C755A9" w:rsidRPr="004F04E5">
        <w:rPr>
          <w:rFonts w:hint="eastAsia"/>
          <w:szCs w:val="24"/>
        </w:rPr>
        <w:t>产品</w:t>
      </w:r>
      <w:r w:rsidR="006E1F07" w:rsidRPr="004F04E5">
        <w:rPr>
          <w:szCs w:val="24"/>
        </w:rPr>
        <w:t>正常工作条件：环境温度</w:t>
      </w:r>
      <w:r w:rsidR="006E1F07" w:rsidRPr="00C05078">
        <w:rPr>
          <w:iCs/>
          <w:szCs w:val="24"/>
        </w:rPr>
        <w:t>0</w:t>
      </w:r>
      <w:r w:rsidR="006E1F07" w:rsidRPr="00C05078">
        <w:rPr>
          <w:iCs/>
          <w:szCs w:val="24"/>
        </w:rPr>
        <w:t>～</w:t>
      </w:r>
      <w:smartTag w:uri="urn:schemas-microsoft-com:office:smarttags" w:element="chmetcnv">
        <w:smartTagPr>
          <w:attr w:name="TCSC" w:val="0"/>
          <w:attr w:name="NumberType" w:val="1"/>
          <w:attr w:name="Negative" w:val="False"/>
          <w:attr w:name="HasSpace" w:val="True"/>
          <w:attr w:name="SourceValue" w:val="40"/>
          <w:attr w:name="UnitName" w:val="℃"/>
        </w:smartTagPr>
        <w:r w:rsidR="006E1F07" w:rsidRPr="00C05078">
          <w:rPr>
            <w:iCs/>
            <w:szCs w:val="24"/>
          </w:rPr>
          <w:t xml:space="preserve">40 </w:t>
        </w:r>
        <w:r w:rsidR="006E1F07" w:rsidRPr="00C05078">
          <w:rPr>
            <w:rFonts w:hint="eastAsia"/>
            <w:iCs/>
            <w:szCs w:val="24"/>
          </w:rPr>
          <w:t>℃</w:t>
        </w:r>
      </w:smartTag>
      <w:r w:rsidR="006E1F07" w:rsidRPr="004F04E5">
        <w:rPr>
          <w:szCs w:val="24"/>
        </w:rPr>
        <w:t>；相对湿度</w:t>
      </w:r>
      <w:r w:rsidR="006E1F07" w:rsidRPr="00C05078">
        <w:rPr>
          <w:szCs w:val="24"/>
        </w:rPr>
        <w:t>≤90</w:t>
      </w:r>
      <w:r w:rsidR="006E1F07" w:rsidRPr="00C05078">
        <w:rPr>
          <w:szCs w:val="24"/>
        </w:rPr>
        <w:t>％</w:t>
      </w:r>
      <w:r w:rsidR="006E1F07" w:rsidRPr="00C05078">
        <w:rPr>
          <w:szCs w:val="24"/>
        </w:rPr>
        <w:t>RH</w:t>
      </w:r>
      <w:r w:rsidR="006E1F07" w:rsidRPr="004F04E5">
        <w:rPr>
          <w:szCs w:val="24"/>
        </w:rPr>
        <w:t>；大气压强</w:t>
      </w:r>
      <w:r w:rsidR="006E1F07" w:rsidRPr="00C05078">
        <w:rPr>
          <w:iCs/>
          <w:szCs w:val="24"/>
        </w:rPr>
        <w:t>86 kPa</w:t>
      </w:r>
      <w:r w:rsidR="006E1F07" w:rsidRPr="00C05078">
        <w:rPr>
          <w:iCs/>
          <w:szCs w:val="24"/>
        </w:rPr>
        <w:t>～</w:t>
      </w:r>
      <w:r w:rsidR="006E1F07" w:rsidRPr="00C05078">
        <w:rPr>
          <w:iCs/>
          <w:szCs w:val="24"/>
        </w:rPr>
        <w:t>106 kPa</w:t>
      </w:r>
      <w:r w:rsidR="006E1F07" w:rsidRPr="004F04E5">
        <w:rPr>
          <w:szCs w:val="24"/>
        </w:rPr>
        <w:t>；电源电压</w:t>
      </w:r>
      <w:r w:rsidR="006E1F07" w:rsidRPr="00C05078">
        <w:rPr>
          <w:szCs w:val="24"/>
        </w:rPr>
        <w:t>～</w:t>
      </w:r>
      <w:r w:rsidR="006E1F07" w:rsidRPr="00C05078">
        <w:rPr>
          <w:szCs w:val="24"/>
        </w:rPr>
        <w:t>220</w:t>
      </w:r>
      <w:r w:rsidR="006E1F07" w:rsidRPr="00C05078">
        <w:rPr>
          <w:szCs w:val="24"/>
        </w:rPr>
        <w:t>（</w:t>
      </w:r>
      <w:r w:rsidR="006E1F07" w:rsidRPr="00C05078">
        <w:rPr>
          <w:szCs w:val="24"/>
        </w:rPr>
        <w:t>1±10</w:t>
      </w:r>
      <w:r w:rsidR="006E1F07" w:rsidRPr="00C05078">
        <w:rPr>
          <w:szCs w:val="24"/>
        </w:rPr>
        <w:t>％）</w:t>
      </w:r>
      <w:r w:rsidR="006E1F07" w:rsidRPr="00C05078">
        <w:rPr>
          <w:szCs w:val="24"/>
        </w:rPr>
        <w:t>V</w:t>
      </w:r>
      <w:r w:rsidR="006E1F07" w:rsidRPr="004F04E5">
        <w:rPr>
          <w:rFonts w:hint="eastAsia"/>
          <w:szCs w:val="24"/>
        </w:rPr>
        <w:t>，</w:t>
      </w:r>
      <w:r w:rsidR="006E1F07" w:rsidRPr="004F04E5">
        <w:rPr>
          <w:szCs w:val="24"/>
        </w:rPr>
        <w:t>频率</w:t>
      </w:r>
      <w:r w:rsidR="006E1F07" w:rsidRPr="00C05078">
        <w:rPr>
          <w:szCs w:val="24"/>
        </w:rPr>
        <w:t>～</w:t>
      </w:r>
      <w:r w:rsidR="006E1F07" w:rsidRPr="00C05078">
        <w:rPr>
          <w:szCs w:val="24"/>
        </w:rPr>
        <w:t>50</w:t>
      </w:r>
      <w:r w:rsidR="006E1F07" w:rsidRPr="00C05078">
        <w:rPr>
          <w:szCs w:val="24"/>
        </w:rPr>
        <w:t>（</w:t>
      </w:r>
      <w:r w:rsidR="006E1F07" w:rsidRPr="00C05078">
        <w:rPr>
          <w:szCs w:val="24"/>
        </w:rPr>
        <w:t>1±5</w:t>
      </w:r>
      <w:r w:rsidR="006E1F07" w:rsidRPr="00C05078">
        <w:rPr>
          <w:szCs w:val="24"/>
        </w:rPr>
        <w:t>％）</w:t>
      </w:r>
      <w:r w:rsidR="006E1F07" w:rsidRPr="00C05078">
        <w:rPr>
          <w:szCs w:val="24"/>
        </w:rPr>
        <w:t>Hz</w:t>
      </w:r>
      <w:r w:rsidR="006E1F07" w:rsidRPr="004F04E5">
        <w:rPr>
          <w:rFonts w:hint="eastAsia"/>
          <w:szCs w:val="24"/>
        </w:rPr>
        <w:t>。</w:t>
      </w:r>
    </w:p>
    <w:p w14:paraId="5EB33130" w14:textId="06805C79" w:rsidR="00692D14" w:rsidRPr="003777DC" w:rsidRDefault="001D4582" w:rsidP="003C402E">
      <w:pPr>
        <w:snapToGrid w:val="0"/>
        <w:spacing w:line="360" w:lineRule="auto"/>
        <w:rPr>
          <w:b/>
          <w:bCs/>
          <w:szCs w:val="21"/>
        </w:rPr>
      </w:pPr>
      <w:r w:rsidRPr="003777DC">
        <w:rPr>
          <w:rFonts w:hint="eastAsia"/>
          <w:b/>
          <w:bCs/>
          <w:szCs w:val="21"/>
        </w:rPr>
        <w:t>一、</w:t>
      </w:r>
      <w:r w:rsidR="0051402D" w:rsidRPr="003777DC">
        <w:rPr>
          <w:rFonts w:hint="eastAsia"/>
          <w:b/>
          <w:bCs/>
          <w:kern w:val="0"/>
          <w:szCs w:val="21"/>
        </w:rPr>
        <w:t>多功能物理测试仪</w:t>
      </w:r>
    </w:p>
    <w:p w14:paraId="6C22CDF6" w14:textId="24B01966" w:rsidR="008021B4" w:rsidRPr="004F04E5" w:rsidRDefault="001566EB" w:rsidP="003C402E">
      <w:pPr>
        <w:snapToGrid w:val="0"/>
        <w:spacing w:line="360" w:lineRule="auto"/>
        <w:ind w:firstLineChars="200" w:firstLine="420"/>
        <w:rPr>
          <w:szCs w:val="24"/>
        </w:rPr>
      </w:pPr>
      <w:bookmarkStart w:id="7" w:name="_Hlk123204889"/>
      <w:r w:rsidRPr="00C05078">
        <w:rPr>
          <w:rFonts w:hint="eastAsia"/>
          <w:iCs/>
          <w:szCs w:val="24"/>
        </w:rPr>
        <w:t>B</w:t>
      </w:r>
      <w:r w:rsidRPr="00C05078">
        <w:rPr>
          <w:iCs/>
          <w:szCs w:val="24"/>
        </w:rPr>
        <w:t>MB0002</w:t>
      </w:r>
      <w:r w:rsidR="008021B4" w:rsidRPr="004F04E5">
        <w:rPr>
          <w:rFonts w:hint="eastAsia"/>
          <w:szCs w:val="24"/>
        </w:rPr>
        <w:t>多功能物理测试仪是一款通用的电子测量设备</w:t>
      </w:r>
      <w:r w:rsidR="003777DC">
        <w:rPr>
          <w:rFonts w:hint="eastAsia"/>
          <w:szCs w:val="24"/>
        </w:rPr>
        <w:t>（图</w:t>
      </w:r>
      <w:r w:rsidR="003777DC">
        <w:rPr>
          <w:rFonts w:hint="eastAsia"/>
          <w:szCs w:val="24"/>
        </w:rPr>
        <w:t>4</w:t>
      </w:r>
      <w:r w:rsidR="003777DC">
        <w:rPr>
          <w:rFonts w:hint="eastAsia"/>
          <w:szCs w:val="24"/>
        </w:rPr>
        <w:t>）</w:t>
      </w:r>
      <w:r w:rsidR="008021B4" w:rsidRPr="004F04E5">
        <w:rPr>
          <w:rFonts w:hint="eastAsia"/>
          <w:szCs w:val="24"/>
        </w:rPr>
        <w:t>，</w:t>
      </w:r>
      <w:r w:rsidR="0025373E" w:rsidRPr="004F04E5">
        <w:rPr>
          <w:rFonts w:hint="eastAsia"/>
          <w:szCs w:val="24"/>
        </w:rPr>
        <w:t>具有</w:t>
      </w:r>
      <w:r w:rsidR="008021B4" w:rsidRPr="00C05078">
        <w:rPr>
          <w:rFonts w:hint="eastAsia"/>
          <w:iCs/>
          <w:szCs w:val="24"/>
        </w:rPr>
        <w:t>4</w:t>
      </w:r>
      <w:r w:rsidR="008021B4" w:rsidRPr="004F04E5">
        <w:rPr>
          <w:rFonts w:hint="eastAsia"/>
          <w:szCs w:val="24"/>
        </w:rPr>
        <w:t>个模拟传感器通道</w:t>
      </w:r>
      <w:r w:rsidR="0025373E" w:rsidRPr="004F04E5">
        <w:rPr>
          <w:rFonts w:hint="eastAsia"/>
          <w:szCs w:val="24"/>
        </w:rPr>
        <w:t>。连接</w:t>
      </w:r>
      <w:r w:rsidR="008021B4" w:rsidRPr="004F04E5">
        <w:rPr>
          <w:rFonts w:hint="eastAsia"/>
          <w:szCs w:val="24"/>
        </w:rPr>
        <w:t>传感器后</w:t>
      </w:r>
      <w:r w:rsidR="0025373E" w:rsidRPr="004F04E5">
        <w:rPr>
          <w:rFonts w:hint="eastAsia"/>
          <w:szCs w:val="24"/>
        </w:rPr>
        <w:t>可</w:t>
      </w:r>
      <w:r w:rsidR="008021B4" w:rsidRPr="004F04E5">
        <w:rPr>
          <w:rFonts w:hint="eastAsia"/>
          <w:szCs w:val="24"/>
        </w:rPr>
        <w:t>自动识别</w:t>
      </w:r>
      <w:r w:rsidR="0025373E" w:rsidRPr="004F04E5">
        <w:rPr>
          <w:rFonts w:hint="eastAsia"/>
          <w:szCs w:val="24"/>
        </w:rPr>
        <w:t>传感器对应物理量，比如</w:t>
      </w:r>
      <w:r w:rsidR="008021B4" w:rsidRPr="004F04E5">
        <w:rPr>
          <w:rFonts w:hint="eastAsia"/>
          <w:szCs w:val="24"/>
        </w:rPr>
        <w:t>电压、电流、温度、压力等</w:t>
      </w:r>
      <w:r w:rsidR="0025373E" w:rsidRPr="004F04E5">
        <w:rPr>
          <w:rFonts w:hint="eastAsia"/>
          <w:szCs w:val="24"/>
        </w:rPr>
        <w:t>；</w:t>
      </w:r>
      <w:r w:rsidR="008021B4" w:rsidRPr="004F04E5">
        <w:rPr>
          <w:rFonts w:hint="eastAsia"/>
          <w:szCs w:val="24"/>
        </w:rPr>
        <w:t>可同步绘制</w:t>
      </w:r>
      <w:r w:rsidR="001235B4" w:rsidRPr="004F04E5">
        <w:rPr>
          <w:rFonts w:hint="eastAsia"/>
          <w:szCs w:val="24"/>
        </w:rPr>
        <w:t>传感器</w:t>
      </w:r>
      <w:r w:rsidR="008021B4" w:rsidRPr="004F04E5">
        <w:rPr>
          <w:rFonts w:hint="eastAsia"/>
          <w:szCs w:val="24"/>
        </w:rPr>
        <w:t>输</w:t>
      </w:r>
      <w:r w:rsidR="008021B4" w:rsidRPr="004F04E5">
        <w:rPr>
          <w:rFonts w:hint="eastAsia"/>
          <w:szCs w:val="24"/>
        </w:rPr>
        <w:lastRenderedPageBreak/>
        <w:t>入信号</w:t>
      </w:r>
      <w:r w:rsidR="0025373E" w:rsidRPr="004F04E5">
        <w:rPr>
          <w:rFonts w:hint="eastAsia"/>
          <w:szCs w:val="24"/>
        </w:rPr>
        <w:t>的时序</w:t>
      </w:r>
      <w:r w:rsidR="008021B4" w:rsidRPr="004F04E5">
        <w:rPr>
          <w:rFonts w:hint="eastAsia"/>
          <w:szCs w:val="24"/>
        </w:rPr>
        <w:t>波形</w:t>
      </w:r>
      <w:r w:rsidR="0025373E" w:rsidRPr="004F04E5">
        <w:rPr>
          <w:rFonts w:hint="eastAsia"/>
          <w:szCs w:val="24"/>
        </w:rPr>
        <w:t>；当连接多个传感器时，可选</w:t>
      </w:r>
      <w:r w:rsidR="008021B4" w:rsidRPr="004F04E5">
        <w:rPr>
          <w:rFonts w:hint="eastAsia"/>
          <w:szCs w:val="24"/>
        </w:rPr>
        <w:t>任意两通道信号</w:t>
      </w:r>
      <w:r w:rsidR="0025373E" w:rsidRPr="004F04E5">
        <w:rPr>
          <w:rFonts w:hint="eastAsia"/>
          <w:szCs w:val="24"/>
        </w:rPr>
        <w:t>，绘制</w:t>
      </w:r>
      <w:r w:rsidR="001235B4" w:rsidRPr="004F04E5">
        <w:rPr>
          <w:rFonts w:hint="eastAsia"/>
          <w:szCs w:val="24"/>
        </w:rPr>
        <w:t>二者</w:t>
      </w:r>
      <w:r w:rsidR="0025373E" w:rsidRPr="004F04E5">
        <w:rPr>
          <w:rFonts w:hint="eastAsia"/>
          <w:szCs w:val="24"/>
        </w:rPr>
        <w:t>的</w:t>
      </w:r>
      <w:r w:rsidR="008021B4" w:rsidRPr="004F04E5">
        <w:rPr>
          <w:rFonts w:hint="eastAsia"/>
          <w:szCs w:val="24"/>
        </w:rPr>
        <w:t>关系图。</w:t>
      </w:r>
      <w:bookmarkEnd w:id="7"/>
    </w:p>
    <w:p w14:paraId="5F2BC2FE" w14:textId="77777777" w:rsidR="00C13ACC" w:rsidRDefault="00AF1E45" w:rsidP="003C402E">
      <w:pPr>
        <w:snapToGrid w:val="0"/>
        <w:spacing w:line="360" w:lineRule="auto"/>
        <w:jc w:val="center"/>
      </w:pPr>
      <w:r>
        <w:rPr>
          <w:noProof/>
        </w:rPr>
        <w:drawing>
          <wp:inline distT="0" distB="0" distL="0" distR="0" wp14:anchorId="31F390A4" wp14:editId="3AC50892">
            <wp:extent cx="2039816" cy="1301929"/>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BEBA8EAE-BF5A-486C-A8C5-ECC9F3942E4B}">
                          <a14:imgProps xmlns:a14="http://schemas.microsoft.com/office/drawing/2010/main">
                            <a14:imgLayer r:embed="rId18">
                              <a14:imgEffect>
                                <a14:brightnessContrast contrast="65000"/>
                              </a14:imgEffect>
                            </a14:imgLayer>
                          </a14:imgProps>
                        </a:ext>
                      </a:extLst>
                    </a:blip>
                    <a:stretch>
                      <a:fillRect/>
                    </a:stretch>
                  </pic:blipFill>
                  <pic:spPr>
                    <a:xfrm>
                      <a:off x="0" y="0"/>
                      <a:ext cx="2068407" cy="1320178"/>
                    </a:xfrm>
                    <a:prstGeom prst="rect">
                      <a:avLst/>
                    </a:prstGeom>
                  </pic:spPr>
                </pic:pic>
              </a:graphicData>
            </a:graphic>
          </wp:inline>
        </w:drawing>
      </w:r>
      <w:r w:rsidR="00C13ACC">
        <w:rPr>
          <w:rFonts w:hint="eastAsia"/>
        </w:rPr>
        <w:t xml:space="preserve"> </w:t>
      </w:r>
      <w:r w:rsidR="00C13ACC">
        <w:rPr>
          <w:noProof/>
        </w:rPr>
        <w:t xml:space="preserve">    </w:t>
      </w:r>
      <w:r w:rsidR="00C13ACC">
        <w:rPr>
          <w:noProof/>
        </w:rPr>
        <w:drawing>
          <wp:inline distT="0" distB="0" distL="0" distR="0" wp14:anchorId="06BAED98" wp14:editId="7D8BBD99">
            <wp:extent cx="1998439" cy="126882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011774" cy="1277287"/>
                    </a:xfrm>
                    <a:prstGeom prst="rect">
                      <a:avLst/>
                    </a:prstGeom>
                    <a:noFill/>
                    <a:ln>
                      <a:noFill/>
                    </a:ln>
                  </pic:spPr>
                </pic:pic>
              </a:graphicData>
            </a:graphic>
          </wp:inline>
        </w:drawing>
      </w:r>
      <w:bookmarkStart w:id="8" w:name="_Ref33432324"/>
    </w:p>
    <w:p w14:paraId="6B16DB13" w14:textId="6222DA19" w:rsidR="00C13ACC" w:rsidRDefault="00C13ACC" w:rsidP="003C402E">
      <w:pPr>
        <w:snapToGrid w:val="0"/>
        <w:spacing w:line="360" w:lineRule="auto"/>
        <w:ind w:firstLineChars="750" w:firstLine="1350"/>
        <w:rPr>
          <w:rFonts w:ascii="楷体" w:eastAsia="楷体" w:hAnsi="楷体"/>
          <w:bCs/>
        </w:rPr>
      </w:pPr>
      <w:r w:rsidRPr="00C13ACC">
        <w:rPr>
          <w:rFonts w:ascii="宋体" w:hAnsi="宋体"/>
          <w:bCs/>
          <w:sz w:val="18"/>
          <w:szCs w:val="18"/>
        </w:rPr>
        <w:t>图</w:t>
      </w:r>
      <w:bookmarkEnd w:id="8"/>
      <w:r w:rsidR="003777DC">
        <w:rPr>
          <w:rFonts w:ascii="宋体" w:hAnsi="宋体"/>
          <w:bCs/>
          <w:sz w:val="18"/>
          <w:szCs w:val="18"/>
        </w:rPr>
        <w:t>4</w:t>
      </w:r>
      <w:r>
        <w:rPr>
          <w:rFonts w:ascii="宋体" w:hAnsi="宋体"/>
          <w:bCs/>
          <w:sz w:val="18"/>
          <w:szCs w:val="18"/>
        </w:rPr>
        <w:t xml:space="preserve"> </w:t>
      </w:r>
      <w:r w:rsidR="008021B4" w:rsidRPr="00C13ACC">
        <w:rPr>
          <w:rFonts w:ascii="宋体" w:hAnsi="宋体"/>
          <w:bCs/>
          <w:iCs/>
          <w:sz w:val="18"/>
          <w:szCs w:val="18"/>
        </w:rPr>
        <w:t>ZKY-</w:t>
      </w:r>
      <w:r w:rsidR="008021B4" w:rsidRPr="00C13ACC">
        <w:rPr>
          <w:rFonts w:ascii="宋体" w:hAnsi="宋体" w:hint="eastAsia"/>
          <w:bCs/>
          <w:iCs/>
          <w:sz w:val="18"/>
          <w:szCs w:val="18"/>
        </w:rPr>
        <w:t>BM0002</w:t>
      </w:r>
      <w:r w:rsidR="008021B4" w:rsidRPr="00C13ACC">
        <w:rPr>
          <w:rFonts w:ascii="宋体" w:hAnsi="宋体" w:hint="eastAsia"/>
          <w:bCs/>
          <w:sz w:val="18"/>
          <w:szCs w:val="18"/>
        </w:rPr>
        <w:t>多功能物理测试仪</w:t>
      </w:r>
      <w:r>
        <w:rPr>
          <w:rFonts w:ascii="宋体" w:hAnsi="宋体" w:hint="eastAsia"/>
          <w:bCs/>
          <w:sz w:val="18"/>
          <w:szCs w:val="18"/>
        </w:rPr>
        <w:t xml:space="preserve"> </w:t>
      </w:r>
      <w:r w:rsidRPr="00C13ACC">
        <w:rPr>
          <w:rFonts w:ascii="宋体" w:hAnsi="宋体"/>
          <w:bCs/>
          <w:sz w:val="18"/>
          <w:szCs w:val="18"/>
        </w:rPr>
        <w:t xml:space="preserve"> </w:t>
      </w:r>
      <w:r>
        <w:rPr>
          <w:rFonts w:ascii="宋体" w:hAnsi="宋体"/>
          <w:bCs/>
          <w:sz w:val="18"/>
          <w:szCs w:val="18"/>
        </w:rPr>
        <w:t xml:space="preserve">           </w:t>
      </w:r>
      <w:r w:rsidRPr="00C13ACC">
        <w:rPr>
          <w:rFonts w:ascii="宋体" w:hAnsi="宋体"/>
          <w:bCs/>
          <w:sz w:val="18"/>
          <w:szCs w:val="18"/>
        </w:rPr>
        <w:t xml:space="preserve"> 图</w:t>
      </w:r>
      <w:r w:rsidR="003777DC">
        <w:rPr>
          <w:rFonts w:ascii="宋体" w:hAnsi="宋体"/>
          <w:bCs/>
          <w:sz w:val="18"/>
          <w:szCs w:val="18"/>
        </w:rPr>
        <w:t>5</w:t>
      </w:r>
      <w:r w:rsidRPr="00C13ACC">
        <w:rPr>
          <w:rFonts w:ascii="宋体" w:hAnsi="宋体"/>
          <w:bCs/>
          <w:sz w:val="18"/>
          <w:szCs w:val="18"/>
        </w:rPr>
        <w:t xml:space="preserve"> </w:t>
      </w:r>
      <w:r w:rsidRPr="00C13ACC">
        <w:rPr>
          <w:rFonts w:ascii="宋体" w:hAnsi="宋体"/>
          <w:bCs/>
          <w:iCs/>
          <w:sz w:val="18"/>
          <w:szCs w:val="18"/>
        </w:rPr>
        <w:t>ZKY-BJ0009</w:t>
      </w:r>
      <w:r w:rsidRPr="00C13ACC">
        <w:rPr>
          <w:rFonts w:ascii="宋体" w:hAnsi="宋体" w:hint="eastAsia"/>
          <w:bCs/>
          <w:sz w:val="18"/>
          <w:szCs w:val="18"/>
        </w:rPr>
        <w:t>实验电源</w:t>
      </w:r>
    </w:p>
    <w:p w14:paraId="09F1B132" w14:textId="66DF5DEA" w:rsidR="001235B4" w:rsidRPr="00A94669" w:rsidRDefault="001235B4" w:rsidP="003C402E">
      <w:pPr>
        <w:snapToGrid w:val="0"/>
        <w:spacing w:line="360" w:lineRule="auto"/>
        <w:ind w:firstLineChars="600" w:firstLine="1260"/>
      </w:pPr>
    </w:p>
    <w:p w14:paraId="4DF727CB" w14:textId="2EECB5A4" w:rsidR="00AD3D72" w:rsidRDefault="00C05078" w:rsidP="003C402E">
      <w:pPr>
        <w:snapToGrid w:val="0"/>
        <w:spacing w:line="360" w:lineRule="auto"/>
        <w:ind w:firstLineChars="200" w:firstLine="420"/>
        <w:rPr>
          <w:szCs w:val="24"/>
        </w:rPr>
      </w:pPr>
      <w:bookmarkStart w:id="9" w:name="_Hlk123204902"/>
      <w:r w:rsidRPr="00A94669">
        <w:rPr>
          <w:rFonts w:hint="eastAsia"/>
          <w:szCs w:val="24"/>
        </w:rPr>
        <w:t>本</w:t>
      </w:r>
      <w:r w:rsidR="00CE79B2" w:rsidRPr="00A94669">
        <w:rPr>
          <w:rFonts w:hint="eastAsia"/>
          <w:szCs w:val="24"/>
        </w:rPr>
        <w:t>实验中需要</w:t>
      </w:r>
      <w:r w:rsidR="003A144C" w:rsidRPr="00A94669">
        <w:rPr>
          <w:rFonts w:hint="eastAsia"/>
          <w:szCs w:val="24"/>
        </w:rPr>
        <w:t>将</w:t>
      </w:r>
      <w:r w:rsidR="00D83A41" w:rsidRPr="00A94669">
        <w:rPr>
          <w:rFonts w:hint="eastAsia"/>
          <w:szCs w:val="24"/>
        </w:rPr>
        <w:t>电压测量适配器</w:t>
      </w:r>
      <w:r w:rsidR="003A144C" w:rsidRPr="00A94669">
        <w:rPr>
          <w:rFonts w:hint="eastAsia"/>
          <w:szCs w:val="24"/>
        </w:rPr>
        <w:t>、</w:t>
      </w:r>
      <w:r w:rsidR="00D83A41" w:rsidRPr="00A94669">
        <w:rPr>
          <w:rFonts w:hint="eastAsia"/>
          <w:szCs w:val="24"/>
        </w:rPr>
        <w:t>电流测量适配器</w:t>
      </w:r>
      <w:r w:rsidR="003A144C" w:rsidRPr="00A94669">
        <w:rPr>
          <w:rFonts w:hint="eastAsia"/>
          <w:szCs w:val="24"/>
        </w:rPr>
        <w:t>通过</w:t>
      </w:r>
      <w:r w:rsidR="003A144C" w:rsidRPr="00A94669">
        <w:rPr>
          <w:rFonts w:hint="eastAsia"/>
          <w:iCs/>
          <w:szCs w:val="24"/>
        </w:rPr>
        <w:t>BA0069</w:t>
      </w:r>
      <w:r w:rsidR="003A144C" w:rsidRPr="00A94669">
        <w:rPr>
          <w:rFonts w:hint="eastAsia"/>
          <w:szCs w:val="24"/>
        </w:rPr>
        <w:t>多芯连接线（八芯）连接到测试</w:t>
      </w:r>
      <w:r w:rsidR="001235B4" w:rsidRPr="00A94669">
        <w:rPr>
          <w:rFonts w:hint="eastAsia"/>
          <w:szCs w:val="24"/>
        </w:rPr>
        <w:t>仪</w:t>
      </w:r>
      <w:r w:rsidR="003A144C" w:rsidRPr="00A94669">
        <w:rPr>
          <w:rFonts w:hint="eastAsia"/>
          <w:szCs w:val="24"/>
        </w:rPr>
        <w:t>任</w:t>
      </w:r>
      <w:r w:rsidR="00C91D23" w:rsidRPr="00A94669">
        <w:rPr>
          <w:rFonts w:hint="eastAsia"/>
          <w:szCs w:val="24"/>
        </w:rPr>
        <w:t>一</w:t>
      </w:r>
      <w:r w:rsidR="003A144C" w:rsidRPr="00A94669">
        <w:rPr>
          <w:rFonts w:hint="eastAsia"/>
          <w:szCs w:val="24"/>
        </w:rPr>
        <w:t>通道，可将这样的组合整体视为电压表和电流表。</w:t>
      </w:r>
      <w:bookmarkEnd w:id="9"/>
    </w:p>
    <w:p w14:paraId="4A012ECB" w14:textId="77777777" w:rsidR="00F514D7" w:rsidRPr="00A94669" w:rsidRDefault="00F514D7" w:rsidP="003C402E">
      <w:pPr>
        <w:snapToGrid w:val="0"/>
        <w:spacing w:line="360" w:lineRule="auto"/>
        <w:ind w:firstLineChars="200" w:firstLine="420"/>
        <w:rPr>
          <w:szCs w:val="24"/>
        </w:rPr>
      </w:pPr>
    </w:p>
    <w:p w14:paraId="66B92576" w14:textId="3CF5EC29" w:rsidR="0051402D" w:rsidRPr="003777DC" w:rsidRDefault="001D4582" w:rsidP="003C402E">
      <w:pPr>
        <w:snapToGrid w:val="0"/>
        <w:spacing w:line="360" w:lineRule="auto"/>
        <w:rPr>
          <w:b/>
          <w:bCs/>
          <w:kern w:val="0"/>
          <w:szCs w:val="21"/>
        </w:rPr>
      </w:pPr>
      <w:r w:rsidRPr="003777DC">
        <w:rPr>
          <w:rFonts w:hint="eastAsia"/>
          <w:b/>
          <w:bCs/>
          <w:szCs w:val="21"/>
        </w:rPr>
        <w:t>二、</w:t>
      </w:r>
      <w:r w:rsidR="0051402D" w:rsidRPr="003777DC">
        <w:rPr>
          <w:rFonts w:hint="eastAsia"/>
          <w:b/>
          <w:bCs/>
          <w:kern w:val="0"/>
          <w:szCs w:val="21"/>
        </w:rPr>
        <w:t>通用实验电源</w:t>
      </w:r>
    </w:p>
    <w:p w14:paraId="24CC8411" w14:textId="2A6CEFE6" w:rsidR="001D4582" w:rsidRDefault="009B1858" w:rsidP="003C402E">
      <w:pPr>
        <w:snapToGrid w:val="0"/>
        <w:spacing w:line="360" w:lineRule="auto"/>
        <w:ind w:firstLineChars="200" w:firstLine="420"/>
        <w:rPr>
          <w:szCs w:val="24"/>
        </w:rPr>
      </w:pPr>
      <w:bookmarkStart w:id="10" w:name="_Hlk123204965"/>
      <w:r w:rsidRPr="00C05078">
        <w:rPr>
          <w:rFonts w:hint="eastAsia"/>
          <w:iCs/>
          <w:szCs w:val="24"/>
        </w:rPr>
        <w:t>BJ0009</w:t>
      </w:r>
      <w:r w:rsidRPr="004F04E5">
        <w:rPr>
          <w:rFonts w:hint="eastAsia"/>
          <w:szCs w:val="24"/>
        </w:rPr>
        <w:t>实验电源，是一款高稳定性的通用实验类线性直流电源。它拥有多种档位供用户自主切换，具有短路、过载等保护功能</w:t>
      </w:r>
      <w:r w:rsidR="003777DC">
        <w:rPr>
          <w:rFonts w:hint="eastAsia"/>
          <w:szCs w:val="24"/>
        </w:rPr>
        <w:t>（图</w:t>
      </w:r>
      <w:r w:rsidR="003777DC">
        <w:rPr>
          <w:rFonts w:hint="eastAsia"/>
          <w:szCs w:val="24"/>
        </w:rPr>
        <w:t>5</w:t>
      </w:r>
      <w:r w:rsidR="003777DC">
        <w:rPr>
          <w:rFonts w:hint="eastAsia"/>
          <w:szCs w:val="24"/>
        </w:rPr>
        <w:t>）</w:t>
      </w:r>
      <w:r w:rsidRPr="004F04E5">
        <w:rPr>
          <w:rFonts w:hint="eastAsia"/>
          <w:szCs w:val="24"/>
        </w:rPr>
        <w:t>。</w:t>
      </w:r>
      <w:bookmarkStart w:id="11" w:name="_Hlk123205018"/>
      <w:bookmarkEnd w:id="10"/>
    </w:p>
    <w:p w14:paraId="303C0F57" w14:textId="77777777" w:rsidR="00F514D7" w:rsidRDefault="00F514D7" w:rsidP="003C402E">
      <w:pPr>
        <w:snapToGrid w:val="0"/>
        <w:spacing w:line="360" w:lineRule="auto"/>
        <w:ind w:firstLineChars="200" w:firstLine="420"/>
        <w:rPr>
          <w:szCs w:val="24"/>
        </w:rPr>
      </w:pPr>
    </w:p>
    <w:p w14:paraId="0FFE8192" w14:textId="0C715062" w:rsidR="00CA108F" w:rsidRPr="003777DC" w:rsidRDefault="001D4582" w:rsidP="003C402E">
      <w:pPr>
        <w:snapToGrid w:val="0"/>
        <w:spacing w:line="360" w:lineRule="auto"/>
        <w:rPr>
          <w:rFonts w:ascii="宋体" w:hAnsi="宋体"/>
          <w:b/>
          <w:bCs/>
          <w:szCs w:val="21"/>
        </w:rPr>
      </w:pPr>
      <w:r w:rsidRPr="003777DC">
        <w:rPr>
          <w:rFonts w:ascii="宋体" w:hAnsi="宋体" w:hint="eastAsia"/>
          <w:b/>
          <w:bCs/>
          <w:szCs w:val="21"/>
        </w:rPr>
        <w:t>三、</w:t>
      </w:r>
      <w:r w:rsidR="00AC6290" w:rsidRPr="003777DC">
        <w:rPr>
          <w:rFonts w:ascii="宋体" w:hAnsi="宋体" w:hint="eastAsia"/>
          <w:b/>
          <w:bCs/>
          <w:kern w:val="0"/>
          <w:szCs w:val="21"/>
        </w:rPr>
        <w:t>巨磁电阻</w:t>
      </w:r>
      <w:r w:rsidR="00C876C2" w:rsidRPr="003777DC">
        <w:rPr>
          <w:rFonts w:ascii="宋体" w:hAnsi="宋体" w:hint="eastAsia"/>
          <w:b/>
          <w:bCs/>
          <w:kern w:val="0"/>
          <w:szCs w:val="21"/>
        </w:rPr>
        <w:t>磁</w:t>
      </w:r>
      <w:r w:rsidR="008021B4" w:rsidRPr="003777DC">
        <w:rPr>
          <w:rFonts w:ascii="宋体" w:hAnsi="宋体" w:hint="eastAsia"/>
          <w:b/>
          <w:bCs/>
          <w:kern w:val="0"/>
          <w:szCs w:val="21"/>
        </w:rPr>
        <w:t>传感器</w:t>
      </w:r>
      <w:bookmarkEnd w:id="11"/>
      <w:r w:rsidR="00AC6290" w:rsidRPr="003777DC">
        <w:rPr>
          <w:rFonts w:ascii="宋体" w:hAnsi="宋体" w:hint="eastAsia"/>
          <w:b/>
          <w:bCs/>
          <w:kern w:val="0"/>
          <w:szCs w:val="21"/>
        </w:rPr>
        <w:t>（G</w:t>
      </w:r>
      <w:r w:rsidR="00AC6290" w:rsidRPr="003777DC">
        <w:rPr>
          <w:rFonts w:ascii="宋体" w:hAnsi="宋体"/>
          <w:b/>
          <w:bCs/>
          <w:kern w:val="0"/>
          <w:szCs w:val="21"/>
        </w:rPr>
        <w:t>MR磁传感器</w:t>
      </w:r>
      <w:r w:rsidR="00AC6290" w:rsidRPr="003777DC">
        <w:rPr>
          <w:rFonts w:ascii="宋体" w:hAnsi="宋体" w:hint="eastAsia"/>
          <w:b/>
          <w:bCs/>
          <w:kern w:val="0"/>
          <w:szCs w:val="21"/>
        </w:rPr>
        <w:t>）</w:t>
      </w:r>
      <w:r w:rsidR="00C13ACC" w:rsidRPr="003777DC">
        <w:rPr>
          <w:rFonts w:ascii="宋体" w:hAnsi="宋体" w:hint="eastAsia"/>
          <w:b/>
          <w:bCs/>
          <w:kern w:val="0"/>
          <w:szCs w:val="21"/>
        </w:rPr>
        <w:t>与</w:t>
      </w:r>
      <w:r w:rsidR="00C13ACC" w:rsidRPr="003777DC">
        <w:rPr>
          <w:rFonts w:ascii="宋体" w:hAnsi="宋体" w:hint="eastAsia"/>
          <w:b/>
          <w:kern w:val="0"/>
          <w:szCs w:val="21"/>
        </w:rPr>
        <w:t>磁传感器扩展板</w:t>
      </w:r>
    </w:p>
    <w:p w14:paraId="6B9F7CA1" w14:textId="088E52EA" w:rsidR="0003317C" w:rsidRDefault="0003317C" w:rsidP="003C402E">
      <w:pPr>
        <w:snapToGrid w:val="0"/>
        <w:spacing w:line="360" w:lineRule="auto"/>
        <w:jc w:val="center"/>
      </w:pPr>
      <w:bookmarkStart w:id="12" w:name="_Ref120713487"/>
    </w:p>
    <w:bookmarkEnd w:id="12"/>
    <w:p w14:paraId="6DD50536" w14:textId="4FE755B2" w:rsidR="00CA6431" w:rsidRDefault="00D33C56" w:rsidP="003C402E">
      <w:pPr>
        <w:snapToGrid w:val="0"/>
        <w:spacing w:line="360" w:lineRule="auto"/>
        <w:ind w:firstLineChars="200" w:firstLine="420"/>
        <w:rPr>
          <w:rFonts w:ascii="宋体" w:hAnsi="宋体"/>
          <w:iCs/>
          <w:szCs w:val="24"/>
        </w:rPr>
      </w:pPr>
      <w:r>
        <w:rPr>
          <w:rFonts w:ascii="宋体" w:hAnsi="宋体"/>
          <w:iCs/>
          <w:noProof/>
          <w:szCs w:val="24"/>
        </w:rPr>
        <w:drawing>
          <wp:inline distT="0" distB="0" distL="0" distR="0" wp14:anchorId="131E4C7F" wp14:editId="3F6A1907">
            <wp:extent cx="5233958" cy="2303931"/>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51406" cy="2311612"/>
                    </a:xfrm>
                    <a:prstGeom prst="rect">
                      <a:avLst/>
                    </a:prstGeom>
                    <a:noFill/>
                  </pic:spPr>
                </pic:pic>
              </a:graphicData>
            </a:graphic>
          </wp:inline>
        </w:drawing>
      </w:r>
    </w:p>
    <w:p w14:paraId="3ACE6DF5" w14:textId="7B0EDBC5" w:rsidR="006E4403" w:rsidRPr="006E4403" w:rsidRDefault="006E4403" w:rsidP="003C402E">
      <w:pPr>
        <w:snapToGrid w:val="0"/>
        <w:spacing w:line="360" w:lineRule="auto"/>
        <w:jc w:val="center"/>
        <w:rPr>
          <w:bCs/>
          <w:iCs/>
          <w:sz w:val="18"/>
          <w:szCs w:val="18"/>
        </w:rPr>
      </w:pPr>
      <w:bookmarkStart w:id="13" w:name="_Ref124147418"/>
      <w:r w:rsidRPr="006E4403">
        <w:rPr>
          <w:bCs/>
          <w:iCs/>
          <w:sz w:val="18"/>
          <w:szCs w:val="18"/>
        </w:rPr>
        <w:t>图</w:t>
      </w:r>
      <w:r w:rsidRPr="006E4403">
        <w:rPr>
          <w:bCs/>
          <w:iCs/>
          <w:sz w:val="18"/>
          <w:szCs w:val="18"/>
        </w:rPr>
        <w:t xml:space="preserve"> </w:t>
      </w:r>
      <w:bookmarkEnd w:id="13"/>
      <w:r w:rsidRPr="006E4403">
        <w:rPr>
          <w:bCs/>
          <w:iCs/>
          <w:sz w:val="18"/>
          <w:szCs w:val="18"/>
        </w:rPr>
        <w:t xml:space="preserve">6  </w:t>
      </w:r>
      <w:r w:rsidRPr="006E4403">
        <w:rPr>
          <w:bCs/>
          <w:sz w:val="18"/>
          <w:szCs w:val="18"/>
        </w:rPr>
        <w:t>GMR</w:t>
      </w:r>
      <w:r w:rsidRPr="006E4403">
        <w:rPr>
          <w:bCs/>
          <w:iCs/>
          <w:sz w:val="18"/>
          <w:szCs w:val="18"/>
        </w:rPr>
        <w:t>磁传感器</w:t>
      </w:r>
      <w:r w:rsidR="0008177B">
        <w:rPr>
          <w:rFonts w:hint="eastAsia"/>
          <w:bCs/>
          <w:iCs/>
          <w:sz w:val="18"/>
          <w:szCs w:val="18"/>
        </w:rPr>
        <w:t xml:space="preserve"> </w:t>
      </w:r>
      <w:r w:rsidRPr="006E4403">
        <w:rPr>
          <w:bCs/>
          <w:iCs/>
          <w:sz w:val="18"/>
          <w:szCs w:val="18"/>
        </w:rPr>
        <w:t>(</w:t>
      </w:r>
      <w:r w:rsidRPr="006E4403">
        <w:rPr>
          <w:bCs/>
          <w:i/>
          <w:sz w:val="18"/>
          <w:szCs w:val="18"/>
        </w:rPr>
        <w:t>a</w:t>
      </w:r>
      <w:r w:rsidRPr="006E4403">
        <w:rPr>
          <w:bCs/>
          <w:iCs/>
          <w:sz w:val="18"/>
          <w:szCs w:val="18"/>
        </w:rPr>
        <w:t>)</w:t>
      </w:r>
      <w:r w:rsidRPr="006E4403">
        <w:rPr>
          <w:bCs/>
          <w:iCs/>
          <w:sz w:val="18"/>
          <w:szCs w:val="18"/>
        </w:rPr>
        <w:t>、</w:t>
      </w:r>
      <w:r w:rsidRPr="006E4403">
        <w:rPr>
          <w:rFonts w:eastAsiaTheme="minorEastAsia"/>
          <w:bCs/>
          <w:sz w:val="18"/>
          <w:szCs w:val="18"/>
        </w:rPr>
        <w:t>磁传感器扩展板</w:t>
      </w:r>
      <w:r w:rsidR="0008177B">
        <w:rPr>
          <w:rFonts w:eastAsiaTheme="minorEastAsia" w:hint="eastAsia"/>
          <w:bCs/>
          <w:sz w:val="18"/>
          <w:szCs w:val="18"/>
        </w:rPr>
        <w:t xml:space="preserve"> </w:t>
      </w:r>
      <w:r w:rsidRPr="006E4403">
        <w:rPr>
          <w:rFonts w:eastAsiaTheme="minorEastAsia"/>
          <w:bCs/>
          <w:sz w:val="18"/>
          <w:szCs w:val="18"/>
        </w:rPr>
        <w:t>(</w:t>
      </w:r>
      <w:r w:rsidRPr="006E4403">
        <w:rPr>
          <w:rFonts w:eastAsiaTheme="minorEastAsia"/>
          <w:bCs/>
          <w:i/>
          <w:iCs/>
          <w:sz w:val="18"/>
          <w:szCs w:val="18"/>
        </w:rPr>
        <w:t>b</w:t>
      </w:r>
      <w:r w:rsidRPr="006E4403">
        <w:rPr>
          <w:rFonts w:eastAsiaTheme="minorEastAsia"/>
          <w:bCs/>
          <w:sz w:val="18"/>
          <w:szCs w:val="18"/>
        </w:rPr>
        <w:t>)</w:t>
      </w:r>
      <w:r w:rsidR="0008177B">
        <w:rPr>
          <w:rFonts w:eastAsiaTheme="minorEastAsia"/>
          <w:bCs/>
          <w:sz w:val="18"/>
          <w:szCs w:val="18"/>
        </w:rPr>
        <w:t xml:space="preserve"> </w:t>
      </w:r>
      <w:r w:rsidRPr="006E4403">
        <w:rPr>
          <w:rFonts w:eastAsiaTheme="minorEastAsia"/>
          <w:bCs/>
          <w:sz w:val="18"/>
          <w:szCs w:val="18"/>
        </w:rPr>
        <w:t>与航空接头</w:t>
      </w:r>
      <w:r w:rsidR="0008177B">
        <w:rPr>
          <w:rFonts w:eastAsiaTheme="minorEastAsia" w:hint="eastAsia"/>
          <w:bCs/>
          <w:sz w:val="18"/>
          <w:szCs w:val="18"/>
        </w:rPr>
        <w:t xml:space="preserve"> </w:t>
      </w:r>
      <w:r w:rsidRPr="006E4403">
        <w:rPr>
          <w:rFonts w:eastAsiaTheme="minorEastAsia"/>
          <w:bCs/>
          <w:sz w:val="18"/>
          <w:szCs w:val="18"/>
        </w:rPr>
        <w:t>(</w:t>
      </w:r>
      <w:r w:rsidRPr="006E4403">
        <w:rPr>
          <w:rFonts w:eastAsiaTheme="minorEastAsia"/>
          <w:bCs/>
          <w:i/>
          <w:iCs/>
          <w:sz w:val="18"/>
          <w:szCs w:val="18"/>
        </w:rPr>
        <w:t>c</w:t>
      </w:r>
      <w:r w:rsidRPr="006E4403">
        <w:rPr>
          <w:rFonts w:eastAsiaTheme="minorEastAsia"/>
          <w:bCs/>
          <w:sz w:val="18"/>
          <w:szCs w:val="18"/>
        </w:rPr>
        <w:t>)</w:t>
      </w:r>
    </w:p>
    <w:p w14:paraId="32D90349" w14:textId="09F6BAB6" w:rsidR="00697280" w:rsidRPr="00697280" w:rsidRDefault="003777DC" w:rsidP="003C402E">
      <w:pPr>
        <w:snapToGrid w:val="0"/>
        <w:spacing w:line="360" w:lineRule="auto"/>
        <w:ind w:firstLineChars="200" w:firstLine="420"/>
        <w:rPr>
          <w:szCs w:val="24"/>
        </w:rPr>
      </w:pPr>
      <w:r w:rsidRPr="00484BBD">
        <w:rPr>
          <w:rFonts w:ascii="宋体" w:hAnsi="宋体" w:hint="eastAsia"/>
          <w:iCs/>
          <w:szCs w:val="24"/>
        </w:rPr>
        <w:t>G</w:t>
      </w:r>
      <w:r w:rsidRPr="00484BBD">
        <w:rPr>
          <w:rFonts w:ascii="宋体" w:hAnsi="宋体"/>
          <w:iCs/>
          <w:szCs w:val="24"/>
        </w:rPr>
        <w:t>MR</w:t>
      </w:r>
      <w:r w:rsidR="00484BBD">
        <w:rPr>
          <w:rFonts w:ascii="宋体" w:hAnsi="宋体" w:hint="eastAsia"/>
          <w:szCs w:val="24"/>
        </w:rPr>
        <w:t>外观如图6</w:t>
      </w:r>
      <w:r w:rsidR="006E4403">
        <w:rPr>
          <w:rFonts w:ascii="宋体" w:hAnsi="宋体"/>
          <w:szCs w:val="24"/>
        </w:rPr>
        <w:t>(</w:t>
      </w:r>
      <w:r w:rsidR="006E4403" w:rsidRPr="006E4403">
        <w:rPr>
          <w:i/>
          <w:iCs/>
          <w:szCs w:val="24"/>
        </w:rPr>
        <w:t>a</w:t>
      </w:r>
      <w:r w:rsidR="006E4403">
        <w:rPr>
          <w:rFonts w:ascii="宋体" w:hAnsi="宋体"/>
          <w:szCs w:val="24"/>
        </w:rPr>
        <w:t>)</w:t>
      </w:r>
      <w:r w:rsidRPr="003777DC">
        <w:rPr>
          <w:rFonts w:ascii="宋体" w:hAnsi="宋体" w:hint="eastAsia"/>
          <w:szCs w:val="24"/>
        </w:rPr>
        <w:t>，</w:t>
      </w:r>
      <w:r w:rsidR="00484BBD">
        <w:rPr>
          <w:rFonts w:hint="eastAsia"/>
          <w:szCs w:val="24"/>
        </w:rPr>
        <w:t>其内部结构如图</w:t>
      </w:r>
      <w:r w:rsidR="00484BBD">
        <w:rPr>
          <w:rFonts w:hint="eastAsia"/>
          <w:szCs w:val="24"/>
        </w:rPr>
        <w:t>3</w:t>
      </w:r>
      <w:r w:rsidR="00484BBD">
        <w:rPr>
          <w:rFonts w:hint="eastAsia"/>
          <w:szCs w:val="24"/>
        </w:rPr>
        <w:t>，</w:t>
      </w:r>
      <w:r w:rsidRPr="003777DC">
        <w:rPr>
          <w:rFonts w:ascii="宋体" w:hAnsi="宋体" w:hint="eastAsia"/>
          <w:szCs w:val="24"/>
        </w:rPr>
        <w:t>它是将传感器芯片固定安装到棒状结构上，并连接有一根四芯连接线</w:t>
      </w:r>
      <w:r>
        <w:rPr>
          <w:rFonts w:hint="eastAsia"/>
          <w:szCs w:val="24"/>
        </w:rPr>
        <w:t>。</w:t>
      </w:r>
      <w:r w:rsidRPr="004F04E5">
        <w:rPr>
          <w:rFonts w:hint="eastAsia"/>
          <w:szCs w:val="24"/>
        </w:rPr>
        <w:t>实验中可将传感器连接线</w:t>
      </w:r>
      <w:r w:rsidR="006E4403">
        <w:rPr>
          <w:rFonts w:hint="eastAsia"/>
          <w:szCs w:val="24"/>
        </w:rPr>
        <w:t>的航空插头</w:t>
      </w:r>
      <w:r w:rsidRPr="004F04E5">
        <w:rPr>
          <w:rFonts w:hint="eastAsia"/>
          <w:szCs w:val="24"/>
        </w:rPr>
        <w:t>连接到磁传感器扩展板</w:t>
      </w:r>
      <w:r w:rsidR="00D67FF8">
        <w:rPr>
          <w:rFonts w:hint="eastAsia"/>
          <w:szCs w:val="24"/>
        </w:rPr>
        <w:t>左上角的插座上（图</w:t>
      </w:r>
      <w:r w:rsidR="00D67FF8">
        <w:rPr>
          <w:rFonts w:hint="eastAsia"/>
          <w:szCs w:val="24"/>
        </w:rPr>
        <w:t>6</w:t>
      </w:r>
      <w:r w:rsidR="00D67FF8">
        <w:rPr>
          <w:szCs w:val="24"/>
        </w:rPr>
        <w:t>(</w:t>
      </w:r>
      <w:r w:rsidR="00D67FF8" w:rsidRPr="00D67FF8">
        <w:rPr>
          <w:i/>
          <w:iCs/>
          <w:szCs w:val="24"/>
        </w:rPr>
        <w:t>b</w:t>
      </w:r>
      <w:r w:rsidR="00D67FF8">
        <w:rPr>
          <w:szCs w:val="24"/>
        </w:rPr>
        <w:t>)</w:t>
      </w:r>
      <w:r w:rsidR="00D67FF8">
        <w:rPr>
          <w:rFonts w:hint="eastAsia"/>
          <w:szCs w:val="24"/>
        </w:rPr>
        <w:t>）</w:t>
      </w:r>
      <w:r w:rsidR="00484BBD">
        <w:rPr>
          <w:rFonts w:hint="eastAsia"/>
          <w:szCs w:val="24"/>
        </w:rPr>
        <w:t>，</w:t>
      </w:r>
      <w:r w:rsidR="00697280" w:rsidRPr="004F04E5">
        <w:rPr>
          <w:rFonts w:hint="eastAsia"/>
          <w:szCs w:val="24"/>
        </w:rPr>
        <w:t>扩展板用于将传感器引脚展开，方便实验时进行自定义的电路连接</w:t>
      </w:r>
      <w:r w:rsidR="00D67FF8">
        <w:rPr>
          <w:rFonts w:hint="eastAsia"/>
          <w:szCs w:val="24"/>
        </w:rPr>
        <w:t>，</w:t>
      </w:r>
      <w:r w:rsidR="00697280" w:rsidRPr="004F04E5">
        <w:rPr>
          <w:szCs w:val="24"/>
        </w:rPr>
        <w:fldChar w:fldCharType="begin"/>
      </w:r>
      <w:r w:rsidR="00697280" w:rsidRPr="004F04E5">
        <w:rPr>
          <w:szCs w:val="24"/>
        </w:rPr>
        <w:instrText xml:space="preserve"> </w:instrText>
      </w:r>
      <w:r w:rsidR="00697280" w:rsidRPr="004F04E5">
        <w:rPr>
          <w:rFonts w:hint="eastAsia"/>
          <w:szCs w:val="24"/>
        </w:rPr>
        <w:instrText>= 1 \* GB3</w:instrText>
      </w:r>
      <w:r w:rsidR="00697280" w:rsidRPr="004F04E5">
        <w:rPr>
          <w:szCs w:val="24"/>
        </w:rPr>
        <w:instrText xml:space="preserve"> </w:instrText>
      </w:r>
      <w:r w:rsidR="00697280" w:rsidRPr="004F04E5">
        <w:rPr>
          <w:szCs w:val="24"/>
        </w:rPr>
        <w:fldChar w:fldCharType="separate"/>
      </w:r>
      <w:r w:rsidR="00697280" w:rsidRPr="004F04E5">
        <w:rPr>
          <w:rFonts w:hint="eastAsia"/>
          <w:szCs w:val="24"/>
        </w:rPr>
        <w:t>①</w:t>
      </w:r>
      <w:r w:rsidR="00697280" w:rsidRPr="004F04E5">
        <w:rPr>
          <w:szCs w:val="24"/>
        </w:rPr>
        <w:fldChar w:fldCharType="end"/>
      </w:r>
      <w:r w:rsidR="00697280" w:rsidRPr="004F04E5">
        <w:rPr>
          <w:rFonts w:hint="eastAsia"/>
          <w:szCs w:val="24"/>
        </w:rPr>
        <w:t>、</w:t>
      </w:r>
      <w:r w:rsidR="00697280" w:rsidRPr="004F04E5">
        <w:rPr>
          <w:szCs w:val="24"/>
        </w:rPr>
        <w:fldChar w:fldCharType="begin"/>
      </w:r>
      <w:r w:rsidR="00697280" w:rsidRPr="004F04E5">
        <w:rPr>
          <w:szCs w:val="24"/>
        </w:rPr>
        <w:instrText xml:space="preserve"> </w:instrText>
      </w:r>
      <w:r w:rsidR="00697280" w:rsidRPr="004F04E5">
        <w:rPr>
          <w:rFonts w:hint="eastAsia"/>
          <w:szCs w:val="24"/>
        </w:rPr>
        <w:instrText>= 2 \* GB3</w:instrText>
      </w:r>
      <w:r w:rsidR="00697280" w:rsidRPr="004F04E5">
        <w:rPr>
          <w:szCs w:val="24"/>
        </w:rPr>
        <w:instrText xml:space="preserve"> </w:instrText>
      </w:r>
      <w:r w:rsidR="00697280" w:rsidRPr="004F04E5">
        <w:rPr>
          <w:szCs w:val="24"/>
        </w:rPr>
        <w:fldChar w:fldCharType="separate"/>
      </w:r>
      <w:r w:rsidR="00697280" w:rsidRPr="004F04E5">
        <w:rPr>
          <w:rFonts w:hint="eastAsia"/>
          <w:szCs w:val="24"/>
        </w:rPr>
        <w:t>②</w:t>
      </w:r>
      <w:r w:rsidR="00697280" w:rsidRPr="004F04E5">
        <w:rPr>
          <w:szCs w:val="24"/>
        </w:rPr>
        <w:fldChar w:fldCharType="end"/>
      </w:r>
      <w:r w:rsidR="00697280" w:rsidRPr="004F04E5">
        <w:rPr>
          <w:szCs w:val="24"/>
        </w:rPr>
        <w:t xml:space="preserve"> </w:t>
      </w:r>
      <w:r w:rsidR="00697280" w:rsidRPr="004F04E5">
        <w:rPr>
          <w:rFonts w:hint="eastAsia"/>
          <w:szCs w:val="24"/>
        </w:rPr>
        <w:t>、</w:t>
      </w:r>
      <w:r w:rsidR="00697280" w:rsidRPr="004F04E5">
        <w:rPr>
          <w:szCs w:val="24"/>
        </w:rPr>
        <w:fldChar w:fldCharType="begin"/>
      </w:r>
      <w:r w:rsidR="00697280" w:rsidRPr="004F04E5">
        <w:rPr>
          <w:szCs w:val="24"/>
        </w:rPr>
        <w:instrText xml:space="preserve"> </w:instrText>
      </w:r>
      <w:r w:rsidR="00697280" w:rsidRPr="004F04E5">
        <w:rPr>
          <w:rFonts w:hint="eastAsia"/>
          <w:szCs w:val="24"/>
        </w:rPr>
        <w:instrText>= 3 \* GB3</w:instrText>
      </w:r>
      <w:r w:rsidR="00697280" w:rsidRPr="004F04E5">
        <w:rPr>
          <w:szCs w:val="24"/>
        </w:rPr>
        <w:instrText xml:space="preserve"> </w:instrText>
      </w:r>
      <w:r w:rsidR="00697280" w:rsidRPr="004F04E5">
        <w:rPr>
          <w:szCs w:val="24"/>
        </w:rPr>
        <w:fldChar w:fldCharType="separate"/>
      </w:r>
      <w:r w:rsidR="00697280" w:rsidRPr="004F04E5">
        <w:rPr>
          <w:rFonts w:hint="eastAsia"/>
          <w:szCs w:val="24"/>
        </w:rPr>
        <w:t>③</w:t>
      </w:r>
      <w:r w:rsidR="00697280" w:rsidRPr="004F04E5">
        <w:rPr>
          <w:szCs w:val="24"/>
        </w:rPr>
        <w:fldChar w:fldCharType="end"/>
      </w:r>
      <w:r w:rsidR="00697280" w:rsidRPr="004F04E5">
        <w:rPr>
          <w:rFonts w:hint="eastAsia"/>
          <w:szCs w:val="24"/>
        </w:rPr>
        <w:t>、</w:t>
      </w:r>
      <w:r w:rsidR="00697280" w:rsidRPr="004F04E5">
        <w:rPr>
          <w:szCs w:val="24"/>
        </w:rPr>
        <w:fldChar w:fldCharType="begin"/>
      </w:r>
      <w:r w:rsidR="00697280" w:rsidRPr="004F04E5">
        <w:rPr>
          <w:szCs w:val="24"/>
        </w:rPr>
        <w:instrText xml:space="preserve"> </w:instrText>
      </w:r>
      <w:r w:rsidR="00697280" w:rsidRPr="004F04E5">
        <w:rPr>
          <w:rFonts w:hint="eastAsia"/>
          <w:szCs w:val="24"/>
        </w:rPr>
        <w:instrText>= 4 \* GB3</w:instrText>
      </w:r>
      <w:r w:rsidR="00697280" w:rsidRPr="004F04E5">
        <w:rPr>
          <w:szCs w:val="24"/>
        </w:rPr>
        <w:instrText xml:space="preserve"> </w:instrText>
      </w:r>
      <w:r w:rsidR="00697280" w:rsidRPr="004F04E5">
        <w:rPr>
          <w:szCs w:val="24"/>
        </w:rPr>
        <w:fldChar w:fldCharType="separate"/>
      </w:r>
      <w:r w:rsidR="00697280" w:rsidRPr="004F04E5">
        <w:rPr>
          <w:rFonts w:hint="eastAsia"/>
          <w:szCs w:val="24"/>
        </w:rPr>
        <w:t>④</w:t>
      </w:r>
      <w:r w:rsidR="00697280" w:rsidRPr="004F04E5">
        <w:rPr>
          <w:szCs w:val="24"/>
        </w:rPr>
        <w:fldChar w:fldCharType="end"/>
      </w:r>
      <w:r w:rsidR="00697280" w:rsidRPr="004F04E5">
        <w:rPr>
          <w:rFonts w:hint="eastAsia"/>
          <w:szCs w:val="24"/>
        </w:rPr>
        <w:t>即为传感器被展开后的引脚，与</w:t>
      </w:r>
      <w:r w:rsidR="003D6925">
        <w:rPr>
          <w:rFonts w:hint="eastAsia"/>
          <w:szCs w:val="24"/>
        </w:rPr>
        <w:t>图</w:t>
      </w:r>
      <w:r w:rsidR="00CA02B4">
        <w:rPr>
          <w:szCs w:val="24"/>
        </w:rPr>
        <w:t>2</w:t>
      </w:r>
      <w:r w:rsidR="00697280" w:rsidRPr="004F04E5">
        <w:rPr>
          <w:rFonts w:hint="eastAsia"/>
          <w:szCs w:val="24"/>
        </w:rPr>
        <w:t>对应，通过单芯线与其他装置连接。</w:t>
      </w:r>
      <w:r w:rsidR="00D67FF8">
        <w:rPr>
          <w:rFonts w:hint="eastAsia"/>
          <w:szCs w:val="24"/>
        </w:rPr>
        <w:t>在</w:t>
      </w:r>
      <w:r w:rsidR="002360A6">
        <w:rPr>
          <w:rFonts w:hint="eastAsia"/>
          <w:szCs w:val="24"/>
        </w:rPr>
        <w:t>图</w:t>
      </w:r>
      <w:r w:rsidR="002360A6">
        <w:rPr>
          <w:rFonts w:hint="eastAsia"/>
          <w:szCs w:val="24"/>
        </w:rPr>
        <w:t>6</w:t>
      </w:r>
      <w:r w:rsidR="002360A6">
        <w:rPr>
          <w:szCs w:val="24"/>
        </w:rPr>
        <w:t>(</w:t>
      </w:r>
      <w:r w:rsidR="002360A6">
        <w:rPr>
          <w:rFonts w:hint="eastAsia"/>
          <w:i/>
          <w:iCs/>
          <w:szCs w:val="24"/>
        </w:rPr>
        <w:t>c</w:t>
      </w:r>
      <w:r w:rsidR="002360A6">
        <w:rPr>
          <w:szCs w:val="24"/>
        </w:rPr>
        <w:t xml:space="preserve">) </w:t>
      </w:r>
      <w:r w:rsidR="002360A6">
        <w:rPr>
          <w:rFonts w:hint="eastAsia"/>
          <w:szCs w:val="24"/>
        </w:rPr>
        <w:t>中可见，</w:t>
      </w:r>
      <w:r w:rsidR="00D67FF8">
        <w:rPr>
          <w:rFonts w:hint="eastAsia"/>
          <w:szCs w:val="24"/>
        </w:rPr>
        <w:t>航空插头内壁上有一块凸起部分，在连接插座时要把这个凸起部分对准插座的凹槽，请注意一定要按正确的方向插入，否则可能损害插座！</w:t>
      </w:r>
      <w:r w:rsidR="00D67FF8" w:rsidRPr="00697280">
        <w:rPr>
          <w:szCs w:val="24"/>
        </w:rPr>
        <w:t xml:space="preserve"> </w:t>
      </w:r>
    </w:p>
    <w:p w14:paraId="4B9FF7EB" w14:textId="56E510CD" w:rsidR="0048222B" w:rsidRDefault="0048222B" w:rsidP="003C402E">
      <w:pPr>
        <w:snapToGrid w:val="0"/>
        <w:spacing w:line="360" w:lineRule="auto"/>
        <w:jc w:val="center"/>
        <w:rPr>
          <w:rFonts w:asciiTheme="minorEastAsia" w:eastAsiaTheme="minorEastAsia" w:hAnsiTheme="minorEastAsia"/>
          <w:bCs/>
          <w:sz w:val="18"/>
          <w:szCs w:val="18"/>
        </w:rPr>
      </w:pPr>
      <w:bookmarkStart w:id="14" w:name="_Ref120718712"/>
    </w:p>
    <w:bookmarkEnd w:id="14"/>
    <w:p w14:paraId="7C62F1D9" w14:textId="45CBDF15" w:rsidR="008021B4" w:rsidRDefault="006F6CC0" w:rsidP="003C402E">
      <w:pPr>
        <w:snapToGrid w:val="0"/>
        <w:spacing w:line="360" w:lineRule="auto"/>
        <w:jc w:val="center"/>
        <w:rPr>
          <w:b/>
          <w:bCs/>
          <w:kern w:val="0"/>
        </w:rPr>
      </w:pPr>
      <w:r>
        <w:rPr>
          <w:noProof/>
        </w:rPr>
        <w:lastRenderedPageBreak/>
        <w:drawing>
          <wp:inline distT="0" distB="0" distL="0" distR="0" wp14:anchorId="56A908F0" wp14:editId="72227895">
            <wp:extent cx="2029588" cy="170243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103746" cy="1764639"/>
                    </a:xfrm>
                    <a:prstGeom prst="rect">
                      <a:avLst/>
                    </a:prstGeom>
                  </pic:spPr>
                </pic:pic>
              </a:graphicData>
            </a:graphic>
          </wp:inline>
        </w:drawing>
      </w:r>
      <w:r w:rsidR="00213CB2">
        <w:rPr>
          <w:noProof/>
        </w:rPr>
        <w:t xml:space="preserve">      </w:t>
      </w:r>
      <w:r w:rsidR="00213CB2">
        <w:rPr>
          <w:noProof/>
        </w:rPr>
        <w:drawing>
          <wp:inline distT="0" distB="0" distL="0" distR="0" wp14:anchorId="7F11BBF4" wp14:editId="299B1867">
            <wp:extent cx="1949450" cy="1644244"/>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021887" cy="1705341"/>
                    </a:xfrm>
                    <a:prstGeom prst="rect">
                      <a:avLst/>
                    </a:prstGeom>
                  </pic:spPr>
                </pic:pic>
              </a:graphicData>
            </a:graphic>
          </wp:inline>
        </w:drawing>
      </w:r>
    </w:p>
    <w:p w14:paraId="56D1FAA9" w14:textId="5965854C" w:rsidR="006F6CC0" w:rsidRDefault="006F6CC0" w:rsidP="003C402E">
      <w:pPr>
        <w:snapToGrid w:val="0"/>
        <w:spacing w:line="360" w:lineRule="auto"/>
        <w:ind w:firstLineChars="800" w:firstLine="1440"/>
        <w:rPr>
          <w:rFonts w:asciiTheme="minorEastAsia" w:eastAsiaTheme="minorEastAsia" w:hAnsiTheme="minorEastAsia"/>
          <w:bCs/>
          <w:sz w:val="18"/>
          <w:szCs w:val="18"/>
        </w:rPr>
      </w:pPr>
      <w:bookmarkStart w:id="15" w:name="_Hlk120718770"/>
      <w:r>
        <w:rPr>
          <w:rFonts w:asciiTheme="minorEastAsia" w:eastAsiaTheme="minorEastAsia" w:hAnsiTheme="minorEastAsia"/>
          <w:bCs/>
          <w:sz w:val="18"/>
          <w:szCs w:val="18"/>
        </w:rPr>
        <w:t xml:space="preserve">        </w:t>
      </w:r>
      <w:r w:rsidR="0008177B">
        <w:rPr>
          <w:rFonts w:asciiTheme="minorEastAsia" w:eastAsiaTheme="minorEastAsia" w:hAnsiTheme="minorEastAsia"/>
          <w:bCs/>
          <w:sz w:val="18"/>
          <w:szCs w:val="18"/>
        </w:rPr>
        <w:t xml:space="preserve">    </w:t>
      </w:r>
      <w:r>
        <w:rPr>
          <w:rFonts w:asciiTheme="minorEastAsia" w:eastAsiaTheme="minorEastAsia" w:hAnsiTheme="minorEastAsia"/>
          <w:bCs/>
          <w:sz w:val="18"/>
          <w:szCs w:val="18"/>
        </w:rPr>
        <w:t xml:space="preserve">  </w:t>
      </w:r>
      <w:r w:rsidRPr="006F6CC0">
        <w:rPr>
          <w:rFonts w:asciiTheme="minorEastAsia" w:eastAsiaTheme="minorEastAsia" w:hAnsiTheme="minorEastAsia"/>
          <w:bCs/>
          <w:sz w:val="18"/>
          <w:szCs w:val="18"/>
        </w:rPr>
        <w:t xml:space="preserve">图 </w:t>
      </w:r>
      <w:r w:rsidR="0008177B">
        <w:rPr>
          <w:rFonts w:asciiTheme="minorEastAsia" w:eastAsiaTheme="minorEastAsia" w:hAnsiTheme="minorEastAsia"/>
          <w:bCs/>
          <w:iCs/>
          <w:sz w:val="18"/>
          <w:szCs w:val="18"/>
        </w:rPr>
        <w:t>7</w:t>
      </w:r>
      <w:r w:rsidRPr="006F6CC0">
        <w:rPr>
          <w:rFonts w:asciiTheme="minorEastAsia" w:eastAsiaTheme="minorEastAsia" w:hAnsiTheme="minorEastAsia"/>
          <w:bCs/>
          <w:sz w:val="18"/>
          <w:szCs w:val="18"/>
        </w:rPr>
        <w:t xml:space="preserve">  </w:t>
      </w:r>
      <w:r w:rsidR="00213CB2" w:rsidRPr="00213CB2">
        <w:rPr>
          <w:rFonts w:asciiTheme="minorEastAsia" w:eastAsiaTheme="minorEastAsia" w:hAnsiTheme="minorEastAsia" w:hint="eastAsia"/>
          <w:bCs/>
          <w:sz w:val="18"/>
          <w:szCs w:val="18"/>
        </w:rPr>
        <w:t>电压测量适配器与电流测量适配</w:t>
      </w:r>
    </w:p>
    <w:bookmarkEnd w:id="15"/>
    <w:p w14:paraId="00307F91" w14:textId="77777777" w:rsidR="00033F1A" w:rsidRDefault="00033F1A" w:rsidP="003C402E">
      <w:pPr>
        <w:snapToGrid w:val="0"/>
        <w:spacing w:line="360" w:lineRule="auto"/>
        <w:rPr>
          <w:b/>
          <w:bCs/>
        </w:rPr>
      </w:pPr>
    </w:p>
    <w:p w14:paraId="41BBEAA1" w14:textId="55964060" w:rsidR="008021B4" w:rsidRPr="00C13ACC" w:rsidRDefault="00C13ACC" w:rsidP="003C402E">
      <w:pPr>
        <w:snapToGrid w:val="0"/>
        <w:spacing w:line="360" w:lineRule="auto"/>
        <w:rPr>
          <w:b/>
          <w:bCs/>
        </w:rPr>
      </w:pPr>
      <w:r w:rsidRPr="00C13ACC">
        <w:rPr>
          <w:rFonts w:hint="eastAsia"/>
          <w:b/>
          <w:bCs/>
        </w:rPr>
        <w:t>四</w:t>
      </w:r>
      <w:r w:rsidR="003D6925" w:rsidRPr="00C13ACC">
        <w:rPr>
          <w:rFonts w:hint="eastAsia"/>
          <w:b/>
          <w:bCs/>
        </w:rPr>
        <w:t>、</w:t>
      </w:r>
      <w:bookmarkStart w:id="16" w:name="_Hlk172709615"/>
      <w:r w:rsidR="008021B4" w:rsidRPr="00C13ACC">
        <w:rPr>
          <w:rFonts w:hint="eastAsia"/>
          <w:b/>
          <w:bCs/>
        </w:rPr>
        <w:t>电压测量适配器</w:t>
      </w:r>
      <w:r w:rsidR="0048222B" w:rsidRPr="00C13ACC">
        <w:rPr>
          <w:rFonts w:hint="eastAsia"/>
          <w:b/>
          <w:bCs/>
        </w:rPr>
        <w:t>与电流测量适配</w:t>
      </w:r>
      <w:bookmarkEnd w:id="16"/>
      <w:r w:rsidR="0048222B" w:rsidRPr="00C13ACC">
        <w:rPr>
          <w:rFonts w:hint="eastAsia"/>
          <w:b/>
          <w:bCs/>
        </w:rPr>
        <w:t>器</w:t>
      </w:r>
    </w:p>
    <w:p w14:paraId="24F2606B" w14:textId="393160E3" w:rsidR="008021B4" w:rsidRPr="0048222B" w:rsidRDefault="006355C1" w:rsidP="003C402E">
      <w:pPr>
        <w:snapToGrid w:val="0"/>
        <w:spacing w:line="360" w:lineRule="auto"/>
        <w:ind w:firstLineChars="200" w:firstLine="420"/>
        <w:rPr>
          <w:szCs w:val="24"/>
        </w:rPr>
      </w:pPr>
      <w:r w:rsidRPr="004F04E5">
        <w:rPr>
          <w:rFonts w:hint="eastAsia"/>
          <w:szCs w:val="24"/>
        </w:rPr>
        <w:t>电压测量适配器</w:t>
      </w:r>
      <w:r w:rsidR="0008177B">
        <w:rPr>
          <w:rFonts w:hint="eastAsia"/>
          <w:szCs w:val="24"/>
        </w:rPr>
        <w:t>（图</w:t>
      </w:r>
      <w:r w:rsidR="0008177B">
        <w:rPr>
          <w:rFonts w:hint="eastAsia"/>
          <w:szCs w:val="24"/>
        </w:rPr>
        <w:t>7</w:t>
      </w:r>
      <w:r w:rsidR="0008177B">
        <w:rPr>
          <w:rFonts w:hint="eastAsia"/>
          <w:szCs w:val="24"/>
        </w:rPr>
        <w:t>左）</w:t>
      </w:r>
      <w:r w:rsidRPr="004F04E5">
        <w:rPr>
          <w:rFonts w:hint="eastAsia"/>
          <w:szCs w:val="24"/>
        </w:rPr>
        <w:t>用于测试电回路中的电压，</w:t>
      </w:r>
      <w:r w:rsidR="00AD1C26" w:rsidRPr="004F04E5">
        <w:rPr>
          <w:rFonts w:hint="eastAsia"/>
          <w:szCs w:val="24"/>
        </w:rPr>
        <w:t>适配器输入</w:t>
      </w:r>
      <w:r w:rsidR="007E449C" w:rsidRPr="004F04E5">
        <w:rPr>
          <w:rFonts w:hint="eastAsia"/>
          <w:szCs w:val="24"/>
        </w:rPr>
        <w:t>输出电压为</w:t>
      </w:r>
      <w:r w:rsidR="007E449C" w:rsidRPr="003D6925">
        <w:rPr>
          <w:rFonts w:hint="eastAsia"/>
          <w:iCs/>
          <w:szCs w:val="24"/>
        </w:rPr>
        <w:t>1:</w:t>
      </w:r>
      <w:r w:rsidR="007E449C" w:rsidRPr="003D6925">
        <w:rPr>
          <w:iCs/>
          <w:szCs w:val="24"/>
        </w:rPr>
        <w:t>1</w:t>
      </w:r>
      <w:r w:rsidR="007E449C" w:rsidRPr="004F04E5">
        <w:rPr>
          <w:rFonts w:hint="eastAsia"/>
          <w:szCs w:val="24"/>
        </w:rPr>
        <w:t>。</w:t>
      </w:r>
      <w:r w:rsidR="00CA02B4">
        <w:rPr>
          <w:rFonts w:hint="eastAsia"/>
          <w:szCs w:val="24"/>
        </w:rPr>
        <w:t>其</w:t>
      </w:r>
      <w:r w:rsidRPr="004F04E5">
        <w:rPr>
          <w:rFonts w:hint="eastAsia"/>
          <w:szCs w:val="24"/>
        </w:rPr>
        <w:t>输出端通过多芯连接线（</w:t>
      </w:r>
      <w:r w:rsidR="003D6925">
        <w:rPr>
          <w:iCs/>
          <w:szCs w:val="24"/>
        </w:rPr>
        <w:t>8</w:t>
      </w:r>
      <w:r w:rsidRPr="003D6925">
        <w:rPr>
          <w:szCs w:val="24"/>
        </w:rPr>
        <w:t>芯</w:t>
      </w:r>
      <w:r w:rsidRPr="004F04E5">
        <w:rPr>
          <w:rFonts w:hint="eastAsia"/>
          <w:szCs w:val="24"/>
        </w:rPr>
        <w:t>）与多功能物理测试仪进行连接</w:t>
      </w:r>
      <w:r w:rsidR="00CA02B4">
        <w:rPr>
          <w:rFonts w:hint="eastAsia"/>
          <w:szCs w:val="24"/>
        </w:rPr>
        <w:t>，</w:t>
      </w:r>
      <w:r w:rsidRPr="004F04E5">
        <w:rPr>
          <w:rFonts w:hint="eastAsia"/>
          <w:szCs w:val="24"/>
        </w:rPr>
        <w:t>输入端</w:t>
      </w:r>
      <w:r w:rsidR="00AD1C26" w:rsidRPr="004F04E5">
        <w:rPr>
          <w:rFonts w:hint="eastAsia"/>
          <w:szCs w:val="24"/>
        </w:rPr>
        <w:t>通过两根单芯连接线，并联到需要测试的电路测试点即可</w:t>
      </w:r>
      <w:r w:rsidR="00A94669">
        <w:rPr>
          <w:rFonts w:hint="eastAsia"/>
          <w:szCs w:val="24"/>
        </w:rPr>
        <w:t>，连入电路</w:t>
      </w:r>
      <w:r w:rsidR="00A94669" w:rsidRPr="004F04E5">
        <w:rPr>
          <w:rFonts w:hint="eastAsia"/>
          <w:szCs w:val="24"/>
        </w:rPr>
        <w:t>方式与电压表一致</w:t>
      </w:r>
      <w:r w:rsidR="00AD1C26" w:rsidRPr="004F04E5">
        <w:rPr>
          <w:rFonts w:hint="eastAsia"/>
          <w:szCs w:val="24"/>
        </w:rPr>
        <w:t>。</w:t>
      </w:r>
    </w:p>
    <w:p w14:paraId="29426CED" w14:textId="39C74869" w:rsidR="00B91BD5" w:rsidRPr="004F04E5" w:rsidRDefault="00B91BD5" w:rsidP="003C402E">
      <w:pPr>
        <w:snapToGrid w:val="0"/>
        <w:spacing w:line="360" w:lineRule="auto"/>
        <w:ind w:firstLineChars="200" w:firstLine="420"/>
        <w:rPr>
          <w:szCs w:val="24"/>
        </w:rPr>
      </w:pPr>
      <w:r w:rsidRPr="004F04E5">
        <w:rPr>
          <w:rFonts w:hint="eastAsia"/>
          <w:szCs w:val="24"/>
        </w:rPr>
        <w:t>电流测量适配器</w:t>
      </w:r>
      <w:r w:rsidR="0008177B">
        <w:rPr>
          <w:rFonts w:hint="eastAsia"/>
          <w:szCs w:val="24"/>
        </w:rPr>
        <w:t>（图</w:t>
      </w:r>
      <w:r w:rsidR="0008177B">
        <w:rPr>
          <w:rFonts w:hint="eastAsia"/>
          <w:szCs w:val="24"/>
        </w:rPr>
        <w:t>7</w:t>
      </w:r>
      <w:r w:rsidR="0008177B">
        <w:rPr>
          <w:rFonts w:hint="eastAsia"/>
          <w:szCs w:val="24"/>
        </w:rPr>
        <w:t>右）</w:t>
      </w:r>
      <w:r w:rsidRPr="004F04E5">
        <w:rPr>
          <w:rFonts w:hint="eastAsia"/>
          <w:szCs w:val="24"/>
        </w:rPr>
        <w:t>用于测试电回路中的电流，适配器输入电流和输出电压关系为</w:t>
      </w:r>
    </w:p>
    <w:bookmarkStart w:id="17" w:name="_Hlk123205187"/>
    <w:p w14:paraId="74598122" w14:textId="52E7713A" w:rsidR="00B91BD5" w:rsidRPr="00AE50AA" w:rsidRDefault="00C13ACC" w:rsidP="000751E2">
      <w:pPr>
        <w:snapToGrid w:val="0"/>
        <w:spacing w:line="360" w:lineRule="auto"/>
        <w:ind w:firstLineChars="200" w:firstLine="420"/>
        <w:jc w:val="right"/>
        <w:rPr>
          <w:i/>
          <w:szCs w:val="24"/>
        </w:rPr>
      </w:pPr>
      <w:r w:rsidRPr="00C04624">
        <w:rPr>
          <w:position w:val="-12"/>
        </w:rPr>
        <w:object w:dxaOrig="1500" w:dyaOrig="360" w14:anchorId="25EEB607">
          <v:shape id="_x0000_i1028" type="#_x0000_t75" style="width:74.75pt;height:18.25pt" o:ole="">
            <v:imagedata r:id="rId23" o:title=""/>
          </v:shape>
          <o:OLEObject Type="Embed" ProgID="Equation.DSMT4" ShapeID="_x0000_i1028" DrawAspect="Content" ObjectID="_1792044203" r:id="rId24"/>
        </w:object>
      </w:r>
      <w:r w:rsidR="000751E2">
        <w:t xml:space="preserve">                                 (3)</w:t>
      </w:r>
    </w:p>
    <w:p w14:paraId="39CAD44E" w14:textId="301751E8" w:rsidR="00B91BD5" w:rsidRPr="00B91BD5" w:rsidRDefault="00A94669" w:rsidP="003C402E">
      <w:pPr>
        <w:snapToGrid w:val="0"/>
        <w:spacing w:line="360" w:lineRule="auto"/>
        <w:rPr>
          <w:szCs w:val="24"/>
        </w:rPr>
      </w:pPr>
      <w:bookmarkStart w:id="18" w:name="_Hlk123205259"/>
      <w:bookmarkEnd w:id="17"/>
      <w:r>
        <w:rPr>
          <w:rFonts w:hint="eastAsia"/>
          <w:szCs w:val="24"/>
        </w:rPr>
        <w:t>它的</w:t>
      </w:r>
      <w:r w:rsidRPr="004F04E5">
        <w:rPr>
          <w:rFonts w:hint="eastAsia"/>
          <w:szCs w:val="24"/>
        </w:rPr>
        <w:t>输入端通过两根单芯连接线，串联到需要测试的电路测试点</w:t>
      </w:r>
      <w:r w:rsidR="00006231">
        <w:rPr>
          <w:rFonts w:hint="eastAsia"/>
          <w:szCs w:val="24"/>
        </w:rPr>
        <w:t>，</w:t>
      </w:r>
      <w:r w:rsidR="00006231" w:rsidRPr="004F04E5">
        <w:rPr>
          <w:rFonts w:hint="eastAsia"/>
          <w:szCs w:val="24"/>
        </w:rPr>
        <w:t>连接方式与电流表一致</w:t>
      </w:r>
      <w:r w:rsidRPr="004F04E5">
        <w:rPr>
          <w:rFonts w:hint="eastAsia"/>
          <w:szCs w:val="24"/>
        </w:rPr>
        <w:t>。输入电流</w:t>
      </w:r>
      <w:r w:rsidRPr="0044309D">
        <w:rPr>
          <w:rFonts w:hint="eastAsia"/>
          <w:i/>
          <w:szCs w:val="24"/>
        </w:rPr>
        <w:t>I</w:t>
      </w:r>
      <w:r w:rsidRPr="0044309D">
        <w:rPr>
          <w:rFonts w:hint="eastAsia"/>
          <w:i/>
          <w:szCs w:val="24"/>
          <w:vertAlign w:val="subscript"/>
        </w:rPr>
        <w:t>int</w:t>
      </w:r>
      <w:r w:rsidRPr="004F04E5">
        <w:rPr>
          <w:rFonts w:hint="eastAsia"/>
          <w:szCs w:val="24"/>
        </w:rPr>
        <w:t>经过采样电阻（</w:t>
      </w:r>
      <w:r w:rsidRPr="00C13ACC">
        <w:rPr>
          <w:rFonts w:hint="eastAsia"/>
          <w:i/>
          <w:szCs w:val="24"/>
        </w:rPr>
        <w:t>R</w:t>
      </w:r>
      <w:r>
        <w:rPr>
          <w:iCs/>
          <w:szCs w:val="24"/>
        </w:rPr>
        <w:t xml:space="preserve"> </w:t>
      </w:r>
      <w:r w:rsidRPr="003D6925">
        <w:rPr>
          <w:iCs/>
          <w:szCs w:val="24"/>
        </w:rPr>
        <w:t>=</w:t>
      </w:r>
      <w:r>
        <w:rPr>
          <w:iCs/>
          <w:szCs w:val="24"/>
        </w:rPr>
        <w:t xml:space="preserve"> </w:t>
      </w:r>
      <w:r w:rsidRPr="003D6925">
        <w:rPr>
          <w:iCs/>
          <w:szCs w:val="24"/>
        </w:rPr>
        <w:t>100</w:t>
      </w:r>
      <w:r w:rsidRPr="003D6925">
        <w:rPr>
          <w:rFonts w:hint="eastAsia"/>
          <w:iCs/>
          <w:szCs w:val="24"/>
        </w:rPr>
        <w:t>Ω</w:t>
      </w:r>
      <w:r w:rsidRPr="004F04E5">
        <w:rPr>
          <w:rFonts w:hint="eastAsia"/>
          <w:szCs w:val="24"/>
        </w:rPr>
        <w:t>）转换为电压，然后</w:t>
      </w:r>
      <w:r>
        <w:rPr>
          <w:rFonts w:hint="eastAsia"/>
          <w:szCs w:val="24"/>
        </w:rPr>
        <w:t>在</w:t>
      </w:r>
      <w:r w:rsidRPr="004F04E5">
        <w:rPr>
          <w:rFonts w:hint="eastAsia"/>
          <w:szCs w:val="24"/>
        </w:rPr>
        <w:t>适配器内部被放大器放大</w:t>
      </w:r>
      <w:r w:rsidRPr="003D6925">
        <w:rPr>
          <w:rFonts w:hint="eastAsia"/>
          <w:iCs/>
          <w:szCs w:val="24"/>
        </w:rPr>
        <w:t>1</w:t>
      </w:r>
      <w:r w:rsidRPr="003D6925">
        <w:rPr>
          <w:iCs/>
          <w:szCs w:val="24"/>
        </w:rPr>
        <w:t>0</w:t>
      </w:r>
      <w:r w:rsidRPr="004F04E5">
        <w:rPr>
          <w:rFonts w:hint="eastAsia"/>
          <w:szCs w:val="24"/>
        </w:rPr>
        <w:t>倍输出电压信号</w:t>
      </w:r>
      <w:r w:rsidRPr="0044309D">
        <w:rPr>
          <w:rFonts w:hint="eastAsia"/>
          <w:i/>
          <w:szCs w:val="24"/>
        </w:rPr>
        <w:t>U</w:t>
      </w:r>
      <w:r w:rsidRPr="0044309D">
        <w:rPr>
          <w:rFonts w:hint="eastAsia"/>
          <w:i/>
          <w:szCs w:val="24"/>
          <w:vertAlign w:val="subscript"/>
        </w:rPr>
        <w:t>out</w:t>
      </w:r>
      <w:r w:rsidRPr="004F04E5">
        <w:rPr>
          <w:rFonts w:hint="eastAsia"/>
          <w:szCs w:val="24"/>
        </w:rPr>
        <w:t>。输出端通过多芯连接线（</w:t>
      </w:r>
      <w:r w:rsidRPr="003D6925">
        <w:rPr>
          <w:rFonts w:hint="eastAsia"/>
          <w:iCs/>
          <w:szCs w:val="24"/>
        </w:rPr>
        <w:t>8</w:t>
      </w:r>
      <w:r w:rsidRPr="004F04E5">
        <w:rPr>
          <w:rFonts w:hint="eastAsia"/>
          <w:szCs w:val="24"/>
        </w:rPr>
        <w:t>芯）与多功能物理测试仪进行连接，多功能物理测试再识别出适配器所测物理量和转换关系，最终反算出输入物理量大小，即</w:t>
      </w:r>
      <w:r w:rsidRPr="003D6925">
        <w:rPr>
          <w:rFonts w:hint="eastAsia"/>
          <w:iCs/>
          <w:szCs w:val="24"/>
        </w:rPr>
        <w:t>1</w:t>
      </w:r>
      <w:r>
        <w:rPr>
          <w:rFonts w:hint="eastAsia"/>
          <w:iCs/>
          <w:szCs w:val="24"/>
        </w:rPr>
        <w:t>:</w:t>
      </w:r>
      <w:r w:rsidRPr="003D6925">
        <w:rPr>
          <w:rFonts w:hint="eastAsia"/>
          <w:iCs/>
          <w:szCs w:val="24"/>
        </w:rPr>
        <w:t>1</w:t>
      </w:r>
      <w:r w:rsidRPr="004F04E5">
        <w:rPr>
          <w:rFonts w:hint="eastAsia"/>
          <w:szCs w:val="24"/>
        </w:rPr>
        <w:t>显示为电流大小（及其单位）。</w:t>
      </w:r>
      <w:bookmarkEnd w:id="18"/>
    </w:p>
    <w:p w14:paraId="1C2EA31F" w14:textId="672A3BB2" w:rsidR="00C13ACC" w:rsidRDefault="0071732A" w:rsidP="003C402E">
      <w:pPr>
        <w:snapToGrid w:val="0"/>
        <w:spacing w:line="360" w:lineRule="auto"/>
        <w:jc w:val="center"/>
        <w:rPr>
          <w:noProof/>
        </w:rPr>
      </w:pPr>
      <w:r>
        <w:rPr>
          <w:noProof/>
        </w:rPr>
        <mc:AlternateContent>
          <mc:Choice Requires="wps">
            <w:drawing>
              <wp:anchor distT="45720" distB="45720" distL="114300" distR="114300" simplePos="0" relativeHeight="251657728" behindDoc="0" locked="0" layoutInCell="1" allowOverlap="1" wp14:anchorId="2CE5CA45" wp14:editId="391148FF">
                <wp:simplePos x="0" y="0"/>
                <wp:positionH relativeFrom="column">
                  <wp:posOffset>3738245</wp:posOffset>
                </wp:positionH>
                <wp:positionV relativeFrom="paragraph">
                  <wp:posOffset>132080</wp:posOffset>
                </wp:positionV>
                <wp:extent cx="1910080" cy="1280160"/>
                <wp:effectExtent l="4445" t="0" r="0" b="635"/>
                <wp:wrapSquare wrapText="bothSides"/>
                <wp:docPr id="4" name="Text Box 14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10080" cy="12801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F46FE24" w14:textId="465D42BE" w:rsidR="00C13ACC" w:rsidRDefault="00C13ACC">
                            <w:r>
                              <w:rPr>
                                <w:noProof/>
                              </w:rPr>
                              <w:drawing>
                                <wp:inline distT="0" distB="0" distL="0" distR="0" wp14:anchorId="235D5737" wp14:editId="079E44EB">
                                  <wp:extent cx="1700536" cy="82286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754326" cy="848893"/>
                                          </a:xfrm>
                                          <a:prstGeom prst="rect">
                                            <a:avLst/>
                                          </a:prstGeom>
                                        </pic:spPr>
                                      </pic:pic>
                                    </a:graphicData>
                                  </a:graphic>
                                </wp:inline>
                              </w:drawing>
                            </w:r>
                          </w:p>
                          <w:p w14:paraId="02D63B55" w14:textId="3D86E1C0" w:rsidR="00C13ACC" w:rsidRDefault="00C13ACC" w:rsidP="00C13ACC">
                            <w:pPr>
                              <w:jc w:val="center"/>
                            </w:pPr>
                            <w:r w:rsidRPr="006F6CC0">
                              <w:rPr>
                                <w:rFonts w:ascii="宋体" w:hAnsi="宋体"/>
                                <w:bCs/>
                                <w:sz w:val="18"/>
                                <w:szCs w:val="18"/>
                              </w:rPr>
                              <w:t>图</w:t>
                            </w:r>
                            <w:r w:rsidR="00052E56">
                              <w:rPr>
                                <w:rFonts w:ascii="宋体" w:hAnsi="宋体"/>
                                <w:bCs/>
                                <w:iCs/>
                                <w:sz w:val="18"/>
                                <w:szCs w:val="18"/>
                              </w:rPr>
                              <w:t>8</w:t>
                            </w:r>
                            <w:r w:rsidR="00F15427">
                              <w:rPr>
                                <w:rFonts w:ascii="宋体" w:hAnsi="宋体"/>
                                <w:bCs/>
                                <w:iCs/>
                                <w:sz w:val="18"/>
                                <w:szCs w:val="18"/>
                              </w:rPr>
                              <w:t xml:space="preserve"> </w:t>
                            </w:r>
                            <w:r w:rsidRPr="006F6CC0">
                              <w:rPr>
                                <w:rFonts w:ascii="宋体" w:hAnsi="宋体" w:hint="eastAsia"/>
                                <w:bCs/>
                                <w:sz w:val="18"/>
                                <w:szCs w:val="18"/>
                              </w:rPr>
                              <w:t>螺线管外观结构</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2CE5CA45" id="Text Box 1406" o:spid="_x0000_s1027" type="#_x0000_t202" style="position:absolute;left:0;text-align:left;margin-left:294.35pt;margin-top:10.4pt;width:150.4pt;height:100.8pt;z-index:25165772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" stroked="f">
                <v:textbox style="mso-fit-shape-to-text:t">
                  <w:txbxContent>
                    <w:p w14:paraId="1F46FE24" w14:textId="465D42BE" w:rsidR="00C13ACC" w:rsidRDefault="00C13ACC">
                      <w:r>
                        <w:rPr>
                          <w:noProof/>
                        </w:rPr>
                        <w:drawing>
                          <wp:inline distT="0" distB="0" distL="0" distR="0" wp14:anchorId="235D5737" wp14:editId="079E44EB">
                            <wp:extent cx="1700536" cy="82286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754326" cy="848893"/>
                                    </a:xfrm>
                                    <a:prstGeom prst="rect">
                                      <a:avLst/>
                                    </a:prstGeom>
                                  </pic:spPr>
                                </pic:pic>
                              </a:graphicData>
                            </a:graphic>
                          </wp:inline>
                        </w:drawing>
                      </w:r>
                    </w:p>
                    <w:p w14:paraId="02D63B55" w14:textId="3D86E1C0" w:rsidR="00C13ACC" w:rsidRDefault="00C13ACC" w:rsidP="00C13ACC">
                      <w:pPr>
                        <w:jc w:val="center"/>
                      </w:pPr>
                      <w:r w:rsidRPr="006F6CC0">
                        <w:rPr>
                          <w:rFonts w:ascii="宋体" w:hAnsi="宋体"/>
                          <w:bCs/>
                          <w:sz w:val="18"/>
                          <w:szCs w:val="18"/>
                        </w:rPr>
                        <w:t>图</w:t>
                      </w:r>
                      <w:r w:rsidR="00052E56">
                        <w:rPr>
                          <w:rFonts w:ascii="宋体" w:hAnsi="宋体"/>
                          <w:bCs/>
                          <w:iCs/>
                          <w:sz w:val="18"/>
                          <w:szCs w:val="18"/>
                        </w:rPr>
                        <w:t>8</w:t>
                      </w:r>
                      <w:r w:rsidR="00F15427">
                        <w:rPr>
                          <w:rFonts w:ascii="宋体" w:hAnsi="宋体"/>
                          <w:bCs/>
                          <w:iCs/>
                          <w:sz w:val="18"/>
                          <w:szCs w:val="18"/>
                        </w:rPr>
                        <w:t xml:space="preserve"> </w:t>
                      </w:r>
                      <w:r w:rsidRPr="006F6CC0">
                        <w:rPr>
                          <w:rFonts w:ascii="宋体" w:hAnsi="宋体" w:hint="eastAsia"/>
                          <w:bCs/>
                          <w:sz w:val="18"/>
                          <w:szCs w:val="18"/>
                        </w:rPr>
                        <w:t>螺线管外观结构</w:t>
                      </w:r>
                    </w:p>
                  </w:txbxContent>
                </v:textbox>
                <w10:wrap type="square"/>
              </v:shape>
            </w:pict>
          </mc:Fallback>
        </mc:AlternateContent>
      </w:r>
      <w:r w:rsidR="006F6CC0">
        <w:rPr>
          <w:noProof/>
        </w:rPr>
        <w:t xml:space="preserve"> </w:t>
      </w:r>
    </w:p>
    <w:p w14:paraId="6A2BCF34" w14:textId="10831C5A" w:rsidR="00E768AF" w:rsidRPr="00C13ACC" w:rsidRDefault="00C13ACC" w:rsidP="003C402E">
      <w:pPr>
        <w:snapToGrid w:val="0"/>
        <w:spacing w:line="360" w:lineRule="auto"/>
        <w:rPr>
          <w:rFonts w:asciiTheme="minorEastAsia" w:eastAsiaTheme="minorEastAsia" w:hAnsiTheme="minorEastAsia"/>
          <w:b/>
          <w:kern w:val="0"/>
          <w:szCs w:val="21"/>
        </w:rPr>
      </w:pPr>
      <w:r w:rsidRPr="00C13ACC">
        <w:rPr>
          <w:rFonts w:asciiTheme="minorEastAsia" w:eastAsiaTheme="minorEastAsia" w:hAnsiTheme="minorEastAsia" w:hint="eastAsia"/>
          <w:b/>
          <w:iCs/>
          <w:szCs w:val="21"/>
        </w:rPr>
        <w:t>五</w:t>
      </w:r>
      <w:r w:rsidR="003D6925" w:rsidRPr="00C13ACC">
        <w:rPr>
          <w:rFonts w:asciiTheme="minorEastAsia" w:eastAsiaTheme="minorEastAsia" w:hAnsiTheme="minorEastAsia" w:hint="eastAsia"/>
          <w:b/>
          <w:iCs/>
          <w:szCs w:val="21"/>
        </w:rPr>
        <w:t>、</w:t>
      </w:r>
      <w:r w:rsidR="008021B4" w:rsidRPr="00C13ACC">
        <w:rPr>
          <w:rFonts w:asciiTheme="minorEastAsia" w:eastAsiaTheme="minorEastAsia" w:hAnsiTheme="minorEastAsia" w:hint="eastAsia"/>
          <w:b/>
          <w:kern w:val="0"/>
          <w:szCs w:val="21"/>
        </w:rPr>
        <w:t>螺线管</w:t>
      </w:r>
    </w:p>
    <w:p w14:paraId="06998EBA" w14:textId="402EDE96" w:rsidR="00E768AF" w:rsidRPr="00C13ACC" w:rsidRDefault="00C13ACC" w:rsidP="003C402E">
      <w:pPr>
        <w:snapToGrid w:val="0"/>
        <w:spacing w:line="360" w:lineRule="auto"/>
        <w:rPr>
          <w:rFonts w:asciiTheme="minorEastAsia" w:eastAsiaTheme="minorEastAsia" w:hAnsiTheme="minorEastAsia"/>
          <w:szCs w:val="21"/>
        </w:rPr>
      </w:pPr>
      <w:r w:rsidRPr="00C13ACC">
        <w:rPr>
          <w:rFonts w:asciiTheme="minorEastAsia" w:eastAsiaTheme="minorEastAsia" w:hAnsiTheme="minorEastAsia"/>
          <w:szCs w:val="21"/>
        </w:rPr>
        <w:t xml:space="preserve">    </w:t>
      </w:r>
      <w:r w:rsidR="00E768AF" w:rsidRPr="00C13ACC">
        <w:rPr>
          <w:rFonts w:asciiTheme="minorEastAsia" w:eastAsiaTheme="minorEastAsia" w:hAnsiTheme="minorEastAsia" w:hint="eastAsia"/>
          <w:szCs w:val="21"/>
        </w:rPr>
        <w:t>通电螺线管</w:t>
      </w:r>
      <w:r w:rsidR="00052E56">
        <w:rPr>
          <w:rFonts w:asciiTheme="minorEastAsia" w:eastAsiaTheme="minorEastAsia" w:hAnsiTheme="minorEastAsia" w:hint="eastAsia"/>
          <w:szCs w:val="21"/>
        </w:rPr>
        <w:t>（图8）</w:t>
      </w:r>
      <w:r w:rsidR="00E768AF" w:rsidRPr="00C13ACC">
        <w:rPr>
          <w:rFonts w:asciiTheme="minorEastAsia" w:eastAsiaTheme="minorEastAsia" w:hAnsiTheme="minorEastAsia" w:hint="eastAsia"/>
          <w:szCs w:val="21"/>
        </w:rPr>
        <w:t>均匀绕制有漆包铜线，用于提供实验所需磁场，根据其尺寸，该实验中默认螺线管中央为均匀磁场，磁场强度</w:t>
      </w:r>
      <w:r w:rsidR="00E768AF" w:rsidRPr="00C13ACC">
        <w:rPr>
          <w:rFonts w:asciiTheme="minorEastAsia" w:eastAsiaTheme="minorEastAsia" w:hAnsiTheme="minorEastAsia" w:hint="eastAsia"/>
          <w:i/>
          <w:szCs w:val="21"/>
        </w:rPr>
        <w:t>B</w:t>
      </w:r>
      <w:r w:rsidR="00E768AF" w:rsidRPr="00C13ACC">
        <w:rPr>
          <w:rFonts w:asciiTheme="minorEastAsia" w:eastAsiaTheme="minorEastAsia" w:hAnsiTheme="minorEastAsia" w:hint="eastAsia"/>
          <w:szCs w:val="21"/>
        </w:rPr>
        <w:t>大小为：</w:t>
      </w:r>
    </w:p>
    <w:p w14:paraId="0F7A5715" w14:textId="4A326B90" w:rsidR="00E768AF" w:rsidRPr="00C13ACC" w:rsidRDefault="00C13ACC" w:rsidP="000751E2">
      <w:pPr>
        <w:snapToGrid w:val="0"/>
        <w:spacing w:line="360" w:lineRule="auto"/>
        <w:ind w:firstLineChars="200" w:firstLine="420"/>
        <w:jc w:val="right"/>
        <w:rPr>
          <w:rFonts w:asciiTheme="minorEastAsia" w:eastAsiaTheme="minorEastAsia" w:hAnsiTheme="minorEastAsia"/>
          <w:szCs w:val="21"/>
        </w:rPr>
      </w:pPr>
      <w:r w:rsidRPr="00C04624">
        <w:rPr>
          <w:position w:val="-12"/>
        </w:rPr>
        <w:object w:dxaOrig="1280" w:dyaOrig="360" w14:anchorId="52C70DE0">
          <v:shape id="_x0000_i1029" type="#_x0000_t75" style="width:64.5pt;height:18.25pt" o:ole="">
            <v:imagedata r:id="rId26" o:title=""/>
          </v:shape>
          <o:OLEObject Type="Embed" ProgID="Equation.DSMT4" ShapeID="_x0000_i1029" DrawAspect="Content" ObjectID="_1792044204" r:id="rId27"/>
        </w:object>
      </w:r>
      <w:r w:rsidR="000751E2">
        <w:t xml:space="preserve">                  (4)</w:t>
      </w:r>
    </w:p>
    <w:p w14:paraId="31507A40" w14:textId="50851A3F" w:rsidR="003D6925" w:rsidRPr="00C13ACC" w:rsidRDefault="0071732A" w:rsidP="00AE67D0">
      <w:pPr>
        <w:snapToGrid w:val="0"/>
        <w:spacing w:line="360" w:lineRule="auto"/>
        <w:ind w:firstLineChars="200" w:firstLine="420"/>
        <w:rPr>
          <w:rFonts w:eastAsiaTheme="minorEastAsia"/>
          <w:szCs w:val="21"/>
        </w:rPr>
      </w:pPr>
      <w:r w:rsidRPr="007D7623">
        <w:rPr>
          <w:noProof/>
        </w:rPr>
        <mc:AlternateContent>
          <mc:Choice Requires="wps">
            <w:drawing>
              <wp:anchor distT="45720" distB="45720" distL="114300" distR="114300" simplePos="0" relativeHeight="251658752" behindDoc="0" locked="0" layoutInCell="1" allowOverlap="1" wp14:anchorId="6771E0BB" wp14:editId="6103AA9F">
                <wp:simplePos x="0" y="0"/>
                <wp:positionH relativeFrom="column">
                  <wp:posOffset>3957320</wp:posOffset>
                </wp:positionH>
                <wp:positionV relativeFrom="paragraph">
                  <wp:posOffset>65405</wp:posOffset>
                </wp:positionV>
                <wp:extent cx="1604010" cy="2072640"/>
                <wp:effectExtent l="4445" t="0" r="1270" b="3810"/>
                <wp:wrapSquare wrapText="bothSides"/>
                <wp:docPr id="3" name="Text Box 14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4010" cy="20726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9A8BAFD" w14:textId="7DD8CF1C" w:rsidR="003162BA" w:rsidRDefault="003162BA">
                            <w:r>
                              <w:object w:dxaOrig="5340" w:dyaOrig="6600" w14:anchorId="7184E4A0">
                                <v:shape id="_x0000_i1031" type="#_x0000_t75" style="width:111.85pt;height:138.25pt" o:ole="">
                                  <v:imagedata r:id="rId28" o:title=""/>
                                </v:shape>
                                <o:OLEObject Type="Embed" ProgID="PBrush" ShapeID="_x0000_i1031" DrawAspect="Content" ObjectID="_1792044207" r:id="rId29"/>
                              </w:object>
                            </w:r>
                          </w:p>
                          <w:p w14:paraId="52947733" w14:textId="7197576C" w:rsidR="003162BA" w:rsidRDefault="003162BA">
                            <w:r w:rsidRPr="007F64A1">
                              <w:rPr>
                                <w:rFonts w:ascii="宋体" w:hAnsi="宋体"/>
                                <w:bCs/>
                                <w:sz w:val="18"/>
                                <w:szCs w:val="18"/>
                              </w:rPr>
                              <w:t>图</w:t>
                            </w:r>
                            <w:r w:rsidR="00052E56">
                              <w:rPr>
                                <w:rFonts w:ascii="宋体" w:hAnsi="宋体"/>
                                <w:bCs/>
                                <w:iCs/>
                                <w:sz w:val="18"/>
                                <w:szCs w:val="18"/>
                              </w:rPr>
                              <w:t xml:space="preserve">9 </w:t>
                            </w:r>
                            <w:r w:rsidRPr="007F64A1">
                              <w:rPr>
                                <w:rFonts w:ascii="宋体" w:hAnsi="宋体" w:hint="eastAsia"/>
                                <w:bCs/>
                                <w:sz w:val="18"/>
                                <w:szCs w:val="18"/>
                              </w:rPr>
                              <w:t>电流测量模块外观结构</w:t>
                            </w:r>
                          </w:p>
                        </w:txbxContent>
                      </wps:txbx>
                      <wps:bodyPr rot="0" vert="horz" wrap="none" lIns="91440" tIns="45720" rIns="91440" bIns="45720" anchor="t" anchorCtr="0" upright="1">
                        <a:spAutoFit/>
                      </wps:bodyPr>
                    </wps:wsp>
                  </a:graphicData>
                </a:graphic>
                <wp14:sizeRelH relativeFrom="margin">
                  <wp14:pctWidth>40000</wp14:pctWidth>
                </wp14:sizeRelH>
                <wp14:sizeRelV relativeFrom="margin">
                  <wp14:pctHeight>20000</wp14:pctHeight>
                </wp14:sizeRelV>
              </wp:anchor>
            </w:drawing>
          </mc:Choice>
          <mc:Fallback>
            <w:pict>
              <v:shape w14:anchorId="6771E0BB" id="Text Box 1414" o:spid="_x0000_s1028" type="#_x0000_t202" style="position:absolute;left:0;text-align:left;margin-left:311.6pt;margin-top:5.15pt;width:126.3pt;height:163.2pt;z-index:251658752;visibility:visible;mso-wrap-style:non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" stroked="f">
                <v:textbox style="mso-fit-shape-to-text:t">
                  <w:txbxContent>
                    <w:p w14:paraId="79A8BAFD" w14:textId="7DD8CF1C" w:rsidR="003162BA" w:rsidRDefault="003162BA">
                      <w:r>
                        <w:object w:dxaOrig="5340" w:dyaOrig="6600" w14:anchorId="7184E4A0">
                          <v:shape id="_x0000_i1031" type="#_x0000_t75" style="width:111.85pt;height:138.25pt" o:ole="">
                            <v:imagedata r:id="rId28" o:title=""/>
                          </v:shape>
                          <o:OLEObject Type="Embed" ProgID="PBrush" ShapeID="_x0000_i1031" DrawAspect="Content" ObjectID="_1792044207" r:id="rId30"/>
                        </w:object>
                      </w:r>
                    </w:p>
                    <w:p w14:paraId="52947733" w14:textId="7197576C" w:rsidR="003162BA" w:rsidRDefault="003162BA">
                      <w:r w:rsidRPr="007F64A1">
                        <w:rPr>
                          <w:rFonts w:ascii="宋体" w:hAnsi="宋体"/>
                          <w:bCs/>
                          <w:sz w:val="18"/>
                          <w:szCs w:val="18"/>
                        </w:rPr>
                        <w:t>图</w:t>
                      </w:r>
                      <w:r w:rsidR="00052E56">
                        <w:rPr>
                          <w:rFonts w:ascii="宋体" w:hAnsi="宋体"/>
                          <w:bCs/>
                          <w:iCs/>
                          <w:sz w:val="18"/>
                          <w:szCs w:val="18"/>
                        </w:rPr>
                        <w:t xml:space="preserve">9 </w:t>
                      </w:r>
                      <w:r w:rsidRPr="007F64A1">
                        <w:rPr>
                          <w:rFonts w:ascii="宋体" w:hAnsi="宋体" w:hint="eastAsia"/>
                          <w:bCs/>
                          <w:sz w:val="18"/>
                          <w:szCs w:val="18"/>
                        </w:rPr>
                        <w:t>电流测量模块外观结构</w:t>
                      </w:r>
                    </w:p>
                  </w:txbxContent>
                </v:textbox>
                <w10:wrap type="square"/>
              </v:shape>
            </w:pict>
          </mc:Fallback>
        </mc:AlternateContent>
      </w:r>
      <w:r w:rsidR="00E768AF" w:rsidRPr="007D7623">
        <w:rPr>
          <w:rFonts w:eastAsiaTheme="minorEastAsia"/>
          <w:szCs w:val="21"/>
        </w:rPr>
        <w:t>其中</w:t>
      </w:r>
      <w:r w:rsidR="00E768AF" w:rsidRPr="007D7623">
        <w:rPr>
          <w:rFonts w:eastAsiaTheme="minorEastAsia"/>
          <w:i/>
          <w:szCs w:val="21"/>
        </w:rPr>
        <w:t>μ</w:t>
      </w:r>
      <w:r w:rsidR="00E768AF" w:rsidRPr="007D7623">
        <w:rPr>
          <w:rFonts w:eastAsiaTheme="minorEastAsia"/>
          <w:i/>
          <w:szCs w:val="21"/>
          <w:vertAlign w:val="subscript"/>
        </w:rPr>
        <w:t>0</w:t>
      </w:r>
      <w:r w:rsidR="007D7623" w:rsidRPr="007D7623">
        <w:rPr>
          <w:rFonts w:eastAsiaTheme="minorEastAsia"/>
          <w:i/>
          <w:szCs w:val="21"/>
        </w:rPr>
        <w:t>=</w:t>
      </w:r>
      <w:r w:rsidR="007D7623" w:rsidRPr="007D7623">
        <w:rPr>
          <w:rFonts w:eastAsiaTheme="minorEastAsia"/>
          <w:iCs/>
          <w:szCs w:val="21"/>
        </w:rPr>
        <w:t>4</w:t>
      </w:r>
      <w:r w:rsidR="007D7623" w:rsidRPr="007D7623">
        <w:rPr>
          <w:rFonts w:eastAsiaTheme="minorEastAsia"/>
          <w:i/>
          <w:szCs w:val="21"/>
        </w:rPr>
        <w:t>π</w:t>
      </w:r>
      <w:r w:rsidR="007D7623" w:rsidRPr="007D7623">
        <w:rPr>
          <w:rFonts w:eastAsiaTheme="minorEastAsia"/>
          <w:iCs/>
          <w:szCs w:val="21"/>
        </w:rPr>
        <w:t>*10</w:t>
      </w:r>
      <w:r w:rsidR="007D7623" w:rsidRPr="007D7623">
        <w:rPr>
          <w:rFonts w:eastAsiaTheme="minorEastAsia"/>
          <w:iCs/>
          <w:szCs w:val="21"/>
          <w:vertAlign w:val="superscript"/>
        </w:rPr>
        <w:t>-7</w:t>
      </w:r>
      <w:r w:rsidR="00AE67D0">
        <w:rPr>
          <w:rFonts w:eastAsiaTheme="minorEastAsia"/>
          <w:iCs/>
          <w:szCs w:val="21"/>
          <w:vertAlign w:val="superscript"/>
        </w:rPr>
        <w:t xml:space="preserve"> </w:t>
      </w:r>
      <w:r w:rsidR="007D7623" w:rsidRPr="007D7623">
        <w:rPr>
          <w:rFonts w:eastAsiaTheme="minorEastAsia" w:hint="eastAsia"/>
          <w:iCs/>
          <w:szCs w:val="21"/>
        </w:rPr>
        <w:t>H/</w:t>
      </w:r>
      <w:r w:rsidR="007D7623" w:rsidRPr="007D7623">
        <w:rPr>
          <w:rFonts w:eastAsiaTheme="minorEastAsia"/>
          <w:iCs/>
          <w:szCs w:val="21"/>
        </w:rPr>
        <w:t>m</w:t>
      </w:r>
      <w:r w:rsidR="00A714A0">
        <w:rPr>
          <w:rFonts w:eastAsiaTheme="minorEastAsia" w:hint="eastAsia"/>
          <w:iCs/>
          <w:szCs w:val="21"/>
        </w:rPr>
        <w:t>，</w:t>
      </w:r>
      <w:r w:rsidR="00E768AF" w:rsidRPr="007D7623">
        <w:rPr>
          <w:rFonts w:eastAsiaTheme="minorEastAsia"/>
          <w:szCs w:val="21"/>
        </w:rPr>
        <w:t>为空气磁导率，</w:t>
      </w:r>
      <w:r w:rsidR="007D7623" w:rsidRPr="00C13ACC">
        <w:rPr>
          <w:rFonts w:eastAsiaTheme="minorEastAsia"/>
          <w:i/>
          <w:szCs w:val="21"/>
        </w:rPr>
        <w:t xml:space="preserve"> </w:t>
      </w:r>
      <w:r w:rsidR="00E768AF" w:rsidRPr="00C13ACC">
        <w:rPr>
          <w:rFonts w:eastAsiaTheme="minorEastAsia"/>
          <w:i/>
          <w:szCs w:val="21"/>
        </w:rPr>
        <w:t>I</w:t>
      </w:r>
      <w:r w:rsidR="00E768AF" w:rsidRPr="00C13ACC">
        <w:rPr>
          <w:rFonts w:eastAsiaTheme="minorEastAsia"/>
          <w:szCs w:val="21"/>
        </w:rPr>
        <w:t>为输入电流，</w:t>
      </w:r>
      <w:r w:rsidR="00E768AF" w:rsidRPr="00C13ACC">
        <w:rPr>
          <w:rFonts w:eastAsiaTheme="minorEastAsia"/>
          <w:i/>
          <w:szCs w:val="21"/>
        </w:rPr>
        <w:t>N</w:t>
      </w:r>
      <w:r w:rsidR="00E768AF" w:rsidRPr="00C13ACC">
        <w:rPr>
          <w:rFonts w:eastAsiaTheme="minorEastAsia"/>
          <w:szCs w:val="21"/>
        </w:rPr>
        <w:t>为线圈匝数，</w:t>
      </w:r>
      <w:r w:rsidR="00E768AF" w:rsidRPr="00C13ACC">
        <w:rPr>
          <w:rFonts w:eastAsiaTheme="minorEastAsia"/>
          <w:i/>
          <w:szCs w:val="21"/>
        </w:rPr>
        <w:t>L</w:t>
      </w:r>
      <w:r w:rsidR="00E768AF" w:rsidRPr="00C13ACC">
        <w:rPr>
          <w:rFonts w:eastAsiaTheme="minorEastAsia"/>
          <w:szCs w:val="21"/>
        </w:rPr>
        <w:t>为螺线管长度。</w:t>
      </w:r>
      <w:bookmarkStart w:id="19" w:name="_Hlk122702952"/>
      <w:r w:rsidR="00AE67D0" w:rsidRPr="00AE67D0">
        <w:rPr>
          <w:rFonts w:eastAsiaTheme="minorEastAsia" w:hint="eastAsia"/>
          <w:szCs w:val="21"/>
        </w:rPr>
        <w:t>采用国际单位制时，由上式计算出的磁感应强度单位为特斯拉</w:t>
      </w:r>
      <w:r w:rsidR="00AE67D0" w:rsidRPr="00AE67D0">
        <w:rPr>
          <w:rFonts w:eastAsiaTheme="minorEastAsia" w:hint="eastAsia"/>
          <w:szCs w:val="21"/>
        </w:rPr>
        <w:t>(1</w:t>
      </w:r>
      <w:r w:rsidR="00AE67D0" w:rsidRPr="00AE67D0">
        <w:rPr>
          <w:rFonts w:eastAsiaTheme="minorEastAsia" w:hint="eastAsia"/>
          <w:szCs w:val="21"/>
        </w:rPr>
        <w:t>特斯拉</w:t>
      </w:r>
      <w:r w:rsidR="00AE67D0" w:rsidRPr="00AE67D0">
        <w:rPr>
          <w:rFonts w:eastAsiaTheme="minorEastAsia" w:hint="eastAsia"/>
          <w:szCs w:val="21"/>
        </w:rPr>
        <w:t>=10000</w:t>
      </w:r>
      <w:r w:rsidR="00AE67D0" w:rsidRPr="00AE67D0">
        <w:rPr>
          <w:rFonts w:eastAsiaTheme="minorEastAsia" w:hint="eastAsia"/>
          <w:szCs w:val="21"/>
        </w:rPr>
        <w:t>高斯）</w:t>
      </w:r>
      <w:r w:rsidR="00AE67D0">
        <w:rPr>
          <w:rFonts w:eastAsiaTheme="minorEastAsia" w:hint="eastAsia"/>
          <w:szCs w:val="21"/>
        </w:rPr>
        <w:t>。</w:t>
      </w:r>
      <w:r w:rsidR="008021B4" w:rsidRPr="00C13ACC">
        <w:rPr>
          <w:rFonts w:eastAsiaTheme="minorEastAsia"/>
          <w:szCs w:val="21"/>
        </w:rPr>
        <w:t>当螺线管红色</w:t>
      </w:r>
      <w:r w:rsidR="00244694" w:rsidRPr="00C13ACC">
        <w:rPr>
          <w:rFonts w:eastAsiaTheme="minorEastAsia"/>
          <w:szCs w:val="21"/>
        </w:rPr>
        <w:t>接</w:t>
      </w:r>
      <w:r w:rsidR="008021B4" w:rsidRPr="00C13ACC">
        <w:rPr>
          <w:rFonts w:eastAsiaTheme="minorEastAsia"/>
          <w:szCs w:val="21"/>
        </w:rPr>
        <w:t>电源正极，黑色接电源负极时，螺线管内部磁场沿标签箭头方向。</w:t>
      </w:r>
      <w:r w:rsidR="00FE68C1" w:rsidRPr="00C13ACC">
        <w:rPr>
          <w:rFonts w:eastAsiaTheme="minorEastAsia"/>
          <w:i/>
          <w:iCs/>
          <w:szCs w:val="21"/>
        </w:rPr>
        <w:t>L</w:t>
      </w:r>
      <w:r w:rsidR="00C13ACC">
        <w:rPr>
          <w:rFonts w:eastAsiaTheme="minorEastAsia"/>
          <w:i/>
          <w:iCs/>
          <w:szCs w:val="21"/>
        </w:rPr>
        <w:t xml:space="preserve"> </w:t>
      </w:r>
      <w:r w:rsidR="00FE68C1" w:rsidRPr="00C13ACC">
        <w:rPr>
          <w:rFonts w:eastAsiaTheme="minorEastAsia"/>
          <w:szCs w:val="21"/>
        </w:rPr>
        <w:t>=</w:t>
      </w:r>
      <w:r w:rsidR="00C13ACC">
        <w:rPr>
          <w:rFonts w:eastAsiaTheme="minorEastAsia"/>
          <w:szCs w:val="21"/>
        </w:rPr>
        <w:t xml:space="preserve"> </w:t>
      </w:r>
      <w:r w:rsidR="00FE68C1" w:rsidRPr="00C13ACC">
        <w:rPr>
          <w:rFonts w:eastAsiaTheme="minorEastAsia"/>
          <w:szCs w:val="21"/>
        </w:rPr>
        <w:t>130mm</w:t>
      </w:r>
      <w:r w:rsidR="00FE68C1" w:rsidRPr="00C13ACC">
        <w:rPr>
          <w:rFonts w:eastAsiaTheme="minorEastAsia"/>
          <w:szCs w:val="21"/>
        </w:rPr>
        <w:t>，</w:t>
      </w:r>
      <w:r w:rsidR="00FE68C1" w:rsidRPr="00C13ACC">
        <w:rPr>
          <w:rFonts w:eastAsiaTheme="minorEastAsia"/>
          <w:i/>
          <w:iCs/>
          <w:szCs w:val="21"/>
        </w:rPr>
        <w:t>N</w:t>
      </w:r>
      <w:r w:rsidR="00C13ACC">
        <w:rPr>
          <w:rFonts w:eastAsiaTheme="minorEastAsia"/>
          <w:i/>
          <w:iCs/>
          <w:szCs w:val="21"/>
        </w:rPr>
        <w:t xml:space="preserve"> </w:t>
      </w:r>
      <w:r w:rsidR="00FE68C1" w:rsidRPr="00C13ACC">
        <w:rPr>
          <w:rFonts w:eastAsiaTheme="minorEastAsia"/>
          <w:szCs w:val="21"/>
        </w:rPr>
        <w:t>=</w:t>
      </w:r>
      <w:r w:rsidR="00C13ACC">
        <w:rPr>
          <w:rFonts w:eastAsiaTheme="minorEastAsia"/>
          <w:szCs w:val="21"/>
        </w:rPr>
        <w:t xml:space="preserve"> </w:t>
      </w:r>
      <w:r w:rsidR="00FE68C1" w:rsidRPr="00C13ACC">
        <w:rPr>
          <w:rFonts w:eastAsiaTheme="minorEastAsia"/>
          <w:szCs w:val="21"/>
        </w:rPr>
        <w:t>3250</w:t>
      </w:r>
      <w:r w:rsidR="00FE68C1" w:rsidRPr="00C13ACC">
        <w:rPr>
          <w:rFonts w:eastAsiaTheme="minorEastAsia"/>
          <w:szCs w:val="21"/>
        </w:rPr>
        <w:t>匝</w:t>
      </w:r>
      <w:bookmarkEnd w:id="19"/>
      <w:r w:rsidR="00C13ACC">
        <w:rPr>
          <w:rFonts w:eastAsiaTheme="minorEastAsia" w:hint="eastAsia"/>
          <w:szCs w:val="21"/>
        </w:rPr>
        <w:t>。</w:t>
      </w:r>
    </w:p>
    <w:p w14:paraId="707EE038" w14:textId="77777777" w:rsidR="003D6925" w:rsidRDefault="003D6925" w:rsidP="003C402E">
      <w:pPr>
        <w:snapToGrid w:val="0"/>
        <w:spacing w:line="360" w:lineRule="auto"/>
        <w:outlineLvl w:val="1"/>
        <w:rPr>
          <w:rFonts w:ascii="楷体" w:eastAsia="楷体" w:hAnsi="楷体"/>
          <w:bCs/>
          <w:iCs/>
        </w:rPr>
      </w:pPr>
    </w:p>
    <w:p w14:paraId="1EC342BD" w14:textId="55131D6C" w:rsidR="008021B4" w:rsidRPr="003D6925" w:rsidRDefault="003162BA" w:rsidP="003C402E">
      <w:pPr>
        <w:snapToGrid w:val="0"/>
        <w:spacing w:line="360" w:lineRule="auto"/>
        <w:outlineLvl w:val="1"/>
        <w:rPr>
          <w:rFonts w:asciiTheme="minorEastAsia" w:eastAsiaTheme="minorEastAsia" w:hAnsiTheme="minorEastAsia"/>
          <w:b/>
          <w:kern w:val="0"/>
          <w:sz w:val="24"/>
          <w:szCs w:val="24"/>
        </w:rPr>
      </w:pPr>
      <w:r>
        <w:rPr>
          <w:rFonts w:asciiTheme="minorEastAsia" w:eastAsiaTheme="minorEastAsia" w:hAnsiTheme="minorEastAsia" w:hint="eastAsia"/>
          <w:b/>
          <w:iCs/>
          <w:sz w:val="24"/>
          <w:szCs w:val="24"/>
        </w:rPr>
        <w:t>六</w:t>
      </w:r>
      <w:r w:rsidR="003D6925" w:rsidRPr="003D6925">
        <w:rPr>
          <w:rFonts w:asciiTheme="minorEastAsia" w:eastAsiaTheme="minorEastAsia" w:hAnsiTheme="minorEastAsia" w:hint="eastAsia"/>
          <w:b/>
          <w:iCs/>
          <w:sz w:val="24"/>
          <w:szCs w:val="24"/>
        </w:rPr>
        <w:t>、</w:t>
      </w:r>
      <w:r w:rsidR="008021B4" w:rsidRPr="003D6925">
        <w:rPr>
          <w:rFonts w:asciiTheme="minorEastAsia" w:eastAsiaTheme="minorEastAsia" w:hAnsiTheme="minorEastAsia" w:hint="eastAsia"/>
          <w:b/>
          <w:kern w:val="0"/>
          <w:sz w:val="24"/>
          <w:szCs w:val="24"/>
        </w:rPr>
        <w:t>电流测量模块</w:t>
      </w:r>
    </w:p>
    <w:p w14:paraId="7173148E" w14:textId="3D3C6B2A" w:rsidR="003D6925" w:rsidRDefault="00A56742" w:rsidP="003C402E">
      <w:pPr>
        <w:snapToGrid w:val="0"/>
        <w:spacing w:line="360" w:lineRule="auto"/>
        <w:ind w:firstLineChars="200" w:firstLine="420"/>
        <w:rPr>
          <w:szCs w:val="24"/>
        </w:rPr>
      </w:pPr>
      <w:r w:rsidRPr="007F0C60">
        <w:rPr>
          <w:rFonts w:hint="eastAsia"/>
          <w:szCs w:val="24"/>
        </w:rPr>
        <w:t>参见</w:t>
      </w:r>
      <w:r w:rsidR="008A044A">
        <w:rPr>
          <w:rFonts w:hint="eastAsia"/>
          <w:szCs w:val="24"/>
        </w:rPr>
        <w:t>图</w:t>
      </w:r>
      <w:r w:rsidR="00052E56">
        <w:rPr>
          <w:szCs w:val="24"/>
        </w:rPr>
        <w:t>9</w:t>
      </w:r>
      <w:r w:rsidRPr="007F0C60">
        <w:rPr>
          <w:rFonts w:hint="eastAsia"/>
          <w:szCs w:val="24"/>
        </w:rPr>
        <w:t>，</w:t>
      </w:r>
      <w:r w:rsidRPr="007F0C60">
        <w:rPr>
          <w:szCs w:val="24"/>
        </w:rPr>
        <w:t xml:space="preserve"> </w:t>
      </w:r>
      <w:r w:rsidRPr="007F0C60">
        <w:rPr>
          <w:rFonts w:hint="eastAsia"/>
          <w:szCs w:val="24"/>
        </w:rPr>
        <w:t>电流测量模块包含一根</w:t>
      </w:r>
      <w:r w:rsidRPr="00052E56">
        <w:rPr>
          <w:rFonts w:hint="eastAsia"/>
          <w:iCs/>
          <w:szCs w:val="24"/>
        </w:rPr>
        <w:t>0</w:t>
      </w:r>
      <w:r w:rsidRPr="00052E56">
        <w:rPr>
          <w:iCs/>
          <w:szCs w:val="24"/>
        </w:rPr>
        <w:t>.5</w:t>
      </w:r>
      <w:r w:rsidRPr="00052E56">
        <w:rPr>
          <w:rFonts w:hint="eastAsia"/>
          <w:iCs/>
          <w:szCs w:val="24"/>
        </w:rPr>
        <w:t>mm</w:t>
      </w:r>
      <w:r w:rsidRPr="00052E56">
        <w:rPr>
          <w:rFonts w:hint="eastAsia"/>
          <w:iCs/>
          <w:szCs w:val="24"/>
        </w:rPr>
        <w:t>线</w:t>
      </w:r>
      <w:r w:rsidRPr="007F0C60">
        <w:rPr>
          <w:rFonts w:hint="eastAsia"/>
          <w:szCs w:val="24"/>
        </w:rPr>
        <w:t>径不锈钢导线，以及一个可调偏置磁铁，磁铁可通过旋转改变位置，从而实现偏置</w:t>
      </w:r>
      <w:r w:rsidRPr="007F0C60">
        <w:rPr>
          <w:rFonts w:hint="eastAsia"/>
          <w:szCs w:val="24"/>
        </w:rPr>
        <w:lastRenderedPageBreak/>
        <w:t>磁场的调节。</w:t>
      </w:r>
    </w:p>
    <w:p w14:paraId="64002579" w14:textId="5081E762" w:rsidR="00620641" w:rsidRPr="003D6925" w:rsidRDefault="003162BA" w:rsidP="003C402E">
      <w:pPr>
        <w:snapToGrid w:val="0"/>
        <w:spacing w:line="360" w:lineRule="auto"/>
        <w:rPr>
          <w:b/>
          <w:bCs/>
          <w:sz w:val="24"/>
          <w:szCs w:val="24"/>
        </w:rPr>
      </w:pPr>
      <w:r>
        <w:rPr>
          <w:rFonts w:hint="eastAsia"/>
          <w:b/>
          <w:bCs/>
          <w:sz w:val="24"/>
          <w:szCs w:val="24"/>
        </w:rPr>
        <w:t>七</w:t>
      </w:r>
      <w:r w:rsidR="003D6925" w:rsidRPr="003D6925">
        <w:rPr>
          <w:rFonts w:hint="eastAsia"/>
          <w:b/>
          <w:bCs/>
          <w:sz w:val="24"/>
          <w:szCs w:val="24"/>
        </w:rPr>
        <w:t>、</w:t>
      </w:r>
      <w:r w:rsidR="00620641" w:rsidRPr="003D6925">
        <w:rPr>
          <w:rFonts w:hint="eastAsia"/>
          <w:b/>
          <w:bCs/>
          <w:kern w:val="0"/>
          <w:sz w:val="24"/>
          <w:szCs w:val="24"/>
        </w:rPr>
        <w:t>移动底座</w:t>
      </w:r>
    </w:p>
    <w:p w14:paraId="17F11550" w14:textId="26A4C01F" w:rsidR="0097551E" w:rsidRDefault="00DE51C3" w:rsidP="003C402E">
      <w:pPr>
        <w:snapToGrid w:val="0"/>
        <w:spacing w:line="360" w:lineRule="auto"/>
        <w:ind w:firstLineChars="200" w:firstLine="420"/>
        <w:rPr>
          <w:szCs w:val="24"/>
        </w:rPr>
      </w:pPr>
      <w:r>
        <w:rPr>
          <w:rFonts w:hint="eastAsia"/>
          <w:szCs w:val="24"/>
        </w:rPr>
        <w:t>移动底座主要用于安装磁传感器，实验中用于调节传感器位置、高度、方向等。</w:t>
      </w:r>
    </w:p>
    <w:p w14:paraId="56AA9973" w14:textId="0BC407FE" w:rsidR="0097551E" w:rsidRDefault="00B91BD5" w:rsidP="003C402E">
      <w:pPr>
        <w:snapToGrid w:val="0"/>
        <w:spacing w:line="360" w:lineRule="auto"/>
        <w:jc w:val="center"/>
        <w:rPr>
          <w:szCs w:val="24"/>
        </w:rPr>
      </w:pPr>
      <w:r>
        <w:rPr>
          <w:noProof/>
        </w:rPr>
        <w:drawing>
          <wp:inline distT="0" distB="0" distL="0" distR="0" wp14:anchorId="7A735BC9" wp14:editId="6AC8AAEE">
            <wp:extent cx="3629551" cy="1565068"/>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654887" cy="1575993"/>
                    </a:xfrm>
                    <a:prstGeom prst="rect">
                      <a:avLst/>
                    </a:prstGeom>
                  </pic:spPr>
                </pic:pic>
              </a:graphicData>
            </a:graphic>
          </wp:inline>
        </w:drawing>
      </w:r>
    </w:p>
    <w:p w14:paraId="76992E33" w14:textId="2D15B83C" w:rsidR="00DE51C3" w:rsidRPr="00BA393E" w:rsidRDefault="00DE51C3" w:rsidP="003C402E">
      <w:pPr>
        <w:snapToGrid w:val="0"/>
        <w:spacing w:line="360" w:lineRule="auto"/>
        <w:jc w:val="center"/>
        <w:rPr>
          <w:rFonts w:asciiTheme="minorEastAsia" w:eastAsiaTheme="minorEastAsia" w:hAnsiTheme="minorEastAsia"/>
          <w:bCs/>
          <w:iCs/>
          <w:sz w:val="18"/>
          <w:szCs w:val="18"/>
        </w:rPr>
      </w:pPr>
      <w:r w:rsidRPr="00BA393E">
        <w:rPr>
          <w:rFonts w:asciiTheme="minorEastAsia" w:eastAsiaTheme="minorEastAsia" w:hAnsiTheme="minorEastAsia"/>
          <w:bCs/>
          <w:sz w:val="18"/>
          <w:szCs w:val="18"/>
        </w:rPr>
        <w:t xml:space="preserve">图 </w:t>
      </w:r>
      <w:r w:rsidR="00BA393E" w:rsidRPr="00BA393E">
        <w:rPr>
          <w:rFonts w:asciiTheme="minorEastAsia" w:eastAsiaTheme="minorEastAsia" w:hAnsiTheme="minorEastAsia"/>
          <w:bCs/>
          <w:iCs/>
          <w:sz w:val="18"/>
          <w:szCs w:val="18"/>
        </w:rPr>
        <w:t>1</w:t>
      </w:r>
      <w:r w:rsidR="00052E56">
        <w:rPr>
          <w:rFonts w:asciiTheme="minorEastAsia" w:eastAsiaTheme="minorEastAsia" w:hAnsiTheme="minorEastAsia"/>
          <w:bCs/>
          <w:iCs/>
          <w:sz w:val="18"/>
          <w:szCs w:val="18"/>
        </w:rPr>
        <w:t>0</w:t>
      </w:r>
      <w:r w:rsidRPr="00BA393E">
        <w:rPr>
          <w:rFonts w:asciiTheme="minorEastAsia" w:eastAsiaTheme="minorEastAsia" w:hAnsiTheme="minorEastAsia"/>
          <w:bCs/>
          <w:sz w:val="18"/>
          <w:szCs w:val="18"/>
        </w:rPr>
        <w:t xml:space="preserve"> </w:t>
      </w:r>
      <w:r w:rsidRPr="00BA393E">
        <w:rPr>
          <w:rFonts w:asciiTheme="minorEastAsia" w:eastAsiaTheme="minorEastAsia" w:hAnsiTheme="minorEastAsia" w:hint="eastAsia"/>
          <w:bCs/>
          <w:sz w:val="18"/>
          <w:szCs w:val="18"/>
        </w:rPr>
        <w:t>移动底座与磁传感器</w:t>
      </w:r>
    </w:p>
    <w:p w14:paraId="7706B024" w14:textId="77777777" w:rsidR="00D14111" w:rsidRDefault="00D14111" w:rsidP="003C402E">
      <w:pPr>
        <w:snapToGrid w:val="0"/>
        <w:spacing w:line="360" w:lineRule="auto"/>
        <w:rPr>
          <w:rFonts w:eastAsia="黑体"/>
          <w:b/>
          <w:color w:val="000000"/>
          <w:sz w:val="24"/>
        </w:rPr>
      </w:pPr>
    </w:p>
    <w:p w14:paraId="5BEB8B19" w14:textId="194B40EE" w:rsidR="007F64A1" w:rsidRDefault="007F64A1" w:rsidP="003C402E">
      <w:pPr>
        <w:snapToGrid w:val="0"/>
        <w:spacing w:line="360" w:lineRule="auto"/>
        <w:rPr>
          <w:rFonts w:eastAsia="黑体"/>
          <w:b/>
          <w:color w:val="000000"/>
          <w:sz w:val="24"/>
        </w:rPr>
      </w:pPr>
      <w:r w:rsidRPr="00824E5E">
        <w:rPr>
          <w:rFonts w:eastAsia="黑体"/>
          <w:b/>
          <w:color w:val="000000"/>
          <w:sz w:val="24"/>
        </w:rPr>
        <w:t>【实验内容与步骤】</w:t>
      </w:r>
      <w:r w:rsidRPr="00824E5E">
        <w:rPr>
          <w:rFonts w:eastAsia="黑体"/>
          <w:b/>
          <w:color w:val="000000"/>
          <w:sz w:val="24"/>
        </w:rPr>
        <w:t xml:space="preserve"> </w:t>
      </w:r>
    </w:p>
    <w:p w14:paraId="7313C627" w14:textId="1111A585" w:rsidR="00AF23E2" w:rsidRPr="008665BD" w:rsidRDefault="0071732A" w:rsidP="003C402E">
      <w:pPr>
        <w:snapToGrid w:val="0"/>
        <w:spacing w:line="360" w:lineRule="auto"/>
        <w:rPr>
          <w:b/>
          <w:color w:val="000000"/>
          <w:szCs w:val="21"/>
        </w:rPr>
      </w:pPr>
      <w:r>
        <w:rPr>
          <w:noProof/>
          <w:szCs w:val="21"/>
        </w:rPr>
        <mc:AlternateContent>
          <mc:Choice Requires="wps">
            <w:drawing>
              <wp:anchor distT="45720" distB="45720" distL="114300" distR="114300" simplePos="0" relativeHeight="251655680" behindDoc="0" locked="0" layoutInCell="1" allowOverlap="1" wp14:anchorId="7BADB09D" wp14:editId="43FE6265">
                <wp:simplePos x="0" y="0"/>
                <wp:positionH relativeFrom="column">
                  <wp:posOffset>3724910</wp:posOffset>
                </wp:positionH>
                <wp:positionV relativeFrom="paragraph">
                  <wp:posOffset>102235</wp:posOffset>
                </wp:positionV>
                <wp:extent cx="2043430" cy="2063750"/>
                <wp:effectExtent l="0" t="0" r="0" b="3175"/>
                <wp:wrapSquare wrapText="bothSides"/>
                <wp:docPr id="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43430" cy="20637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24C289A" w14:textId="6AD971B0" w:rsidR="00B172BD" w:rsidRDefault="00B172BD">
                            <w:r w:rsidRPr="00B172BD">
                              <w:rPr>
                                <w:noProof/>
                              </w:rPr>
                              <w:drawing>
                                <wp:inline distT="0" distB="0" distL="0" distR="0" wp14:anchorId="253A0B88" wp14:editId="4E6DF193">
                                  <wp:extent cx="1820475" cy="177165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822316" cy="1773441"/>
                                          </a:xfrm>
                                          <a:prstGeom prst="rect">
                                            <a:avLst/>
                                          </a:prstGeom>
                                          <a:noFill/>
                                          <a:ln>
                                            <a:noFill/>
                                          </a:ln>
                                        </pic:spPr>
                                      </pic:pic>
                                    </a:graphicData>
                                  </a:graphic>
                                </wp:inline>
                              </w:drawing>
                            </w:r>
                          </w:p>
                          <w:p w14:paraId="32EB4C3F" w14:textId="0CF7CF73" w:rsidR="00B172BD" w:rsidRPr="00B172BD" w:rsidRDefault="00B172BD" w:rsidP="00B172BD">
                            <w:pPr>
                              <w:jc w:val="center"/>
                              <w:rPr>
                                <w:sz w:val="18"/>
                                <w:szCs w:val="18"/>
                              </w:rPr>
                            </w:pPr>
                            <w:r w:rsidRPr="00B172BD">
                              <w:rPr>
                                <w:rFonts w:hint="eastAsia"/>
                                <w:sz w:val="18"/>
                                <w:szCs w:val="18"/>
                              </w:rPr>
                              <w:t>图</w:t>
                            </w:r>
                            <w:r w:rsidR="007E21A6">
                              <w:rPr>
                                <w:sz w:val="18"/>
                                <w:szCs w:val="18"/>
                              </w:rPr>
                              <w:t>1</w:t>
                            </w:r>
                            <w:r w:rsidR="00052E56">
                              <w:rPr>
                                <w:sz w:val="18"/>
                                <w:szCs w:val="18"/>
                              </w:rPr>
                              <w:t>1</w:t>
                            </w:r>
                            <w:r w:rsidRPr="00B172BD">
                              <w:rPr>
                                <w:rFonts w:hint="eastAsia"/>
                                <w:kern w:val="0"/>
                                <w:sz w:val="18"/>
                                <w:szCs w:val="18"/>
                              </w:rPr>
                              <w:t>磁电转换特性测量电路</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BADB09D" id="文本框 2" o:spid="_x0000_s1029" type="#_x0000_t202" style="position:absolute;left:0;text-align:left;margin-left:293.3pt;margin-top:8.05pt;width:160.9pt;height:162.5pt;z-index:2516556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" stroked="f">
                <v:textbox>
                  <w:txbxContent>
                    <w:p w14:paraId="024C289A" w14:textId="6AD971B0" w:rsidR="00B172BD" w:rsidRDefault="00B172BD">
                      <w:r w:rsidRPr="00B172BD">
                        <w:rPr>
                          <w:noProof/>
                        </w:rPr>
                        <w:drawing>
                          <wp:inline distT="0" distB="0" distL="0" distR="0" wp14:anchorId="253A0B88" wp14:editId="4E6DF193">
                            <wp:extent cx="1820475" cy="177165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822316" cy="1773441"/>
                                    </a:xfrm>
                                    <a:prstGeom prst="rect">
                                      <a:avLst/>
                                    </a:prstGeom>
                                    <a:noFill/>
                                    <a:ln>
                                      <a:noFill/>
                                    </a:ln>
                                  </pic:spPr>
                                </pic:pic>
                              </a:graphicData>
                            </a:graphic>
                          </wp:inline>
                        </w:drawing>
                      </w:r>
                    </w:p>
                    <w:p w14:paraId="32EB4C3F" w14:textId="0CF7CF73" w:rsidR="00B172BD" w:rsidRPr="00B172BD" w:rsidRDefault="00B172BD" w:rsidP="00B172BD">
                      <w:pPr>
                        <w:jc w:val="center"/>
                        <w:rPr>
                          <w:sz w:val="18"/>
                          <w:szCs w:val="18"/>
                        </w:rPr>
                      </w:pPr>
                      <w:r w:rsidRPr="00B172BD">
                        <w:rPr>
                          <w:rFonts w:hint="eastAsia"/>
                          <w:sz w:val="18"/>
                          <w:szCs w:val="18"/>
                        </w:rPr>
                        <w:t>图</w:t>
                      </w:r>
                      <w:r w:rsidR="007E21A6">
                        <w:rPr>
                          <w:sz w:val="18"/>
                          <w:szCs w:val="18"/>
                        </w:rPr>
                        <w:t>1</w:t>
                      </w:r>
                      <w:r w:rsidR="00052E56">
                        <w:rPr>
                          <w:sz w:val="18"/>
                          <w:szCs w:val="18"/>
                        </w:rPr>
                        <w:t>1</w:t>
                      </w:r>
                      <w:r w:rsidRPr="00B172BD">
                        <w:rPr>
                          <w:rFonts w:hint="eastAsia"/>
                          <w:kern w:val="0"/>
                          <w:sz w:val="18"/>
                          <w:szCs w:val="18"/>
                        </w:rPr>
                        <w:t>磁电转换特性测量电路</w:t>
                      </w:r>
                    </w:p>
                  </w:txbxContent>
                </v:textbox>
                <w10:wrap type="square"/>
              </v:shape>
            </w:pict>
          </mc:Fallback>
        </mc:AlternateContent>
      </w:r>
      <w:r w:rsidR="003D6925" w:rsidRPr="008665BD">
        <w:rPr>
          <w:b/>
          <w:color w:val="000000"/>
          <w:szCs w:val="21"/>
        </w:rPr>
        <w:t>一、</w:t>
      </w:r>
      <w:r w:rsidR="00AF23E2" w:rsidRPr="008665BD">
        <w:rPr>
          <w:b/>
          <w:bCs/>
          <w:kern w:val="0"/>
          <w:szCs w:val="21"/>
        </w:rPr>
        <w:t>GMR</w:t>
      </w:r>
      <w:r w:rsidR="00361835" w:rsidRPr="008665BD">
        <w:rPr>
          <w:b/>
          <w:bCs/>
          <w:kern w:val="0"/>
          <w:szCs w:val="21"/>
        </w:rPr>
        <w:t>磁</w:t>
      </w:r>
      <w:r w:rsidR="00AF23E2" w:rsidRPr="008665BD">
        <w:rPr>
          <w:b/>
          <w:bCs/>
          <w:kern w:val="0"/>
          <w:szCs w:val="21"/>
        </w:rPr>
        <w:t>传感器的磁电转换特性测量</w:t>
      </w:r>
    </w:p>
    <w:p w14:paraId="0AB649F4" w14:textId="5F6E9345" w:rsidR="0084499C" w:rsidRPr="00C34423" w:rsidRDefault="006B178C" w:rsidP="003C402E">
      <w:pPr>
        <w:pStyle w:val="af0"/>
        <w:numPr>
          <w:ilvl w:val="0"/>
          <w:numId w:val="45"/>
        </w:numPr>
        <w:snapToGrid w:val="0"/>
        <w:spacing w:line="360" w:lineRule="auto"/>
        <w:ind w:firstLineChars="0"/>
        <w:rPr>
          <w:szCs w:val="24"/>
        </w:rPr>
      </w:pPr>
      <w:bookmarkStart w:id="20" w:name="_Hlk116980665"/>
      <w:bookmarkStart w:id="21" w:name="_Hlk117016213"/>
      <w:r w:rsidRPr="00C34423">
        <w:rPr>
          <w:rFonts w:hint="eastAsia"/>
          <w:szCs w:val="24"/>
        </w:rPr>
        <w:t>将</w:t>
      </w:r>
      <w:r w:rsidR="00B837E0" w:rsidRPr="00006231">
        <w:rPr>
          <w:rFonts w:hint="eastAsia"/>
          <w:iCs/>
          <w:szCs w:val="24"/>
        </w:rPr>
        <w:t>GMR</w:t>
      </w:r>
      <w:r w:rsidR="00B837E0" w:rsidRPr="00C34423">
        <w:rPr>
          <w:rFonts w:hint="eastAsia"/>
          <w:szCs w:val="24"/>
        </w:rPr>
        <w:t>磁传感器</w:t>
      </w:r>
      <w:r w:rsidR="00C54CA7" w:rsidRPr="00C34423">
        <w:rPr>
          <w:rFonts w:hint="eastAsia"/>
          <w:szCs w:val="24"/>
        </w:rPr>
        <w:t>安装在移动底座上，传感器连接线连接磁传感器扩展板。</w:t>
      </w:r>
      <w:r w:rsidR="00446CD9">
        <w:rPr>
          <w:rFonts w:hint="eastAsia"/>
          <w:szCs w:val="24"/>
        </w:rPr>
        <w:t>调节</w:t>
      </w:r>
      <w:r w:rsidR="00E33666" w:rsidRPr="00C34423">
        <w:rPr>
          <w:rFonts w:hint="eastAsia"/>
          <w:szCs w:val="24"/>
        </w:rPr>
        <w:t>底座</w:t>
      </w:r>
      <w:r w:rsidRPr="00C34423">
        <w:rPr>
          <w:rFonts w:hint="eastAsia"/>
          <w:szCs w:val="24"/>
        </w:rPr>
        <w:t>，</w:t>
      </w:r>
      <w:r w:rsidR="00C54CA7" w:rsidRPr="00C34423">
        <w:rPr>
          <w:rFonts w:hint="eastAsia"/>
          <w:szCs w:val="24"/>
        </w:rPr>
        <w:t>使</w:t>
      </w:r>
      <w:r w:rsidRPr="00C34423">
        <w:rPr>
          <w:rFonts w:hint="eastAsia"/>
          <w:szCs w:val="24"/>
        </w:rPr>
        <w:t>传感器大致置于螺线管正中</w:t>
      </w:r>
      <w:r w:rsidR="009E1F7A" w:rsidRPr="00C34423">
        <w:rPr>
          <w:rFonts w:hint="eastAsia"/>
          <w:szCs w:val="24"/>
        </w:rPr>
        <w:t>。</w:t>
      </w:r>
    </w:p>
    <w:p w14:paraId="12863208" w14:textId="7FBEE136" w:rsidR="006B178C" w:rsidRPr="00C34423" w:rsidRDefault="006B178C" w:rsidP="003C402E">
      <w:pPr>
        <w:pStyle w:val="af0"/>
        <w:numPr>
          <w:ilvl w:val="0"/>
          <w:numId w:val="45"/>
        </w:numPr>
        <w:snapToGrid w:val="0"/>
        <w:spacing w:line="360" w:lineRule="auto"/>
        <w:ind w:firstLineChars="0"/>
        <w:rPr>
          <w:szCs w:val="24"/>
        </w:rPr>
      </w:pPr>
      <w:r w:rsidRPr="00C34423">
        <w:rPr>
          <w:rFonts w:hint="eastAsia"/>
          <w:szCs w:val="24"/>
        </w:rPr>
        <w:t>螺线管连接</w:t>
      </w:r>
      <w:r w:rsidR="004C5A2F" w:rsidRPr="00C34423">
        <w:rPr>
          <w:rFonts w:hint="eastAsia"/>
          <w:szCs w:val="24"/>
        </w:rPr>
        <w:t>电源</w:t>
      </w:r>
      <w:r w:rsidR="00C54CA7" w:rsidRPr="00C34423">
        <w:rPr>
          <w:rFonts w:hint="eastAsia"/>
          <w:szCs w:val="24"/>
        </w:rPr>
        <w:t>A</w:t>
      </w:r>
      <w:r w:rsidR="00C54CA7" w:rsidRPr="00C34423">
        <w:rPr>
          <w:rFonts w:hint="eastAsia"/>
          <w:szCs w:val="24"/>
        </w:rPr>
        <w:t>输出</w:t>
      </w:r>
      <w:r w:rsidR="00EB009A" w:rsidRPr="00C34423">
        <w:rPr>
          <w:rFonts w:hint="eastAsia"/>
          <w:szCs w:val="24"/>
        </w:rPr>
        <w:t>通道</w:t>
      </w:r>
      <w:r w:rsidR="00C54CA7" w:rsidRPr="00C34423">
        <w:rPr>
          <w:rFonts w:hint="eastAsia"/>
          <w:szCs w:val="24"/>
        </w:rPr>
        <w:t>（</w:t>
      </w:r>
      <w:r w:rsidR="00C54CA7" w:rsidRPr="00C34423">
        <w:rPr>
          <w:rFonts w:hint="eastAsia"/>
          <w:szCs w:val="24"/>
        </w:rPr>
        <w:t>0</w:t>
      </w:r>
      <w:r w:rsidR="00C54CA7" w:rsidRPr="00C34423">
        <w:rPr>
          <w:szCs w:val="24"/>
        </w:rPr>
        <w:t>~30</w:t>
      </w:r>
      <w:r w:rsidR="00C54CA7" w:rsidRPr="00C34423">
        <w:rPr>
          <w:rFonts w:hint="eastAsia"/>
          <w:szCs w:val="24"/>
        </w:rPr>
        <w:t>V</w:t>
      </w:r>
      <w:r w:rsidR="00C54CA7" w:rsidRPr="00C34423">
        <w:rPr>
          <w:rFonts w:hint="eastAsia"/>
          <w:szCs w:val="24"/>
        </w:rPr>
        <w:t>，</w:t>
      </w:r>
      <w:r w:rsidR="00C54CA7" w:rsidRPr="00C34423">
        <w:rPr>
          <w:rFonts w:hint="eastAsia"/>
          <w:szCs w:val="24"/>
        </w:rPr>
        <w:t>0</w:t>
      </w:r>
      <w:r w:rsidR="00EB009A" w:rsidRPr="00C34423">
        <w:rPr>
          <w:szCs w:val="24"/>
        </w:rPr>
        <w:t>~1000mA</w:t>
      </w:r>
      <w:r w:rsidR="00C54CA7" w:rsidRPr="00C34423">
        <w:rPr>
          <w:rFonts w:hint="eastAsia"/>
          <w:szCs w:val="24"/>
        </w:rPr>
        <w:t>）</w:t>
      </w:r>
      <w:r w:rsidR="00EC655A">
        <w:rPr>
          <w:rFonts w:hint="eastAsia"/>
          <w:szCs w:val="24"/>
        </w:rPr>
        <w:t>，</w:t>
      </w:r>
      <w:r w:rsidR="00322C49" w:rsidRPr="00C34423">
        <w:rPr>
          <w:rFonts w:hint="eastAsia"/>
          <w:szCs w:val="24"/>
        </w:rPr>
        <w:t>红色接电源﹢</w:t>
      </w:r>
      <w:r w:rsidR="00EC655A">
        <w:rPr>
          <w:rFonts w:hint="eastAsia"/>
          <w:szCs w:val="24"/>
        </w:rPr>
        <w:t>，</w:t>
      </w:r>
      <w:r w:rsidR="00322C49" w:rsidRPr="00C34423">
        <w:rPr>
          <w:rFonts w:hint="eastAsia"/>
          <w:szCs w:val="24"/>
        </w:rPr>
        <w:t>黑色接电源﹣</w:t>
      </w:r>
      <w:r w:rsidR="00EC655A">
        <w:rPr>
          <w:rFonts w:hint="eastAsia"/>
          <w:szCs w:val="24"/>
        </w:rPr>
        <w:t>，</w:t>
      </w:r>
      <w:r w:rsidR="00EB009A" w:rsidRPr="00C34423">
        <w:rPr>
          <w:rFonts w:hint="eastAsia"/>
          <w:szCs w:val="24"/>
        </w:rPr>
        <w:t>此时定义为</w:t>
      </w:r>
      <w:r w:rsidR="00322C49" w:rsidRPr="00C34423">
        <w:rPr>
          <w:rFonts w:hint="eastAsia"/>
          <w:szCs w:val="24"/>
        </w:rPr>
        <w:t>正电流，反之</w:t>
      </w:r>
      <w:r w:rsidR="00446CD9">
        <w:rPr>
          <w:rFonts w:hint="eastAsia"/>
          <w:szCs w:val="24"/>
        </w:rPr>
        <w:t>为</w:t>
      </w:r>
      <w:r w:rsidR="00322C49" w:rsidRPr="00C34423">
        <w:rPr>
          <w:rFonts w:hint="eastAsia"/>
          <w:szCs w:val="24"/>
        </w:rPr>
        <w:t>负电流</w:t>
      </w:r>
      <w:r w:rsidR="009E1F7A" w:rsidRPr="00C34423">
        <w:rPr>
          <w:rFonts w:hint="eastAsia"/>
          <w:szCs w:val="24"/>
        </w:rPr>
        <w:t>。</w:t>
      </w:r>
    </w:p>
    <w:p w14:paraId="5DB14928" w14:textId="7245EE02" w:rsidR="006B178C" w:rsidRPr="0044726B" w:rsidRDefault="006B178C" w:rsidP="00446CD9">
      <w:pPr>
        <w:pStyle w:val="af0"/>
        <w:numPr>
          <w:ilvl w:val="0"/>
          <w:numId w:val="45"/>
        </w:numPr>
        <w:snapToGrid w:val="0"/>
        <w:spacing w:line="360" w:lineRule="auto"/>
        <w:ind w:firstLineChars="0"/>
        <w:rPr>
          <w:szCs w:val="24"/>
        </w:rPr>
      </w:pPr>
      <w:r w:rsidRPr="00C34423">
        <w:rPr>
          <w:rFonts w:hint="eastAsia"/>
          <w:szCs w:val="24"/>
        </w:rPr>
        <w:t>按图</w:t>
      </w:r>
      <w:r w:rsidR="007E21A6">
        <w:rPr>
          <w:szCs w:val="24"/>
        </w:rPr>
        <w:t>1</w:t>
      </w:r>
      <w:r w:rsidR="00052E56">
        <w:rPr>
          <w:szCs w:val="24"/>
        </w:rPr>
        <w:t>1</w:t>
      </w:r>
      <w:r w:rsidR="00657CED" w:rsidRPr="00C34423">
        <w:rPr>
          <w:rFonts w:hint="eastAsia"/>
          <w:szCs w:val="24"/>
        </w:rPr>
        <w:t>将磁传感器扩展板</w:t>
      </w:r>
      <w:r w:rsidRPr="00C34423">
        <w:rPr>
          <w:rFonts w:hint="eastAsia"/>
          <w:szCs w:val="24"/>
        </w:rPr>
        <w:t>连</w:t>
      </w:r>
      <w:r w:rsidR="00EB009A" w:rsidRPr="00C34423">
        <w:rPr>
          <w:rFonts w:hint="eastAsia"/>
          <w:szCs w:val="24"/>
        </w:rPr>
        <w:t>入</w:t>
      </w:r>
      <w:r w:rsidRPr="00C34423">
        <w:rPr>
          <w:rFonts w:hint="eastAsia"/>
          <w:szCs w:val="24"/>
        </w:rPr>
        <w:t>电路</w:t>
      </w:r>
      <w:r w:rsidR="00657CED" w:rsidRPr="00C34423">
        <w:rPr>
          <w:rFonts w:hint="eastAsia"/>
          <w:szCs w:val="24"/>
        </w:rPr>
        <w:t>，其中</w:t>
      </w:r>
      <w:r w:rsidR="00446CD9" w:rsidRPr="00CB6097">
        <w:rPr>
          <w:szCs w:val="24"/>
        </w:rPr>
        <w:fldChar w:fldCharType="begin"/>
      </w:r>
      <w:r w:rsidR="00446CD9" w:rsidRPr="00CB6097">
        <w:rPr>
          <w:szCs w:val="24"/>
        </w:rPr>
        <w:instrText xml:space="preserve"> </w:instrText>
      </w:r>
      <w:r w:rsidR="00446CD9" w:rsidRPr="00CB6097">
        <w:rPr>
          <w:rFonts w:hint="eastAsia"/>
          <w:szCs w:val="24"/>
        </w:rPr>
        <w:instrText>= 1 \* GB3</w:instrText>
      </w:r>
      <w:r w:rsidR="00446CD9" w:rsidRPr="00CB6097">
        <w:rPr>
          <w:szCs w:val="24"/>
        </w:rPr>
        <w:instrText xml:space="preserve"> </w:instrText>
      </w:r>
      <w:r w:rsidR="00446CD9" w:rsidRPr="00CB6097">
        <w:rPr>
          <w:szCs w:val="24"/>
        </w:rPr>
        <w:fldChar w:fldCharType="separate"/>
      </w:r>
      <w:r w:rsidR="00446CD9" w:rsidRPr="00CB6097">
        <w:rPr>
          <w:rFonts w:hint="eastAsia"/>
          <w:szCs w:val="24"/>
        </w:rPr>
        <w:t>①</w:t>
      </w:r>
      <w:r w:rsidR="00446CD9" w:rsidRPr="00CB6097">
        <w:rPr>
          <w:szCs w:val="24"/>
        </w:rPr>
        <w:fldChar w:fldCharType="end"/>
      </w:r>
      <w:r w:rsidR="00446CD9" w:rsidRPr="00CB6097">
        <w:rPr>
          <w:rFonts w:hint="eastAsia"/>
          <w:szCs w:val="24"/>
        </w:rPr>
        <w:t>、</w:t>
      </w:r>
      <w:r w:rsidR="00446CD9" w:rsidRPr="00CB6097">
        <w:rPr>
          <w:szCs w:val="24"/>
        </w:rPr>
        <w:fldChar w:fldCharType="begin"/>
      </w:r>
      <w:r w:rsidR="00446CD9" w:rsidRPr="00CB6097">
        <w:rPr>
          <w:szCs w:val="24"/>
        </w:rPr>
        <w:instrText xml:space="preserve"> </w:instrText>
      </w:r>
      <w:r w:rsidR="00446CD9" w:rsidRPr="00CB6097">
        <w:rPr>
          <w:rFonts w:hint="eastAsia"/>
          <w:szCs w:val="24"/>
        </w:rPr>
        <w:instrText>= 3 \* GB3</w:instrText>
      </w:r>
      <w:r w:rsidR="00446CD9" w:rsidRPr="00CB6097">
        <w:rPr>
          <w:szCs w:val="24"/>
        </w:rPr>
        <w:instrText xml:space="preserve"> </w:instrText>
      </w:r>
      <w:r w:rsidR="00446CD9" w:rsidRPr="00CB6097">
        <w:rPr>
          <w:szCs w:val="24"/>
        </w:rPr>
        <w:fldChar w:fldCharType="separate"/>
      </w:r>
      <w:r w:rsidR="00446CD9" w:rsidRPr="00CB6097">
        <w:rPr>
          <w:rFonts w:hint="eastAsia"/>
          <w:szCs w:val="24"/>
        </w:rPr>
        <w:t>③</w:t>
      </w:r>
      <w:r w:rsidR="00446CD9" w:rsidRPr="00CB6097">
        <w:rPr>
          <w:szCs w:val="24"/>
        </w:rPr>
        <w:fldChar w:fldCharType="end"/>
      </w:r>
      <w:r w:rsidR="00446CD9" w:rsidRPr="00CB6097">
        <w:rPr>
          <w:rFonts w:hint="eastAsia"/>
          <w:szCs w:val="24"/>
        </w:rPr>
        <w:t>端</w:t>
      </w:r>
      <w:r w:rsidR="00446CD9">
        <w:rPr>
          <w:rFonts w:hint="eastAsia"/>
          <w:szCs w:val="24"/>
        </w:rPr>
        <w:t>的</w:t>
      </w:r>
      <w:r w:rsidR="00657CED" w:rsidRPr="00717781">
        <w:rPr>
          <w:rFonts w:hint="eastAsia"/>
          <w:iCs/>
          <w:szCs w:val="24"/>
        </w:rPr>
        <w:t>2</w:t>
      </w:r>
      <w:r w:rsidR="00657CED" w:rsidRPr="00717781">
        <w:rPr>
          <w:iCs/>
          <w:szCs w:val="24"/>
        </w:rPr>
        <w:t>V</w:t>
      </w:r>
      <w:r w:rsidR="00657CED" w:rsidRPr="00C34423">
        <w:rPr>
          <w:rFonts w:hint="eastAsia"/>
          <w:szCs w:val="24"/>
        </w:rPr>
        <w:t>恒压由</w:t>
      </w:r>
      <w:r w:rsidR="004C5A2F" w:rsidRPr="00C34423">
        <w:rPr>
          <w:rFonts w:hint="eastAsia"/>
          <w:szCs w:val="24"/>
        </w:rPr>
        <w:t>实验电源</w:t>
      </w:r>
      <w:r w:rsidR="007F3C83" w:rsidRPr="00C34423">
        <w:rPr>
          <w:rFonts w:hint="eastAsia"/>
          <w:szCs w:val="24"/>
        </w:rPr>
        <w:t>B</w:t>
      </w:r>
      <w:r w:rsidR="007F3C83" w:rsidRPr="00C34423">
        <w:rPr>
          <w:rFonts w:hint="eastAsia"/>
          <w:szCs w:val="24"/>
        </w:rPr>
        <w:t>通道（</w:t>
      </w:r>
      <w:r w:rsidR="007F3C83" w:rsidRPr="00C34423">
        <w:rPr>
          <w:rFonts w:hint="eastAsia"/>
          <w:szCs w:val="24"/>
        </w:rPr>
        <w:t>0</w:t>
      </w:r>
      <w:r w:rsidR="007F3C83" w:rsidRPr="00C34423">
        <w:rPr>
          <w:szCs w:val="24"/>
        </w:rPr>
        <w:t>~7.5</w:t>
      </w:r>
      <w:r w:rsidR="007F3C83" w:rsidRPr="00C34423">
        <w:rPr>
          <w:rFonts w:hint="eastAsia"/>
          <w:szCs w:val="24"/>
        </w:rPr>
        <w:t>V</w:t>
      </w:r>
      <w:r w:rsidR="007F3C83" w:rsidRPr="00C34423">
        <w:rPr>
          <w:rFonts w:hint="eastAsia"/>
          <w:szCs w:val="24"/>
        </w:rPr>
        <w:t>，</w:t>
      </w:r>
      <w:r w:rsidR="007F3C83" w:rsidRPr="00C34423">
        <w:rPr>
          <w:rFonts w:hint="eastAsia"/>
          <w:szCs w:val="24"/>
        </w:rPr>
        <w:t>0</w:t>
      </w:r>
      <w:r w:rsidR="007F3C83" w:rsidRPr="00C34423">
        <w:rPr>
          <w:szCs w:val="24"/>
        </w:rPr>
        <w:t>~10</w:t>
      </w:r>
      <w:r w:rsidR="007F3C83" w:rsidRPr="00C34423">
        <w:rPr>
          <w:rFonts w:hint="eastAsia"/>
          <w:szCs w:val="24"/>
        </w:rPr>
        <w:t>mA</w:t>
      </w:r>
      <w:r w:rsidR="007F3C83" w:rsidRPr="00C34423">
        <w:rPr>
          <w:rFonts w:hint="eastAsia"/>
          <w:szCs w:val="24"/>
        </w:rPr>
        <w:t>）</w:t>
      </w:r>
      <w:r w:rsidR="000C4CB8" w:rsidRPr="00C34423">
        <w:rPr>
          <w:rFonts w:hint="eastAsia"/>
          <w:szCs w:val="24"/>
        </w:rPr>
        <w:t>提供</w:t>
      </w:r>
      <w:r w:rsidR="00657CED" w:rsidRPr="00C34423">
        <w:rPr>
          <w:rFonts w:hint="eastAsia"/>
          <w:szCs w:val="24"/>
        </w:rPr>
        <w:t>，</w:t>
      </w:r>
      <w:bookmarkStart w:id="22" w:name="_Hlk123206582"/>
      <w:bookmarkEnd w:id="20"/>
      <w:bookmarkEnd w:id="22"/>
      <w:r w:rsidR="0044726B">
        <w:rPr>
          <w:rFonts w:hint="eastAsia"/>
          <w:szCs w:val="24"/>
        </w:rPr>
        <w:t>电源接好后请检查一下，</w:t>
      </w:r>
      <w:r w:rsidR="0044726B" w:rsidRPr="00CB6097">
        <w:rPr>
          <w:rFonts w:hint="eastAsia"/>
          <w:szCs w:val="24"/>
        </w:rPr>
        <w:t>不要接到其他通道，否则容易烧毁芯片。</w:t>
      </w:r>
      <w:r w:rsidR="0044726B" w:rsidRPr="00C34423">
        <w:rPr>
          <w:rFonts w:hint="eastAsia"/>
          <w:szCs w:val="24"/>
        </w:rPr>
        <w:t>②、④端连接电压测量适配器输入端，电压测量适配器输出端利用多芯线连接多功能物理测试仪（任意通道）。</w:t>
      </w:r>
    </w:p>
    <w:p w14:paraId="1200BA18" w14:textId="7431289B" w:rsidR="00197C53" w:rsidRPr="008F49CA" w:rsidRDefault="00452F8C" w:rsidP="003C402E">
      <w:pPr>
        <w:pStyle w:val="af0"/>
        <w:numPr>
          <w:ilvl w:val="0"/>
          <w:numId w:val="45"/>
        </w:numPr>
        <w:snapToGrid w:val="0"/>
        <w:spacing w:line="360" w:lineRule="auto"/>
        <w:ind w:firstLineChars="0"/>
        <w:rPr>
          <w:rFonts w:ascii="宋体" w:hAnsi="宋体"/>
          <w:bCs/>
          <w:sz w:val="18"/>
          <w:szCs w:val="18"/>
        </w:rPr>
      </w:pPr>
      <w:r w:rsidRPr="00DC638B">
        <w:rPr>
          <w:rFonts w:hint="eastAsia"/>
          <w:szCs w:val="24"/>
        </w:rPr>
        <w:t>首先</w:t>
      </w:r>
      <w:r w:rsidR="00D14111">
        <w:rPr>
          <w:rFonts w:hint="eastAsia"/>
          <w:szCs w:val="24"/>
        </w:rPr>
        <w:t>逐渐增加螺线管的励磁电流</w:t>
      </w:r>
      <w:r w:rsidRPr="00DC638B">
        <w:rPr>
          <w:rFonts w:hint="eastAsia"/>
          <w:szCs w:val="24"/>
        </w:rPr>
        <w:t>，</w:t>
      </w:r>
      <w:r w:rsidR="00657CED" w:rsidRPr="00DC638B">
        <w:rPr>
          <w:rFonts w:hint="eastAsia"/>
          <w:szCs w:val="24"/>
        </w:rPr>
        <w:t>记录不同励磁电流下</w:t>
      </w:r>
      <w:r w:rsidR="008F49CA" w:rsidRPr="00DC638B">
        <w:rPr>
          <w:rFonts w:hint="eastAsia"/>
          <w:szCs w:val="24"/>
        </w:rPr>
        <w:t>（</w:t>
      </w:r>
      <w:r w:rsidR="008F49CA" w:rsidRPr="00DC638B">
        <w:rPr>
          <w:rFonts w:hint="eastAsia"/>
          <w:szCs w:val="24"/>
        </w:rPr>
        <w:t>-</w:t>
      </w:r>
      <w:r w:rsidR="008F49CA" w:rsidRPr="00DC638B">
        <w:rPr>
          <w:szCs w:val="24"/>
        </w:rPr>
        <w:t>200</w:t>
      </w:r>
      <w:r w:rsidR="008F49CA" w:rsidRPr="00DC638B">
        <w:rPr>
          <w:rFonts w:hint="eastAsia"/>
          <w:szCs w:val="24"/>
        </w:rPr>
        <w:t>mA</w:t>
      </w:r>
      <w:r w:rsidR="008F49CA" w:rsidRPr="00DC638B">
        <w:rPr>
          <w:szCs w:val="24"/>
        </w:rPr>
        <w:t>~200</w:t>
      </w:r>
      <w:r w:rsidR="008F49CA" w:rsidRPr="00DC638B">
        <w:rPr>
          <w:rFonts w:hint="eastAsia"/>
          <w:szCs w:val="24"/>
        </w:rPr>
        <w:t>mA</w:t>
      </w:r>
      <w:r w:rsidR="008F49CA" w:rsidRPr="00DC638B">
        <w:rPr>
          <w:rFonts w:hint="eastAsia"/>
          <w:szCs w:val="24"/>
        </w:rPr>
        <w:t>）</w:t>
      </w:r>
      <w:r w:rsidR="00D14111" w:rsidRPr="00C34423">
        <w:rPr>
          <w:rFonts w:hint="eastAsia"/>
          <w:szCs w:val="24"/>
        </w:rPr>
        <w:t>磁传感器</w:t>
      </w:r>
      <w:r w:rsidR="00657CED" w:rsidRPr="00DC638B">
        <w:rPr>
          <w:rFonts w:hint="eastAsia"/>
          <w:szCs w:val="24"/>
        </w:rPr>
        <w:t>的输出电压</w:t>
      </w:r>
      <w:r w:rsidR="00D14111">
        <w:rPr>
          <w:rFonts w:hint="eastAsia"/>
          <w:szCs w:val="24"/>
        </w:rPr>
        <w:t>（</w:t>
      </w:r>
      <w:r w:rsidR="00657CED" w:rsidRPr="00DC638B">
        <w:rPr>
          <w:rFonts w:hint="eastAsia"/>
          <w:szCs w:val="24"/>
        </w:rPr>
        <w:t>负电流</w:t>
      </w:r>
      <w:r w:rsidR="00D14111">
        <w:rPr>
          <w:rFonts w:hint="eastAsia"/>
          <w:szCs w:val="24"/>
        </w:rPr>
        <w:t>可</w:t>
      </w:r>
      <w:r w:rsidR="00657CED" w:rsidRPr="00DC638B">
        <w:rPr>
          <w:rFonts w:hint="eastAsia"/>
          <w:szCs w:val="24"/>
        </w:rPr>
        <w:t>通过</w:t>
      </w:r>
      <w:r w:rsidR="004C5A2F" w:rsidRPr="00DC638B">
        <w:rPr>
          <w:rFonts w:hint="eastAsia"/>
          <w:szCs w:val="24"/>
        </w:rPr>
        <w:t>切换电源</w:t>
      </w:r>
      <w:r w:rsidR="00D14111">
        <w:rPr>
          <w:rFonts w:hint="eastAsia"/>
          <w:szCs w:val="24"/>
        </w:rPr>
        <w:t>正负极连接方式</w:t>
      </w:r>
      <w:r w:rsidR="00657CED" w:rsidRPr="00DC638B">
        <w:rPr>
          <w:rFonts w:hint="eastAsia"/>
          <w:szCs w:val="24"/>
        </w:rPr>
        <w:t>实现）</w:t>
      </w:r>
      <w:r w:rsidR="00D14111">
        <w:rPr>
          <w:rFonts w:hint="eastAsia"/>
          <w:szCs w:val="24"/>
        </w:rPr>
        <w:t>。</w:t>
      </w:r>
      <w:r w:rsidR="008F49CA" w:rsidRPr="00DC638B">
        <w:rPr>
          <w:rFonts w:hint="eastAsia"/>
          <w:szCs w:val="24"/>
        </w:rPr>
        <w:t>再</w:t>
      </w:r>
      <w:r w:rsidR="00D14111" w:rsidRPr="00EC7CCC">
        <w:rPr>
          <w:rFonts w:hint="eastAsia"/>
          <w:szCs w:val="24"/>
        </w:rPr>
        <w:t>单调递减</w:t>
      </w:r>
      <w:r w:rsidR="008F49CA" w:rsidRPr="00EC7CCC">
        <w:rPr>
          <w:rFonts w:hint="eastAsia"/>
          <w:szCs w:val="24"/>
        </w:rPr>
        <w:t>励磁电流</w:t>
      </w:r>
      <w:r w:rsidR="008F49CA" w:rsidRPr="008F49CA">
        <w:rPr>
          <w:rFonts w:hint="eastAsia"/>
          <w:szCs w:val="24"/>
        </w:rPr>
        <w:t>（</w:t>
      </w:r>
      <w:r w:rsidR="008F49CA" w:rsidRPr="008F49CA">
        <w:rPr>
          <w:szCs w:val="24"/>
        </w:rPr>
        <w:t>200</w:t>
      </w:r>
      <w:r w:rsidR="008F49CA" w:rsidRPr="008F49CA">
        <w:rPr>
          <w:rFonts w:hint="eastAsia"/>
          <w:szCs w:val="24"/>
        </w:rPr>
        <w:t>mA</w:t>
      </w:r>
      <w:r w:rsidR="008F49CA" w:rsidRPr="008F49CA">
        <w:rPr>
          <w:szCs w:val="24"/>
        </w:rPr>
        <w:t>~</w:t>
      </w:r>
      <w:r w:rsidR="008F49CA">
        <w:rPr>
          <w:szCs w:val="24"/>
        </w:rPr>
        <w:t>-</w:t>
      </w:r>
      <w:r w:rsidR="008F49CA" w:rsidRPr="008F49CA">
        <w:rPr>
          <w:szCs w:val="24"/>
        </w:rPr>
        <w:t>200</w:t>
      </w:r>
      <w:r w:rsidR="008F49CA" w:rsidRPr="008F49CA">
        <w:rPr>
          <w:rFonts w:hint="eastAsia"/>
          <w:szCs w:val="24"/>
        </w:rPr>
        <w:t>mA</w:t>
      </w:r>
      <w:r w:rsidR="008F49CA" w:rsidRPr="008F49CA">
        <w:rPr>
          <w:rFonts w:hint="eastAsia"/>
          <w:szCs w:val="24"/>
        </w:rPr>
        <w:t>）</w:t>
      </w:r>
      <w:r w:rsidR="00D14111">
        <w:rPr>
          <w:rFonts w:hint="eastAsia"/>
          <w:szCs w:val="24"/>
        </w:rPr>
        <w:t>，</w:t>
      </w:r>
      <w:r w:rsidRPr="008F49CA">
        <w:rPr>
          <w:rFonts w:hint="eastAsia"/>
          <w:szCs w:val="24"/>
        </w:rPr>
        <w:t>记录</w:t>
      </w:r>
      <w:r w:rsidR="00D14111">
        <w:rPr>
          <w:rFonts w:hint="eastAsia"/>
          <w:szCs w:val="24"/>
        </w:rPr>
        <w:t>相应</w:t>
      </w:r>
      <w:r w:rsidRPr="008F49CA">
        <w:rPr>
          <w:rFonts w:hint="eastAsia"/>
          <w:szCs w:val="24"/>
        </w:rPr>
        <w:t>输出电压</w:t>
      </w:r>
      <w:bookmarkEnd w:id="21"/>
      <w:r w:rsidR="009E1F7A" w:rsidRPr="008F49CA">
        <w:rPr>
          <w:rFonts w:hint="eastAsia"/>
          <w:szCs w:val="24"/>
        </w:rPr>
        <w:t>。</w:t>
      </w:r>
      <w:r w:rsidR="00197C53" w:rsidRPr="008F49CA">
        <w:rPr>
          <w:rFonts w:hint="eastAsia"/>
          <w:szCs w:val="24"/>
        </w:rPr>
        <w:t>注意输出电压与励磁</w:t>
      </w:r>
      <w:r w:rsidR="00D14111">
        <w:rPr>
          <w:rFonts w:hint="eastAsia"/>
          <w:szCs w:val="24"/>
        </w:rPr>
        <w:t>电流</w:t>
      </w:r>
      <w:r w:rsidR="00197C53" w:rsidRPr="008F49CA">
        <w:rPr>
          <w:rFonts w:hint="eastAsia"/>
          <w:szCs w:val="24"/>
        </w:rPr>
        <w:t>不是</w:t>
      </w:r>
      <w:r w:rsidR="008F49CA">
        <w:rPr>
          <w:rFonts w:hint="eastAsia"/>
          <w:szCs w:val="24"/>
        </w:rPr>
        <w:t>全程</w:t>
      </w:r>
      <w:r w:rsidR="00197C53" w:rsidRPr="008F49CA">
        <w:rPr>
          <w:rFonts w:hint="eastAsia"/>
          <w:szCs w:val="24"/>
        </w:rPr>
        <w:t>线性关系，所以不能均匀选取数据点，可以先大致观察一下输出电压的整体变化趋势，由此确定选取的测量数据点。</w:t>
      </w:r>
      <w:bookmarkStart w:id="23" w:name="_Ref402946235"/>
      <w:r w:rsidR="003211D0">
        <w:rPr>
          <w:rFonts w:hint="eastAsia"/>
          <w:szCs w:val="24"/>
        </w:rPr>
        <w:t>递增、</w:t>
      </w:r>
      <w:r w:rsidR="003211D0" w:rsidRPr="00EC7CCC">
        <w:rPr>
          <w:rFonts w:hint="eastAsia"/>
          <w:szCs w:val="24"/>
        </w:rPr>
        <w:t>递减励磁电流</w:t>
      </w:r>
      <w:r w:rsidR="003211D0">
        <w:rPr>
          <w:rFonts w:hint="eastAsia"/>
          <w:szCs w:val="24"/>
        </w:rPr>
        <w:t>过程分别要测量</w:t>
      </w:r>
      <w:r w:rsidR="003211D0">
        <w:rPr>
          <w:szCs w:val="24"/>
        </w:rPr>
        <w:t>20</w:t>
      </w:r>
      <w:r w:rsidR="003211D0">
        <w:rPr>
          <w:rFonts w:hint="eastAsia"/>
          <w:szCs w:val="24"/>
        </w:rPr>
        <w:t>个数据点以上。</w:t>
      </w:r>
    </w:p>
    <w:p w14:paraId="70CDC627" w14:textId="127EAB36" w:rsidR="00657CED" w:rsidRPr="00197C53" w:rsidRDefault="00AF23E2" w:rsidP="003C402E">
      <w:pPr>
        <w:pStyle w:val="af0"/>
        <w:snapToGrid w:val="0"/>
        <w:spacing w:line="360" w:lineRule="auto"/>
        <w:ind w:left="420" w:firstLineChars="0" w:firstLine="0"/>
        <w:jc w:val="center"/>
        <w:rPr>
          <w:rFonts w:ascii="宋体" w:hAnsi="宋体"/>
          <w:bCs/>
          <w:sz w:val="18"/>
          <w:szCs w:val="18"/>
        </w:rPr>
      </w:pPr>
      <w:r w:rsidRPr="00197C53">
        <w:rPr>
          <w:rFonts w:ascii="宋体" w:hAnsi="宋体" w:hint="eastAsia"/>
          <w:bCs/>
          <w:sz w:val="18"/>
          <w:szCs w:val="18"/>
        </w:rPr>
        <w:t>表</w:t>
      </w:r>
      <w:bookmarkEnd w:id="23"/>
      <w:r w:rsidR="00125443">
        <w:rPr>
          <w:rFonts w:ascii="宋体" w:hAnsi="宋体"/>
          <w:bCs/>
          <w:sz w:val="18"/>
          <w:szCs w:val="18"/>
        </w:rPr>
        <w:t>1</w:t>
      </w:r>
      <w:r w:rsidR="00EE75B0" w:rsidRPr="00197C53">
        <w:rPr>
          <w:rFonts w:ascii="宋体" w:hAnsi="宋体"/>
          <w:bCs/>
          <w:sz w:val="18"/>
          <w:szCs w:val="18"/>
        </w:rPr>
        <w:t xml:space="preserve"> </w:t>
      </w:r>
      <w:r w:rsidRPr="00197C53">
        <w:rPr>
          <w:rFonts w:ascii="宋体" w:hAnsi="宋体" w:hint="eastAsia"/>
          <w:bCs/>
          <w:sz w:val="18"/>
          <w:szCs w:val="18"/>
        </w:rPr>
        <w:t xml:space="preserve"> GMR</w:t>
      </w:r>
      <w:r w:rsidR="00D51479" w:rsidRPr="00197C53">
        <w:rPr>
          <w:rFonts w:ascii="宋体" w:hAnsi="宋体" w:hint="eastAsia"/>
          <w:bCs/>
          <w:sz w:val="18"/>
          <w:szCs w:val="18"/>
        </w:rPr>
        <w:t>磁</w:t>
      </w:r>
      <w:r w:rsidRPr="00197C53">
        <w:rPr>
          <w:rFonts w:ascii="宋体" w:hAnsi="宋体" w:hint="eastAsia"/>
          <w:bCs/>
          <w:sz w:val="18"/>
          <w:szCs w:val="18"/>
        </w:rPr>
        <w:t>传感器磁电转换特性的测量</w:t>
      </w:r>
    </w:p>
    <w:p w14:paraId="2EDD282F" w14:textId="7AE43A3B" w:rsidR="00AF23E2" w:rsidRPr="007E5C66" w:rsidRDefault="00657CED" w:rsidP="003C402E">
      <w:pPr>
        <w:autoSpaceDE w:val="0"/>
        <w:autoSpaceDN w:val="0"/>
        <w:adjustRightInd w:val="0"/>
        <w:snapToGrid w:val="0"/>
        <w:spacing w:line="360" w:lineRule="auto"/>
        <w:jc w:val="center"/>
        <w:rPr>
          <w:sz w:val="18"/>
          <w:szCs w:val="18"/>
        </w:rPr>
      </w:pPr>
      <w:r w:rsidRPr="007E5C66">
        <w:rPr>
          <w:sz w:val="18"/>
          <w:szCs w:val="18"/>
        </w:rPr>
        <w:t>输入电压</w:t>
      </w:r>
      <w:r w:rsidR="000C4CB8" w:rsidRPr="007E5C66">
        <w:rPr>
          <w:i/>
          <w:iCs/>
          <w:sz w:val="18"/>
          <w:szCs w:val="18"/>
        </w:rPr>
        <w:t>U</w:t>
      </w:r>
      <w:r w:rsidRPr="007E5C66">
        <w:rPr>
          <w:sz w:val="18"/>
          <w:szCs w:val="18"/>
        </w:rPr>
        <w:t>：</w:t>
      </w:r>
      <w:r w:rsidRPr="007E5C66">
        <w:rPr>
          <w:sz w:val="18"/>
          <w:szCs w:val="18"/>
          <w:u w:val="single"/>
        </w:rPr>
        <w:t>2V</w:t>
      </w:r>
      <w:r w:rsidRPr="007E5C66">
        <w:rPr>
          <w:sz w:val="18"/>
          <w:szCs w:val="18"/>
        </w:rPr>
        <w:t xml:space="preserve">      </w:t>
      </w:r>
      <w:r w:rsidRPr="007E5C66">
        <w:rPr>
          <w:sz w:val="18"/>
          <w:szCs w:val="18"/>
        </w:rPr>
        <w:t>螺线管线圈匝数</w:t>
      </w:r>
      <w:r w:rsidR="00241F85" w:rsidRPr="007E5C66">
        <w:rPr>
          <w:i/>
          <w:iCs/>
          <w:sz w:val="18"/>
          <w:szCs w:val="18"/>
        </w:rPr>
        <w:t>N</w:t>
      </w:r>
      <w:r w:rsidRPr="007E5C66">
        <w:rPr>
          <w:sz w:val="18"/>
          <w:szCs w:val="18"/>
        </w:rPr>
        <w:t>：</w:t>
      </w:r>
      <w:r w:rsidRPr="007E5C66">
        <w:rPr>
          <w:sz w:val="18"/>
          <w:szCs w:val="18"/>
          <w:u w:val="single"/>
        </w:rPr>
        <w:t xml:space="preserve">    </w:t>
      </w:r>
      <w:r w:rsidR="007E5C66">
        <w:rPr>
          <w:sz w:val="18"/>
          <w:szCs w:val="18"/>
          <w:u w:val="single"/>
        </w:rPr>
        <w:t xml:space="preserve">    </w:t>
      </w:r>
      <w:r w:rsidRPr="007E5C66">
        <w:rPr>
          <w:sz w:val="18"/>
          <w:szCs w:val="18"/>
          <w:u w:val="single"/>
        </w:rPr>
        <w:t xml:space="preserve">  </w:t>
      </w:r>
      <w:r w:rsidRPr="007E5C66">
        <w:rPr>
          <w:sz w:val="18"/>
          <w:szCs w:val="18"/>
        </w:rPr>
        <w:t>匝</w:t>
      </w:r>
      <w:r w:rsidRPr="007E5C66">
        <w:rPr>
          <w:sz w:val="18"/>
          <w:szCs w:val="18"/>
        </w:rPr>
        <w:t xml:space="preserve">     </w:t>
      </w:r>
      <w:r w:rsidRPr="007E5C66">
        <w:rPr>
          <w:sz w:val="18"/>
          <w:szCs w:val="18"/>
        </w:rPr>
        <w:t>螺线管长度</w:t>
      </w:r>
      <w:r w:rsidR="00241F85" w:rsidRPr="007E5C66">
        <w:rPr>
          <w:i/>
          <w:iCs/>
          <w:sz w:val="18"/>
          <w:szCs w:val="18"/>
        </w:rPr>
        <w:t>L</w:t>
      </w:r>
      <w:r w:rsidRPr="007E5C66">
        <w:rPr>
          <w:sz w:val="18"/>
          <w:szCs w:val="18"/>
        </w:rPr>
        <w:t>：</w:t>
      </w:r>
      <w:r w:rsidRPr="007E5C66">
        <w:rPr>
          <w:sz w:val="18"/>
          <w:szCs w:val="18"/>
          <w:u w:val="single"/>
        </w:rPr>
        <w:t xml:space="preserve"> </w:t>
      </w:r>
      <w:r w:rsidR="007E5C66">
        <w:rPr>
          <w:sz w:val="18"/>
          <w:szCs w:val="18"/>
          <w:u w:val="single"/>
        </w:rPr>
        <w:t xml:space="preserve">      </w:t>
      </w:r>
      <w:r w:rsidRPr="007E5C66">
        <w:rPr>
          <w:sz w:val="18"/>
          <w:szCs w:val="18"/>
          <w:u w:val="single"/>
        </w:rPr>
        <w:t xml:space="preserve">   </w:t>
      </w:r>
      <w:r w:rsidRPr="007E5C66">
        <w:rPr>
          <w:sz w:val="18"/>
          <w:szCs w:val="18"/>
        </w:rPr>
        <w:t>m</w:t>
      </w:r>
    </w:p>
    <w:tbl>
      <w:tblPr>
        <w:tblW w:w="0" w:type="auto"/>
        <w:jc w:val="center"/>
        <w:tblBorders>
          <w:top w:val="double" w:sz="4" w:space="0" w:color="auto"/>
          <w:bottom w:val="double" w:sz="4" w:space="0" w:color="auto"/>
          <w:insideH w:val="single" w:sz="4" w:space="0" w:color="auto"/>
          <w:insideV w:val="single" w:sz="4" w:space="0" w:color="auto"/>
        </w:tblBorders>
        <w:tblLook w:val="01E0" w:firstRow="1" w:lastRow="1" w:firstColumn="1" w:lastColumn="1" w:noHBand="0" w:noVBand="0"/>
      </w:tblPr>
      <w:tblGrid>
        <w:gridCol w:w="1890"/>
        <w:gridCol w:w="1890"/>
        <w:gridCol w:w="1890"/>
        <w:gridCol w:w="1890"/>
      </w:tblGrid>
      <w:tr w:rsidR="00AF23E2" w14:paraId="25F06E9F" w14:textId="77777777" w:rsidTr="007F3C83">
        <w:trPr>
          <w:trHeight w:val="397"/>
          <w:jc w:val="center"/>
        </w:trPr>
        <w:tc>
          <w:tcPr>
            <w:tcW w:w="3780" w:type="dxa"/>
            <w:gridSpan w:val="2"/>
            <w:vAlign w:val="center"/>
          </w:tcPr>
          <w:p w14:paraId="755B517D" w14:textId="77777777" w:rsidR="00AF23E2" w:rsidRPr="00EE75B0" w:rsidRDefault="00AF23E2" w:rsidP="003C402E">
            <w:pPr>
              <w:autoSpaceDE w:val="0"/>
              <w:autoSpaceDN w:val="0"/>
              <w:adjustRightInd w:val="0"/>
              <w:snapToGrid w:val="0"/>
              <w:spacing w:line="360" w:lineRule="auto"/>
              <w:jc w:val="center"/>
              <w:rPr>
                <w:rFonts w:ascii="宋体" w:hAnsi="宋体" w:cs="AdobeSongStd-Light-Acro"/>
                <w:kern w:val="0"/>
                <w:sz w:val="18"/>
                <w:szCs w:val="18"/>
              </w:rPr>
            </w:pPr>
            <w:r w:rsidRPr="00EE75B0">
              <w:rPr>
                <w:rFonts w:ascii="宋体" w:hAnsi="宋体" w:cs="AdobeSongStd-Light-Acro" w:hint="eastAsia"/>
                <w:kern w:val="0"/>
                <w:sz w:val="18"/>
                <w:szCs w:val="18"/>
              </w:rPr>
              <w:t>磁感应强度/高斯</w:t>
            </w:r>
          </w:p>
        </w:tc>
        <w:tc>
          <w:tcPr>
            <w:tcW w:w="3780" w:type="dxa"/>
            <w:gridSpan w:val="2"/>
          </w:tcPr>
          <w:p w14:paraId="4B520E03" w14:textId="586B87C7" w:rsidR="00AF23E2" w:rsidRPr="00EE75B0" w:rsidRDefault="00AF23E2" w:rsidP="003C402E">
            <w:pPr>
              <w:autoSpaceDE w:val="0"/>
              <w:autoSpaceDN w:val="0"/>
              <w:adjustRightInd w:val="0"/>
              <w:snapToGrid w:val="0"/>
              <w:spacing w:line="360" w:lineRule="auto"/>
              <w:jc w:val="center"/>
              <w:rPr>
                <w:rFonts w:ascii="宋体" w:hAnsi="宋体" w:cs="AdobeSongStd-Light-Acro"/>
                <w:kern w:val="0"/>
                <w:sz w:val="18"/>
                <w:szCs w:val="18"/>
              </w:rPr>
            </w:pPr>
            <w:r w:rsidRPr="00EE75B0">
              <w:rPr>
                <w:rFonts w:ascii="宋体" w:hAnsi="宋体" w:cs="AdobeSongStd-Light-Acro" w:hint="eastAsia"/>
                <w:kern w:val="0"/>
                <w:sz w:val="18"/>
                <w:szCs w:val="18"/>
              </w:rPr>
              <w:t>输出电压</w:t>
            </w:r>
            <w:r w:rsidR="00241F85" w:rsidRPr="00EE75B0">
              <w:rPr>
                <w:rFonts w:ascii="宋体" w:hAnsi="宋体" w:cs="AdobeSongStd-Light-Acro" w:hint="eastAsia"/>
                <w:kern w:val="0"/>
                <w:sz w:val="18"/>
                <w:szCs w:val="18"/>
              </w:rPr>
              <w:t>（</w:t>
            </w:r>
            <w:r w:rsidR="00241F85" w:rsidRPr="00EE75B0">
              <w:rPr>
                <w:rFonts w:cs="AdobeSongStd-Light-Acro" w:hint="eastAsia"/>
                <w:i/>
                <w:kern w:val="0"/>
                <w:sz w:val="18"/>
                <w:szCs w:val="18"/>
              </w:rPr>
              <w:t>mV</w:t>
            </w:r>
            <w:r w:rsidR="00241F85" w:rsidRPr="00EE75B0">
              <w:rPr>
                <w:rFonts w:ascii="宋体" w:hAnsi="宋体" w:cs="AdobeSongStd-Light-Acro" w:hint="eastAsia"/>
                <w:kern w:val="0"/>
                <w:sz w:val="18"/>
                <w:szCs w:val="18"/>
              </w:rPr>
              <w:t>）</w:t>
            </w:r>
          </w:p>
        </w:tc>
      </w:tr>
      <w:tr w:rsidR="007F3C83" w14:paraId="4FA318BF" w14:textId="77777777" w:rsidTr="007F3C83">
        <w:trPr>
          <w:trHeight w:val="397"/>
          <w:jc w:val="center"/>
        </w:trPr>
        <w:tc>
          <w:tcPr>
            <w:tcW w:w="1890" w:type="dxa"/>
          </w:tcPr>
          <w:p w14:paraId="13D081F6" w14:textId="15BBB942" w:rsidR="00AF23E2" w:rsidRPr="00EE75B0" w:rsidRDefault="00AF23E2" w:rsidP="003C402E">
            <w:pPr>
              <w:autoSpaceDE w:val="0"/>
              <w:autoSpaceDN w:val="0"/>
              <w:adjustRightInd w:val="0"/>
              <w:snapToGrid w:val="0"/>
              <w:spacing w:line="360" w:lineRule="auto"/>
              <w:jc w:val="center"/>
              <w:rPr>
                <w:rFonts w:ascii="宋体" w:hAnsi="宋体" w:cs="AdobeSongStd-Light-Acro"/>
                <w:kern w:val="0"/>
                <w:sz w:val="18"/>
                <w:szCs w:val="18"/>
              </w:rPr>
            </w:pPr>
            <w:r w:rsidRPr="00EE75B0">
              <w:rPr>
                <w:rFonts w:ascii="宋体" w:hAnsi="宋体" w:cs="AdobeSongStd-Light-Acro" w:hint="eastAsia"/>
                <w:kern w:val="0"/>
                <w:sz w:val="18"/>
                <w:szCs w:val="18"/>
              </w:rPr>
              <w:t>励磁电流</w:t>
            </w:r>
            <w:r w:rsidR="00657CED" w:rsidRPr="00EE75B0">
              <w:rPr>
                <w:rFonts w:cs="AdobeSongStd-Light-Acro" w:hint="eastAsia"/>
                <w:i/>
                <w:kern w:val="0"/>
                <w:sz w:val="18"/>
                <w:szCs w:val="18"/>
              </w:rPr>
              <w:t>I</w:t>
            </w:r>
            <w:r w:rsidR="00241F85" w:rsidRPr="00EE75B0">
              <w:rPr>
                <w:rFonts w:ascii="宋体" w:hAnsi="宋体" w:cs="AdobeSongStd-Light-Acro" w:hint="eastAsia"/>
                <w:kern w:val="0"/>
                <w:sz w:val="18"/>
                <w:szCs w:val="18"/>
              </w:rPr>
              <w:t>（</w:t>
            </w:r>
            <w:r w:rsidR="00241F85" w:rsidRPr="00EE75B0">
              <w:rPr>
                <w:rFonts w:cs="AdobeSongStd-Light-Acro" w:hint="eastAsia"/>
                <w:i/>
                <w:kern w:val="0"/>
                <w:sz w:val="18"/>
                <w:szCs w:val="18"/>
              </w:rPr>
              <w:t>mA</w:t>
            </w:r>
            <w:r w:rsidR="00241F85" w:rsidRPr="00EE75B0">
              <w:rPr>
                <w:rFonts w:ascii="宋体" w:hAnsi="宋体" w:cs="AdobeSongStd-Light-Acro" w:hint="eastAsia"/>
                <w:kern w:val="0"/>
                <w:sz w:val="18"/>
                <w:szCs w:val="18"/>
              </w:rPr>
              <w:t>）</w:t>
            </w:r>
          </w:p>
        </w:tc>
        <w:tc>
          <w:tcPr>
            <w:tcW w:w="1890" w:type="dxa"/>
          </w:tcPr>
          <w:p w14:paraId="411676AF" w14:textId="3CD676C1" w:rsidR="00AF23E2" w:rsidRPr="00EE75B0" w:rsidRDefault="00241F85" w:rsidP="003C402E">
            <w:pPr>
              <w:autoSpaceDE w:val="0"/>
              <w:autoSpaceDN w:val="0"/>
              <w:adjustRightInd w:val="0"/>
              <w:snapToGrid w:val="0"/>
              <w:spacing w:line="360" w:lineRule="auto"/>
              <w:jc w:val="center"/>
              <w:rPr>
                <w:rFonts w:ascii="宋体" w:hAnsi="宋体" w:cs="AdobeSongStd-Light-Acro"/>
                <w:kern w:val="0"/>
                <w:sz w:val="18"/>
                <w:szCs w:val="18"/>
              </w:rPr>
            </w:pPr>
            <w:r w:rsidRPr="00EE75B0">
              <w:rPr>
                <w:i/>
                <w:kern w:val="0"/>
                <w:sz w:val="18"/>
                <w:szCs w:val="18"/>
              </w:rPr>
              <w:t>B=</w:t>
            </w:r>
            <w:r w:rsidRPr="00EE75B0">
              <w:rPr>
                <w:rFonts w:eastAsia="楷体"/>
                <w:i/>
                <w:sz w:val="18"/>
                <w:szCs w:val="18"/>
              </w:rPr>
              <w:t>μ</w:t>
            </w:r>
            <w:r w:rsidRPr="00EE75B0">
              <w:rPr>
                <w:rFonts w:eastAsia="楷体"/>
                <w:i/>
                <w:sz w:val="18"/>
                <w:szCs w:val="18"/>
                <w:vertAlign w:val="subscript"/>
              </w:rPr>
              <w:t>0</w:t>
            </w:r>
            <w:r w:rsidRPr="00EE75B0">
              <w:rPr>
                <w:rFonts w:eastAsia="楷体"/>
                <w:i/>
                <w:sz w:val="18"/>
                <w:szCs w:val="18"/>
              </w:rPr>
              <w:t>IN</w:t>
            </w:r>
            <w:r w:rsidRPr="00EE75B0">
              <w:rPr>
                <w:i/>
                <w:kern w:val="0"/>
                <w:sz w:val="18"/>
                <w:szCs w:val="18"/>
              </w:rPr>
              <w:t>/L</w:t>
            </w:r>
            <w:r w:rsidRPr="00EE75B0">
              <w:rPr>
                <w:rFonts w:ascii="宋体" w:hAnsi="宋体" w:cs="AdobeSongStd-Light-Acro"/>
                <w:kern w:val="0"/>
                <w:sz w:val="18"/>
                <w:szCs w:val="18"/>
              </w:rPr>
              <w:t>(</w:t>
            </w:r>
            <w:r w:rsidRPr="00EE75B0">
              <w:rPr>
                <w:rFonts w:cs="AdobeSongStd-Light-Acro"/>
                <w:i/>
                <w:kern w:val="0"/>
                <w:sz w:val="18"/>
                <w:szCs w:val="18"/>
              </w:rPr>
              <w:t>G</w:t>
            </w:r>
            <w:r w:rsidRPr="00EE75B0">
              <w:rPr>
                <w:rFonts w:cs="AdobeSongStd-Light-Acro" w:hint="eastAsia"/>
                <w:i/>
                <w:kern w:val="0"/>
                <w:sz w:val="18"/>
                <w:szCs w:val="18"/>
              </w:rPr>
              <w:t>s</w:t>
            </w:r>
            <w:r w:rsidRPr="00EE75B0">
              <w:rPr>
                <w:rFonts w:ascii="宋体" w:hAnsi="宋体" w:cs="AdobeSongStd-Light-Acro"/>
                <w:kern w:val="0"/>
                <w:sz w:val="18"/>
                <w:szCs w:val="18"/>
              </w:rPr>
              <w:t>)</w:t>
            </w:r>
          </w:p>
        </w:tc>
        <w:tc>
          <w:tcPr>
            <w:tcW w:w="1890" w:type="dxa"/>
          </w:tcPr>
          <w:p w14:paraId="15D3F9E2" w14:textId="77777777" w:rsidR="00AF23E2" w:rsidRPr="00EE75B0" w:rsidRDefault="00AF23E2" w:rsidP="003C402E">
            <w:pPr>
              <w:autoSpaceDE w:val="0"/>
              <w:autoSpaceDN w:val="0"/>
              <w:adjustRightInd w:val="0"/>
              <w:snapToGrid w:val="0"/>
              <w:spacing w:line="360" w:lineRule="auto"/>
              <w:jc w:val="center"/>
              <w:rPr>
                <w:rFonts w:ascii="宋体" w:hAnsi="宋体" w:cs="AdobeSongStd-Light-Acro"/>
                <w:kern w:val="0"/>
                <w:sz w:val="18"/>
                <w:szCs w:val="18"/>
              </w:rPr>
            </w:pPr>
            <w:r w:rsidRPr="00EE75B0">
              <w:rPr>
                <w:rFonts w:ascii="宋体" w:hAnsi="宋体" w:cs="AdobeSongStd-Light-Acro" w:hint="eastAsia"/>
                <w:kern w:val="0"/>
                <w:sz w:val="18"/>
                <w:szCs w:val="18"/>
              </w:rPr>
              <w:t>减小磁场</w:t>
            </w:r>
          </w:p>
        </w:tc>
        <w:tc>
          <w:tcPr>
            <w:tcW w:w="1890" w:type="dxa"/>
          </w:tcPr>
          <w:p w14:paraId="00261292" w14:textId="77777777" w:rsidR="00AF23E2" w:rsidRPr="00EE75B0" w:rsidRDefault="00AF23E2" w:rsidP="003C402E">
            <w:pPr>
              <w:autoSpaceDE w:val="0"/>
              <w:autoSpaceDN w:val="0"/>
              <w:adjustRightInd w:val="0"/>
              <w:snapToGrid w:val="0"/>
              <w:spacing w:line="360" w:lineRule="auto"/>
              <w:jc w:val="center"/>
              <w:rPr>
                <w:rFonts w:ascii="宋体" w:hAnsi="宋体" w:cs="AdobeSongStd-Light-Acro"/>
                <w:kern w:val="0"/>
                <w:sz w:val="18"/>
                <w:szCs w:val="18"/>
              </w:rPr>
            </w:pPr>
            <w:r w:rsidRPr="00EE75B0">
              <w:rPr>
                <w:rFonts w:ascii="宋体" w:hAnsi="宋体" w:cs="AdobeSongStd-Light-Acro" w:hint="eastAsia"/>
                <w:kern w:val="0"/>
                <w:sz w:val="18"/>
                <w:szCs w:val="18"/>
              </w:rPr>
              <w:t>增大磁场</w:t>
            </w:r>
          </w:p>
        </w:tc>
      </w:tr>
      <w:tr w:rsidR="007F3C83" w14:paraId="55FD0C36" w14:textId="77777777" w:rsidTr="007F3C83">
        <w:trPr>
          <w:trHeight w:val="397"/>
          <w:jc w:val="center"/>
        </w:trPr>
        <w:tc>
          <w:tcPr>
            <w:tcW w:w="1890" w:type="dxa"/>
            <w:shd w:val="clear" w:color="auto" w:fill="auto"/>
            <w:vAlign w:val="bottom"/>
          </w:tcPr>
          <w:p w14:paraId="3EF92996" w14:textId="0E3A4003" w:rsidR="00AF23E2" w:rsidRPr="004F0FB4" w:rsidRDefault="008F49CA" w:rsidP="003C402E">
            <w:pPr>
              <w:autoSpaceDE w:val="0"/>
              <w:autoSpaceDN w:val="0"/>
              <w:adjustRightInd w:val="0"/>
              <w:snapToGrid w:val="0"/>
              <w:spacing w:line="360" w:lineRule="auto"/>
              <w:jc w:val="center"/>
              <w:rPr>
                <w:rFonts w:ascii="宋体" w:hAnsi="宋体" w:cs="AdobeSongStd-Light-Acro"/>
                <w:kern w:val="0"/>
                <w:sz w:val="18"/>
                <w:szCs w:val="18"/>
              </w:rPr>
            </w:pPr>
            <w:r>
              <w:rPr>
                <w:rFonts w:ascii="宋体" w:hAnsi="宋体" w:cs="AdobeSongStd-Light-Acro"/>
                <w:kern w:val="0"/>
                <w:sz w:val="18"/>
                <w:szCs w:val="18"/>
              </w:rPr>
              <w:t>-</w:t>
            </w:r>
            <w:r>
              <w:rPr>
                <w:rFonts w:ascii="宋体" w:hAnsi="宋体" w:cs="AdobeSongStd-Light-Acro" w:hint="eastAsia"/>
                <w:kern w:val="0"/>
                <w:sz w:val="18"/>
                <w:szCs w:val="18"/>
              </w:rPr>
              <w:t>2</w:t>
            </w:r>
            <w:r>
              <w:rPr>
                <w:rFonts w:ascii="宋体" w:hAnsi="宋体" w:cs="AdobeSongStd-Light-Acro"/>
                <w:kern w:val="0"/>
                <w:sz w:val="18"/>
                <w:szCs w:val="18"/>
              </w:rPr>
              <w:t>00</w:t>
            </w:r>
          </w:p>
        </w:tc>
        <w:tc>
          <w:tcPr>
            <w:tcW w:w="1890" w:type="dxa"/>
          </w:tcPr>
          <w:p w14:paraId="77BD2B51" w14:textId="77777777" w:rsidR="00AF23E2" w:rsidRPr="00EE75B0" w:rsidRDefault="00AF23E2" w:rsidP="003C402E">
            <w:pPr>
              <w:autoSpaceDE w:val="0"/>
              <w:autoSpaceDN w:val="0"/>
              <w:adjustRightInd w:val="0"/>
              <w:snapToGrid w:val="0"/>
              <w:spacing w:line="360" w:lineRule="auto"/>
              <w:jc w:val="center"/>
              <w:rPr>
                <w:rFonts w:ascii="宋体" w:hAnsi="宋体" w:cs="AdobeSongStd-Light-Acro"/>
                <w:kern w:val="0"/>
                <w:sz w:val="18"/>
                <w:szCs w:val="18"/>
              </w:rPr>
            </w:pPr>
          </w:p>
        </w:tc>
        <w:tc>
          <w:tcPr>
            <w:tcW w:w="1890" w:type="dxa"/>
          </w:tcPr>
          <w:p w14:paraId="2F33BBBC" w14:textId="4E295CFF" w:rsidR="00AF23E2" w:rsidRPr="00EE75B0" w:rsidRDefault="00AF23E2" w:rsidP="003C402E">
            <w:pPr>
              <w:autoSpaceDE w:val="0"/>
              <w:autoSpaceDN w:val="0"/>
              <w:adjustRightInd w:val="0"/>
              <w:snapToGrid w:val="0"/>
              <w:spacing w:line="360" w:lineRule="auto"/>
              <w:jc w:val="center"/>
              <w:rPr>
                <w:rFonts w:ascii="宋体" w:hAnsi="宋体" w:cs="AdobeSongStd-Light-Acro"/>
                <w:kern w:val="0"/>
                <w:sz w:val="18"/>
                <w:szCs w:val="18"/>
              </w:rPr>
            </w:pPr>
          </w:p>
        </w:tc>
        <w:tc>
          <w:tcPr>
            <w:tcW w:w="1890" w:type="dxa"/>
          </w:tcPr>
          <w:p w14:paraId="6EB5F821" w14:textId="77777777" w:rsidR="00AF23E2" w:rsidRPr="00EE75B0" w:rsidRDefault="00AF23E2" w:rsidP="003C402E">
            <w:pPr>
              <w:autoSpaceDE w:val="0"/>
              <w:autoSpaceDN w:val="0"/>
              <w:adjustRightInd w:val="0"/>
              <w:snapToGrid w:val="0"/>
              <w:spacing w:line="360" w:lineRule="auto"/>
              <w:jc w:val="center"/>
              <w:rPr>
                <w:rFonts w:ascii="宋体" w:hAnsi="宋体" w:cs="AdobeSongStd-Light-Acro"/>
                <w:kern w:val="0"/>
                <w:sz w:val="18"/>
                <w:szCs w:val="18"/>
              </w:rPr>
            </w:pPr>
          </w:p>
        </w:tc>
      </w:tr>
      <w:tr w:rsidR="007F3C83" w14:paraId="5052F80D" w14:textId="77777777" w:rsidTr="007F3C83">
        <w:trPr>
          <w:trHeight w:val="397"/>
          <w:jc w:val="center"/>
        </w:trPr>
        <w:tc>
          <w:tcPr>
            <w:tcW w:w="1890" w:type="dxa"/>
            <w:shd w:val="clear" w:color="auto" w:fill="auto"/>
            <w:vAlign w:val="bottom"/>
          </w:tcPr>
          <w:p w14:paraId="0D42A104" w14:textId="17A648EB" w:rsidR="00AF23E2" w:rsidRPr="004F0FB4" w:rsidRDefault="008F49CA" w:rsidP="003C402E">
            <w:pPr>
              <w:autoSpaceDE w:val="0"/>
              <w:autoSpaceDN w:val="0"/>
              <w:adjustRightInd w:val="0"/>
              <w:snapToGrid w:val="0"/>
              <w:spacing w:line="360" w:lineRule="auto"/>
              <w:jc w:val="center"/>
              <w:rPr>
                <w:rFonts w:ascii="宋体" w:hAnsi="宋体" w:cs="AdobeSongStd-Light-Acro"/>
                <w:kern w:val="0"/>
                <w:sz w:val="18"/>
                <w:szCs w:val="18"/>
              </w:rPr>
            </w:pPr>
            <w:r>
              <w:rPr>
                <w:rFonts w:ascii="宋体" w:hAnsi="宋体" w:cs="AdobeSongStd-Light-Acro" w:hint="eastAsia"/>
                <w:kern w:val="0"/>
                <w:szCs w:val="21"/>
              </w:rPr>
              <w:t>...</w:t>
            </w:r>
          </w:p>
        </w:tc>
        <w:tc>
          <w:tcPr>
            <w:tcW w:w="1890" w:type="dxa"/>
          </w:tcPr>
          <w:p w14:paraId="5027DFA8" w14:textId="16C96209" w:rsidR="00AF23E2" w:rsidRPr="00EE75B0" w:rsidRDefault="008F49CA" w:rsidP="003C402E">
            <w:pPr>
              <w:autoSpaceDE w:val="0"/>
              <w:autoSpaceDN w:val="0"/>
              <w:adjustRightInd w:val="0"/>
              <w:snapToGrid w:val="0"/>
              <w:spacing w:line="360" w:lineRule="auto"/>
              <w:jc w:val="center"/>
              <w:rPr>
                <w:rFonts w:ascii="宋体" w:hAnsi="宋体" w:cs="AdobeSongStd-Light-Acro"/>
                <w:kern w:val="0"/>
                <w:sz w:val="18"/>
                <w:szCs w:val="18"/>
              </w:rPr>
            </w:pPr>
            <w:r>
              <w:rPr>
                <w:rFonts w:ascii="宋体" w:hAnsi="宋体" w:cs="AdobeSongStd-Light-Acro" w:hint="eastAsia"/>
                <w:kern w:val="0"/>
                <w:szCs w:val="21"/>
              </w:rPr>
              <w:t>...</w:t>
            </w:r>
          </w:p>
        </w:tc>
        <w:tc>
          <w:tcPr>
            <w:tcW w:w="1890" w:type="dxa"/>
          </w:tcPr>
          <w:p w14:paraId="24BC1BA1" w14:textId="543749B6" w:rsidR="00AF23E2" w:rsidRPr="00EE75B0" w:rsidRDefault="008F49CA" w:rsidP="003C402E">
            <w:pPr>
              <w:autoSpaceDE w:val="0"/>
              <w:autoSpaceDN w:val="0"/>
              <w:adjustRightInd w:val="0"/>
              <w:snapToGrid w:val="0"/>
              <w:spacing w:line="360" w:lineRule="auto"/>
              <w:jc w:val="center"/>
              <w:rPr>
                <w:rFonts w:ascii="宋体" w:hAnsi="宋体" w:cs="AdobeSongStd-Light-Acro"/>
                <w:kern w:val="0"/>
                <w:sz w:val="18"/>
                <w:szCs w:val="18"/>
              </w:rPr>
            </w:pPr>
            <w:r>
              <w:rPr>
                <w:rFonts w:ascii="宋体" w:hAnsi="宋体" w:cs="AdobeSongStd-Light-Acro" w:hint="eastAsia"/>
                <w:kern w:val="0"/>
                <w:szCs w:val="21"/>
              </w:rPr>
              <w:t>...</w:t>
            </w:r>
          </w:p>
        </w:tc>
        <w:tc>
          <w:tcPr>
            <w:tcW w:w="1890" w:type="dxa"/>
          </w:tcPr>
          <w:p w14:paraId="5F7CC308" w14:textId="7170827D" w:rsidR="00AF23E2" w:rsidRPr="00EE75B0" w:rsidRDefault="008F49CA" w:rsidP="003C402E">
            <w:pPr>
              <w:autoSpaceDE w:val="0"/>
              <w:autoSpaceDN w:val="0"/>
              <w:adjustRightInd w:val="0"/>
              <w:snapToGrid w:val="0"/>
              <w:spacing w:line="360" w:lineRule="auto"/>
              <w:jc w:val="center"/>
              <w:rPr>
                <w:rFonts w:ascii="宋体" w:hAnsi="宋体" w:cs="AdobeSongStd-Light-Acro"/>
                <w:kern w:val="0"/>
                <w:sz w:val="18"/>
                <w:szCs w:val="18"/>
              </w:rPr>
            </w:pPr>
            <w:r>
              <w:rPr>
                <w:rFonts w:ascii="宋体" w:hAnsi="宋体" w:cs="AdobeSongStd-Light-Acro" w:hint="eastAsia"/>
                <w:kern w:val="0"/>
                <w:szCs w:val="21"/>
              </w:rPr>
              <w:t>...</w:t>
            </w:r>
          </w:p>
        </w:tc>
      </w:tr>
      <w:tr w:rsidR="007F3C83" w14:paraId="086EC459" w14:textId="77777777" w:rsidTr="007F3C83">
        <w:trPr>
          <w:trHeight w:val="397"/>
          <w:jc w:val="center"/>
        </w:trPr>
        <w:tc>
          <w:tcPr>
            <w:tcW w:w="1890" w:type="dxa"/>
            <w:shd w:val="clear" w:color="auto" w:fill="auto"/>
            <w:vAlign w:val="bottom"/>
          </w:tcPr>
          <w:p w14:paraId="1A02E504" w14:textId="3DD8630E" w:rsidR="00AF23E2" w:rsidRPr="004F0FB4" w:rsidRDefault="008F49CA" w:rsidP="003C402E">
            <w:pPr>
              <w:autoSpaceDE w:val="0"/>
              <w:autoSpaceDN w:val="0"/>
              <w:adjustRightInd w:val="0"/>
              <w:snapToGrid w:val="0"/>
              <w:spacing w:line="360" w:lineRule="auto"/>
              <w:jc w:val="center"/>
              <w:rPr>
                <w:rFonts w:ascii="宋体" w:hAnsi="宋体" w:cs="AdobeSongStd-Light-Acro"/>
                <w:kern w:val="0"/>
                <w:sz w:val="18"/>
                <w:szCs w:val="18"/>
              </w:rPr>
            </w:pPr>
            <w:r>
              <w:rPr>
                <w:rFonts w:ascii="宋体" w:hAnsi="宋体" w:cs="AdobeSongStd-Light-Acro" w:hint="eastAsia"/>
                <w:kern w:val="0"/>
                <w:sz w:val="18"/>
                <w:szCs w:val="18"/>
              </w:rPr>
              <w:lastRenderedPageBreak/>
              <w:t>2</w:t>
            </w:r>
            <w:r>
              <w:rPr>
                <w:rFonts w:ascii="宋体" w:hAnsi="宋体" w:cs="AdobeSongStd-Light-Acro"/>
                <w:kern w:val="0"/>
                <w:sz w:val="18"/>
                <w:szCs w:val="18"/>
              </w:rPr>
              <w:t>00</w:t>
            </w:r>
          </w:p>
        </w:tc>
        <w:tc>
          <w:tcPr>
            <w:tcW w:w="1890" w:type="dxa"/>
          </w:tcPr>
          <w:p w14:paraId="7C187934" w14:textId="77777777" w:rsidR="00AF23E2" w:rsidRPr="00EE75B0" w:rsidRDefault="00AF23E2" w:rsidP="003C402E">
            <w:pPr>
              <w:autoSpaceDE w:val="0"/>
              <w:autoSpaceDN w:val="0"/>
              <w:adjustRightInd w:val="0"/>
              <w:snapToGrid w:val="0"/>
              <w:spacing w:line="360" w:lineRule="auto"/>
              <w:jc w:val="center"/>
              <w:rPr>
                <w:rFonts w:ascii="宋体" w:hAnsi="宋体" w:cs="AdobeSongStd-Light-Acro"/>
                <w:kern w:val="0"/>
                <w:sz w:val="18"/>
                <w:szCs w:val="18"/>
              </w:rPr>
            </w:pPr>
          </w:p>
        </w:tc>
        <w:tc>
          <w:tcPr>
            <w:tcW w:w="1890" w:type="dxa"/>
          </w:tcPr>
          <w:p w14:paraId="51EECD48" w14:textId="23E18BFD" w:rsidR="00AF23E2" w:rsidRPr="00EE75B0" w:rsidRDefault="00AF23E2" w:rsidP="003C402E">
            <w:pPr>
              <w:autoSpaceDE w:val="0"/>
              <w:autoSpaceDN w:val="0"/>
              <w:adjustRightInd w:val="0"/>
              <w:snapToGrid w:val="0"/>
              <w:spacing w:line="360" w:lineRule="auto"/>
              <w:jc w:val="center"/>
              <w:rPr>
                <w:rFonts w:ascii="宋体" w:hAnsi="宋体" w:cs="AdobeSongStd-Light-Acro"/>
                <w:kern w:val="0"/>
                <w:sz w:val="18"/>
                <w:szCs w:val="18"/>
              </w:rPr>
            </w:pPr>
          </w:p>
        </w:tc>
        <w:tc>
          <w:tcPr>
            <w:tcW w:w="1890" w:type="dxa"/>
          </w:tcPr>
          <w:p w14:paraId="514613B4" w14:textId="77777777" w:rsidR="00AF23E2" w:rsidRPr="00EE75B0" w:rsidRDefault="00AF23E2" w:rsidP="003C402E">
            <w:pPr>
              <w:autoSpaceDE w:val="0"/>
              <w:autoSpaceDN w:val="0"/>
              <w:adjustRightInd w:val="0"/>
              <w:snapToGrid w:val="0"/>
              <w:spacing w:line="360" w:lineRule="auto"/>
              <w:jc w:val="center"/>
              <w:rPr>
                <w:rFonts w:ascii="宋体" w:hAnsi="宋体" w:cs="AdobeSongStd-Light-Acro"/>
                <w:kern w:val="0"/>
                <w:sz w:val="18"/>
                <w:szCs w:val="18"/>
              </w:rPr>
            </w:pPr>
          </w:p>
        </w:tc>
      </w:tr>
    </w:tbl>
    <w:p w14:paraId="6509F6DC" w14:textId="7FC8BC08" w:rsidR="00657CED" w:rsidRPr="008665BD" w:rsidRDefault="00657CED" w:rsidP="003C402E">
      <w:pPr>
        <w:snapToGrid w:val="0"/>
        <w:spacing w:line="360" w:lineRule="auto"/>
        <w:rPr>
          <w:rFonts w:ascii="宋体" w:hAnsi="宋体"/>
          <w:sz w:val="18"/>
          <w:szCs w:val="18"/>
        </w:rPr>
      </w:pPr>
      <w:r w:rsidRPr="008665BD">
        <w:rPr>
          <w:rFonts w:ascii="宋体" w:hAnsi="宋体" w:hint="eastAsia"/>
          <w:b/>
          <w:sz w:val="18"/>
          <w:szCs w:val="18"/>
        </w:rPr>
        <w:t>注：</w:t>
      </w:r>
      <w:r w:rsidRPr="008665BD">
        <w:rPr>
          <w:rFonts w:ascii="宋体" w:hAnsi="宋体" w:hint="eastAsia"/>
          <w:sz w:val="18"/>
          <w:szCs w:val="18"/>
        </w:rPr>
        <w:t>螺线管匝数和长度，从螺线管上标签读取；表中采样设置仅供参考。</w:t>
      </w:r>
    </w:p>
    <w:p w14:paraId="35847887" w14:textId="7D051307" w:rsidR="00322C49" w:rsidRPr="008665BD" w:rsidRDefault="00C34423" w:rsidP="003C402E">
      <w:pPr>
        <w:snapToGrid w:val="0"/>
        <w:spacing w:line="360" w:lineRule="auto"/>
        <w:rPr>
          <w:rFonts w:ascii="宋体" w:hAnsi="宋体"/>
          <w:b/>
          <w:bCs/>
          <w:iCs/>
          <w:kern w:val="0"/>
          <w:szCs w:val="21"/>
        </w:rPr>
      </w:pPr>
      <w:bookmarkStart w:id="24" w:name="_Ref120803280"/>
      <w:bookmarkStart w:id="25" w:name="_Hlk122701522"/>
      <w:r w:rsidRPr="008665BD">
        <w:rPr>
          <w:rFonts w:ascii="宋体" w:hAnsi="宋体" w:hint="eastAsia"/>
          <w:b/>
          <w:bCs/>
          <w:iCs/>
          <w:kern w:val="0"/>
          <w:szCs w:val="21"/>
        </w:rPr>
        <w:t>二、</w:t>
      </w:r>
      <w:r w:rsidR="009E1F7A" w:rsidRPr="008665BD">
        <w:rPr>
          <w:rFonts w:ascii="宋体" w:hAnsi="宋体" w:hint="eastAsia"/>
          <w:b/>
          <w:bCs/>
          <w:iCs/>
          <w:kern w:val="0"/>
          <w:szCs w:val="21"/>
        </w:rPr>
        <w:t>GMR</w:t>
      </w:r>
      <w:bookmarkStart w:id="26" w:name="_Hlk175777799"/>
      <w:r w:rsidR="009E1F7A" w:rsidRPr="008665BD">
        <w:rPr>
          <w:rFonts w:ascii="宋体" w:hAnsi="宋体" w:hint="eastAsia"/>
          <w:b/>
          <w:bCs/>
          <w:iCs/>
          <w:kern w:val="0"/>
          <w:szCs w:val="21"/>
        </w:rPr>
        <w:t>磁传感器内部</w:t>
      </w:r>
      <w:r w:rsidR="00452F8C" w:rsidRPr="008665BD">
        <w:rPr>
          <w:rFonts w:ascii="宋体" w:hAnsi="宋体" w:hint="eastAsia"/>
          <w:b/>
          <w:bCs/>
          <w:iCs/>
          <w:kern w:val="0"/>
          <w:szCs w:val="21"/>
        </w:rPr>
        <w:t>GMR</w:t>
      </w:r>
      <w:r w:rsidR="009E1F7A" w:rsidRPr="008665BD">
        <w:rPr>
          <w:rFonts w:ascii="宋体" w:hAnsi="宋体" w:hint="eastAsia"/>
          <w:b/>
          <w:bCs/>
          <w:iCs/>
          <w:kern w:val="0"/>
          <w:szCs w:val="21"/>
        </w:rPr>
        <w:t>电阻的</w:t>
      </w:r>
      <w:r w:rsidR="00452F8C" w:rsidRPr="008665BD">
        <w:rPr>
          <w:rFonts w:ascii="宋体" w:hAnsi="宋体" w:hint="eastAsia"/>
          <w:b/>
          <w:bCs/>
          <w:iCs/>
          <w:kern w:val="0"/>
          <w:szCs w:val="21"/>
        </w:rPr>
        <w:t>磁阻特性测量</w:t>
      </w:r>
      <w:bookmarkEnd w:id="24"/>
      <w:bookmarkEnd w:id="26"/>
    </w:p>
    <w:p w14:paraId="6340D361" w14:textId="2F6A12E7" w:rsidR="00C34423" w:rsidRDefault="00C34423" w:rsidP="003C402E">
      <w:pPr>
        <w:snapToGrid w:val="0"/>
        <w:spacing w:line="360" w:lineRule="auto"/>
        <w:jc w:val="center"/>
        <w:rPr>
          <w:rFonts w:ascii="宋体" w:hAnsi="宋体"/>
          <w:iCs/>
          <w:color w:val="FF0000"/>
          <w:sz w:val="24"/>
          <w:szCs w:val="24"/>
        </w:rPr>
      </w:pPr>
      <w:r w:rsidRPr="00C34423">
        <w:rPr>
          <w:noProof/>
        </w:rPr>
        <w:drawing>
          <wp:inline distT="0" distB="0" distL="0" distR="0" wp14:anchorId="4E534E6B" wp14:editId="2429CAF4">
            <wp:extent cx="1934060" cy="2004646"/>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946952" cy="2018009"/>
                    </a:xfrm>
                    <a:prstGeom prst="rect">
                      <a:avLst/>
                    </a:prstGeom>
                    <a:noFill/>
                    <a:ln>
                      <a:noFill/>
                    </a:ln>
                  </pic:spPr>
                </pic:pic>
              </a:graphicData>
            </a:graphic>
          </wp:inline>
        </w:drawing>
      </w:r>
      <w:bookmarkStart w:id="27" w:name="_Hlk123206456"/>
      <w:r w:rsidR="003162BA">
        <w:rPr>
          <w:noProof/>
        </w:rPr>
        <w:t xml:space="preserve">             </w:t>
      </w:r>
      <w:r>
        <w:rPr>
          <w:noProof/>
        </w:rPr>
        <w:drawing>
          <wp:inline distT="0" distB="0" distL="0" distR="0" wp14:anchorId="68D4C15E" wp14:editId="252CB093">
            <wp:extent cx="1993102" cy="203981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004869" cy="2051858"/>
                    </a:xfrm>
                    <a:prstGeom prst="rect">
                      <a:avLst/>
                    </a:prstGeom>
                    <a:noFill/>
                    <a:ln>
                      <a:noFill/>
                    </a:ln>
                  </pic:spPr>
                </pic:pic>
              </a:graphicData>
            </a:graphic>
          </wp:inline>
        </w:drawing>
      </w:r>
      <w:bookmarkEnd w:id="27"/>
    </w:p>
    <w:p w14:paraId="41940619" w14:textId="56A0526F" w:rsidR="008F49CA" w:rsidRDefault="008F49CA" w:rsidP="003C402E">
      <w:pPr>
        <w:snapToGrid w:val="0"/>
        <w:spacing w:line="360" w:lineRule="auto"/>
        <w:jc w:val="center"/>
        <w:rPr>
          <w:sz w:val="18"/>
          <w:szCs w:val="18"/>
        </w:rPr>
      </w:pPr>
      <w:r w:rsidRPr="00ED143F">
        <w:rPr>
          <w:sz w:val="18"/>
          <w:szCs w:val="18"/>
        </w:rPr>
        <w:t>图</w:t>
      </w:r>
      <w:r w:rsidRPr="00ED143F">
        <w:rPr>
          <w:sz w:val="18"/>
          <w:szCs w:val="18"/>
        </w:rPr>
        <w:t>1</w:t>
      </w:r>
      <w:r w:rsidR="00052E56">
        <w:rPr>
          <w:sz w:val="18"/>
          <w:szCs w:val="18"/>
        </w:rPr>
        <w:t>2</w:t>
      </w:r>
      <w:r w:rsidR="00ED143F">
        <w:rPr>
          <w:sz w:val="18"/>
          <w:szCs w:val="18"/>
        </w:rPr>
        <w:t xml:space="preserve"> </w:t>
      </w:r>
      <w:r w:rsidR="00ED143F" w:rsidRPr="00ED143F">
        <w:rPr>
          <w:i/>
          <w:sz w:val="18"/>
          <w:szCs w:val="18"/>
        </w:rPr>
        <w:t>R</w:t>
      </w:r>
      <w:r w:rsidR="00ED143F" w:rsidRPr="00ED143F">
        <w:rPr>
          <w:iCs/>
          <w:sz w:val="18"/>
          <w:szCs w:val="18"/>
          <w:vertAlign w:val="subscript"/>
        </w:rPr>
        <w:t>12</w:t>
      </w:r>
      <w:r w:rsidR="00ED143F" w:rsidRPr="00ED143F">
        <w:rPr>
          <w:sz w:val="18"/>
          <w:szCs w:val="18"/>
        </w:rPr>
        <w:t>和</w:t>
      </w:r>
      <w:r w:rsidR="00ED143F" w:rsidRPr="00ED143F">
        <w:rPr>
          <w:i/>
          <w:sz w:val="18"/>
          <w:szCs w:val="18"/>
        </w:rPr>
        <w:t>R</w:t>
      </w:r>
      <w:r w:rsidR="00ED143F" w:rsidRPr="00ED143F">
        <w:rPr>
          <w:iCs/>
          <w:sz w:val="18"/>
          <w:szCs w:val="18"/>
          <w:vertAlign w:val="subscript"/>
        </w:rPr>
        <w:t>34</w:t>
      </w:r>
      <w:r w:rsidR="00ED143F" w:rsidRPr="00ED143F">
        <w:rPr>
          <w:sz w:val="18"/>
          <w:szCs w:val="18"/>
        </w:rPr>
        <w:t>的磁阻特性测试</w:t>
      </w:r>
      <w:r w:rsidR="00ED143F" w:rsidRPr="00ED143F">
        <w:rPr>
          <w:kern w:val="0"/>
          <w:sz w:val="18"/>
          <w:szCs w:val="18"/>
        </w:rPr>
        <w:t>电路（左）和</w:t>
      </w:r>
      <w:r w:rsidR="00ED143F" w:rsidRPr="00ED143F">
        <w:rPr>
          <w:i/>
          <w:sz w:val="18"/>
          <w:szCs w:val="18"/>
        </w:rPr>
        <w:t>R</w:t>
      </w:r>
      <w:r w:rsidR="00ED143F" w:rsidRPr="00ED143F">
        <w:rPr>
          <w:iCs/>
          <w:sz w:val="18"/>
          <w:szCs w:val="18"/>
          <w:vertAlign w:val="subscript"/>
        </w:rPr>
        <w:t>23</w:t>
      </w:r>
      <w:r w:rsidR="00ED143F" w:rsidRPr="00ED143F">
        <w:rPr>
          <w:sz w:val="18"/>
          <w:szCs w:val="18"/>
        </w:rPr>
        <w:t>和</w:t>
      </w:r>
      <w:r w:rsidR="00ED143F" w:rsidRPr="00ED143F">
        <w:rPr>
          <w:i/>
          <w:sz w:val="18"/>
          <w:szCs w:val="18"/>
        </w:rPr>
        <w:t>R</w:t>
      </w:r>
      <w:r w:rsidR="00ED143F" w:rsidRPr="00ED143F">
        <w:rPr>
          <w:iCs/>
          <w:sz w:val="18"/>
          <w:szCs w:val="18"/>
          <w:vertAlign w:val="subscript"/>
        </w:rPr>
        <w:t>41</w:t>
      </w:r>
      <w:r w:rsidR="00ED143F" w:rsidRPr="00ED143F">
        <w:rPr>
          <w:sz w:val="18"/>
          <w:szCs w:val="18"/>
        </w:rPr>
        <w:t>的磁阻特性测试电路（右）</w:t>
      </w:r>
    </w:p>
    <w:p w14:paraId="5F8741D1" w14:textId="77777777" w:rsidR="00D14111" w:rsidRPr="00ED143F" w:rsidRDefault="00D14111" w:rsidP="003C402E">
      <w:pPr>
        <w:snapToGrid w:val="0"/>
        <w:spacing w:line="360" w:lineRule="auto"/>
        <w:jc w:val="center"/>
        <w:rPr>
          <w:kern w:val="0"/>
          <w:sz w:val="18"/>
          <w:szCs w:val="18"/>
        </w:rPr>
      </w:pPr>
    </w:p>
    <w:p w14:paraId="5722239C" w14:textId="57F166F0" w:rsidR="002E07F6" w:rsidRPr="00322C49" w:rsidRDefault="00C34423" w:rsidP="003C402E">
      <w:pPr>
        <w:pStyle w:val="af3"/>
        <w:snapToGrid w:val="0"/>
        <w:spacing w:line="360" w:lineRule="auto"/>
        <w:ind w:firstLineChars="0" w:firstLine="0"/>
        <w:rPr>
          <w:b/>
        </w:rPr>
      </w:pPr>
      <w:bookmarkStart w:id="28" w:name="_Ref116982885"/>
      <w:bookmarkEnd w:id="25"/>
      <w:r>
        <w:rPr>
          <w:rFonts w:hint="eastAsia"/>
          <w:b/>
        </w:rPr>
        <w:t>1</w:t>
      </w:r>
      <w:r>
        <w:rPr>
          <w:b/>
        </w:rPr>
        <w:t xml:space="preserve">. </w:t>
      </w:r>
      <w:r w:rsidR="002E07F6" w:rsidRPr="00322C49">
        <w:rPr>
          <w:rFonts w:hint="eastAsia"/>
          <w:b/>
        </w:rPr>
        <w:t>磁电阻</w:t>
      </w:r>
      <w:r w:rsidR="002E07F6" w:rsidRPr="00C34423">
        <w:rPr>
          <w:b/>
          <w:i/>
        </w:rPr>
        <w:t>R</w:t>
      </w:r>
      <w:r w:rsidR="002E07F6" w:rsidRPr="00C34423">
        <w:rPr>
          <w:b/>
          <w:iCs/>
          <w:vertAlign w:val="subscript"/>
        </w:rPr>
        <w:t>12</w:t>
      </w:r>
      <w:r w:rsidR="002E07F6" w:rsidRPr="00322C49">
        <w:rPr>
          <w:rFonts w:hint="eastAsia"/>
          <w:b/>
        </w:rPr>
        <w:t>和</w:t>
      </w:r>
      <w:r w:rsidR="002E07F6" w:rsidRPr="0044309D">
        <w:rPr>
          <w:rFonts w:hint="eastAsia"/>
          <w:b/>
          <w:i/>
        </w:rPr>
        <w:t>R</w:t>
      </w:r>
      <w:r w:rsidR="002E07F6" w:rsidRPr="00C34423">
        <w:rPr>
          <w:b/>
          <w:iCs/>
          <w:vertAlign w:val="subscript"/>
        </w:rPr>
        <w:t>34</w:t>
      </w:r>
      <w:r w:rsidR="002E07F6" w:rsidRPr="00322C49">
        <w:rPr>
          <w:rFonts w:hint="eastAsia"/>
          <w:b/>
        </w:rPr>
        <w:t>的磁阻特性测试</w:t>
      </w:r>
      <w:bookmarkEnd w:id="28"/>
    </w:p>
    <w:p w14:paraId="59B941DD" w14:textId="275F56F8" w:rsidR="00322C49" w:rsidRPr="00BE3770" w:rsidRDefault="00322C49" w:rsidP="00BE3770">
      <w:pPr>
        <w:pStyle w:val="af0"/>
        <w:numPr>
          <w:ilvl w:val="0"/>
          <w:numId w:val="50"/>
        </w:numPr>
        <w:snapToGrid w:val="0"/>
        <w:spacing w:line="360" w:lineRule="auto"/>
        <w:ind w:firstLineChars="0"/>
        <w:rPr>
          <w:szCs w:val="24"/>
        </w:rPr>
      </w:pPr>
      <w:r w:rsidRPr="00BE3770">
        <w:rPr>
          <w:rFonts w:hint="eastAsia"/>
          <w:szCs w:val="24"/>
        </w:rPr>
        <w:t>将</w:t>
      </w:r>
      <w:r w:rsidR="00B837E0" w:rsidRPr="00BE3770">
        <w:rPr>
          <w:rFonts w:hint="eastAsia"/>
          <w:iCs/>
          <w:szCs w:val="24"/>
        </w:rPr>
        <w:t>GMR</w:t>
      </w:r>
      <w:r w:rsidR="00B837E0" w:rsidRPr="00BE3770">
        <w:rPr>
          <w:rFonts w:hint="eastAsia"/>
          <w:szCs w:val="24"/>
        </w:rPr>
        <w:t>磁传感器</w:t>
      </w:r>
      <w:r w:rsidRPr="00BE3770">
        <w:rPr>
          <w:rFonts w:hint="eastAsia"/>
          <w:szCs w:val="24"/>
        </w:rPr>
        <w:t>正确连接到磁传感器扩展板，通过</w:t>
      </w:r>
      <w:r w:rsidR="00E33666" w:rsidRPr="00BE3770">
        <w:rPr>
          <w:rFonts w:hint="eastAsia"/>
          <w:szCs w:val="24"/>
        </w:rPr>
        <w:t>移动底座</w:t>
      </w:r>
      <w:r w:rsidRPr="00BE3770">
        <w:rPr>
          <w:rFonts w:hint="eastAsia"/>
          <w:szCs w:val="24"/>
        </w:rPr>
        <w:t>，将传感器大致置于螺线管正中</w:t>
      </w:r>
      <w:r w:rsidR="009E1F7A" w:rsidRPr="00BE3770">
        <w:rPr>
          <w:rFonts w:hint="eastAsia"/>
          <w:szCs w:val="24"/>
        </w:rPr>
        <w:t>。</w:t>
      </w:r>
    </w:p>
    <w:p w14:paraId="3320AA7B" w14:textId="13F06D07" w:rsidR="00322C49" w:rsidRPr="00BE3770" w:rsidRDefault="00322C49" w:rsidP="00BE3770">
      <w:pPr>
        <w:pStyle w:val="af0"/>
        <w:numPr>
          <w:ilvl w:val="0"/>
          <w:numId w:val="50"/>
        </w:numPr>
        <w:snapToGrid w:val="0"/>
        <w:spacing w:line="360" w:lineRule="auto"/>
        <w:ind w:firstLineChars="0"/>
        <w:rPr>
          <w:szCs w:val="24"/>
        </w:rPr>
      </w:pPr>
      <w:bookmarkStart w:id="29" w:name="_Hlk123205834"/>
      <w:r w:rsidRPr="00BE3770">
        <w:rPr>
          <w:rFonts w:hint="eastAsia"/>
          <w:szCs w:val="24"/>
        </w:rPr>
        <w:t>螺线管连接</w:t>
      </w:r>
      <w:r w:rsidR="004C5A2F" w:rsidRPr="00BE3770">
        <w:rPr>
          <w:rFonts w:hint="eastAsia"/>
          <w:szCs w:val="24"/>
        </w:rPr>
        <w:t>实验电源</w:t>
      </w:r>
      <w:r w:rsidRPr="00BE3770">
        <w:rPr>
          <w:rFonts w:hint="eastAsia"/>
          <w:szCs w:val="24"/>
        </w:rPr>
        <w:t>（红色接电源﹢，黑色接电源﹣时，代表正电流，反之代表负电流）</w:t>
      </w:r>
      <w:bookmarkEnd w:id="29"/>
      <w:r w:rsidR="009E1F7A" w:rsidRPr="00BE3770">
        <w:rPr>
          <w:rFonts w:hint="eastAsia"/>
          <w:szCs w:val="24"/>
        </w:rPr>
        <w:t>。</w:t>
      </w:r>
    </w:p>
    <w:p w14:paraId="5082E185" w14:textId="1098642D" w:rsidR="0044726B" w:rsidRPr="00BE3770" w:rsidRDefault="00322C49" w:rsidP="00BE3770">
      <w:pPr>
        <w:pStyle w:val="af0"/>
        <w:numPr>
          <w:ilvl w:val="0"/>
          <w:numId w:val="50"/>
        </w:numPr>
        <w:snapToGrid w:val="0"/>
        <w:spacing w:line="360" w:lineRule="auto"/>
        <w:ind w:firstLineChars="0"/>
        <w:rPr>
          <w:szCs w:val="24"/>
        </w:rPr>
      </w:pPr>
      <w:bookmarkStart w:id="30" w:name="_Hlk123205868"/>
      <w:r w:rsidRPr="00BE3770">
        <w:rPr>
          <w:rFonts w:hint="eastAsia"/>
          <w:szCs w:val="24"/>
        </w:rPr>
        <w:t>按图</w:t>
      </w:r>
      <w:r w:rsidR="009D3D95" w:rsidRPr="00BE3770">
        <w:rPr>
          <w:szCs w:val="24"/>
        </w:rPr>
        <w:t>1</w:t>
      </w:r>
      <w:r w:rsidR="00052E56" w:rsidRPr="00BE3770">
        <w:rPr>
          <w:szCs w:val="24"/>
        </w:rPr>
        <w:t>2</w:t>
      </w:r>
      <w:r w:rsidR="00041818" w:rsidRPr="00BE3770">
        <w:rPr>
          <w:szCs w:val="24"/>
        </w:rPr>
        <w:t xml:space="preserve"> </w:t>
      </w:r>
      <w:r w:rsidR="009D3D95" w:rsidRPr="00BE3770">
        <w:rPr>
          <w:szCs w:val="24"/>
        </w:rPr>
        <w:t>(</w:t>
      </w:r>
      <w:r w:rsidR="009D3D95" w:rsidRPr="00BE3770">
        <w:rPr>
          <w:rFonts w:hint="eastAsia"/>
          <w:szCs w:val="24"/>
        </w:rPr>
        <w:t>左</w:t>
      </w:r>
      <w:r w:rsidR="009D3D95" w:rsidRPr="00BE3770">
        <w:rPr>
          <w:szCs w:val="24"/>
        </w:rPr>
        <w:t>)</w:t>
      </w:r>
      <w:r w:rsidR="00EF727C" w:rsidRPr="00BE3770">
        <w:rPr>
          <w:szCs w:val="24"/>
        </w:rPr>
        <w:t xml:space="preserve"> </w:t>
      </w:r>
      <w:r w:rsidRPr="00BE3770">
        <w:rPr>
          <w:rFonts w:hint="eastAsia"/>
          <w:szCs w:val="24"/>
        </w:rPr>
        <w:t>将磁传感器扩展板连接到电路</w:t>
      </w:r>
      <w:r w:rsidR="00241F85" w:rsidRPr="00BE3770">
        <w:rPr>
          <w:rFonts w:hint="eastAsia"/>
          <w:szCs w:val="24"/>
        </w:rPr>
        <w:t>（</w:t>
      </w:r>
      <w:bookmarkStart w:id="31" w:name="_Hlk175299782"/>
      <w:r w:rsidR="00241F85" w:rsidRPr="00BE3770">
        <w:rPr>
          <w:rFonts w:hint="eastAsia"/>
          <w:iCs/>
          <w:szCs w:val="24"/>
        </w:rPr>
        <w:t>1</w:t>
      </w:r>
      <w:r w:rsidR="00241F85" w:rsidRPr="00BE3770">
        <w:rPr>
          <w:iCs/>
          <w:szCs w:val="24"/>
        </w:rPr>
        <w:t>4</w:t>
      </w:r>
      <w:r w:rsidR="00241F85" w:rsidRPr="00BE3770">
        <w:rPr>
          <w:rFonts w:hint="eastAsia"/>
          <w:szCs w:val="24"/>
        </w:rPr>
        <w:t>短路，</w:t>
      </w:r>
      <w:r w:rsidR="00241F85" w:rsidRPr="00BE3770">
        <w:rPr>
          <w:rFonts w:hint="eastAsia"/>
          <w:iCs/>
          <w:szCs w:val="24"/>
        </w:rPr>
        <w:t>2</w:t>
      </w:r>
      <w:r w:rsidR="00241F85" w:rsidRPr="00BE3770">
        <w:rPr>
          <w:iCs/>
          <w:szCs w:val="24"/>
        </w:rPr>
        <w:t>3</w:t>
      </w:r>
      <w:r w:rsidR="00241F85" w:rsidRPr="00BE3770">
        <w:rPr>
          <w:rFonts w:hint="eastAsia"/>
          <w:szCs w:val="24"/>
        </w:rPr>
        <w:t>短路</w:t>
      </w:r>
      <w:bookmarkEnd w:id="31"/>
      <w:r w:rsidR="00241F85" w:rsidRPr="00BE3770">
        <w:rPr>
          <w:rFonts w:hint="eastAsia"/>
          <w:szCs w:val="24"/>
        </w:rPr>
        <w:t>）</w:t>
      </w:r>
      <w:r w:rsidR="00EF727C" w:rsidRPr="00BE3770">
        <w:rPr>
          <w:rFonts w:hint="eastAsia"/>
          <w:szCs w:val="24"/>
        </w:rPr>
        <w:t>中</w:t>
      </w:r>
      <w:r w:rsidRPr="00BE3770">
        <w:rPr>
          <w:rFonts w:hint="eastAsia"/>
          <w:szCs w:val="24"/>
        </w:rPr>
        <w:t>，其中</w:t>
      </w:r>
      <w:r w:rsidRPr="00BE3770">
        <w:rPr>
          <w:rFonts w:hint="eastAsia"/>
          <w:iCs/>
          <w:szCs w:val="24"/>
        </w:rPr>
        <w:t>2</w:t>
      </w:r>
      <w:r w:rsidRPr="00BE3770">
        <w:rPr>
          <w:iCs/>
          <w:szCs w:val="24"/>
        </w:rPr>
        <w:t>V</w:t>
      </w:r>
      <w:r w:rsidRPr="00BE3770">
        <w:rPr>
          <w:rFonts w:hint="eastAsia"/>
          <w:szCs w:val="24"/>
        </w:rPr>
        <w:t>恒压由</w:t>
      </w:r>
      <w:r w:rsidR="004C5A2F" w:rsidRPr="00BE3770">
        <w:rPr>
          <w:rFonts w:hint="eastAsia"/>
          <w:szCs w:val="24"/>
        </w:rPr>
        <w:t>实验电源</w:t>
      </w:r>
      <w:r w:rsidR="00EF727C" w:rsidRPr="00BE3770">
        <w:rPr>
          <w:rFonts w:hint="eastAsia"/>
          <w:szCs w:val="24"/>
        </w:rPr>
        <w:t>B</w:t>
      </w:r>
      <w:r w:rsidR="00EF727C" w:rsidRPr="00BE3770">
        <w:rPr>
          <w:rFonts w:hint="eastAsia"/>
          <w:szCs w:val="24"/>
        </w:rPr>
        <w:t>通道（</w:t>
      </w:r>
      <w:r w:rsidR="00EF727C" w:rsidRPr="00BE3770">
        <w:rPr>
          <w:rFonts w:hint="eastAsia"/>
          <w:szCs w:val="24"/>
        </w:rPr>
        <w:t>0</w:t>
      </w:r>
      <w:r w:rsidR="00EF727C" w:rsidRPr="00BE3770">
        <w:rPr>
          <w:szCs w:val="24"/>
        </w:rPr>
        <w:t>~7.5</w:t>
      </w:r>
      <w:r w:rsidR="00EF727C" w:rsidRPr="00BE3770">
        <w:rPr>
          <w:rFonts w:hint="eastAsia"/>
          <w:szCs w:val="24"/>
        </w:rPr>
        <w:t>V</w:t>
      </w:r>
      <w:r w:rsidR="00EF727C" w:rsidRPr="00BE3770">
        <w:rPr>
          <w:rFonts w:hint="eastAsia"/>
          <w:szCs w:val="24"/>
        </w:rPr>
        <w:t>，</w:t>
      </w:r>
      <w:r w:rsidR="00EF727C" w:rsidRPr="00BE3770">
        <w:rPr>
          <w:rFonts w:hint="eastAsia"/>
          <w:szCs w:val="24"/>
        </w:rPr>
        <w:t>0</w:t>
      </w:r>
      <w:r w:rsidR="00EF727C" w:rsidRPr="00BE3770">
        <w:rPr>
          <w:szCs w:val="24"/>
        </w:rPr>
        <w:t>~10</w:t>
      </w:r>
      <w:r w:rsidR="00EF727C" w:rsidRPr="00BE3770">
        <w:rPr>
          <w:rFonts w:hint="eastAsia"/>
          <w:szCs w:val="24"/>
        </w:rPr>
        <w:t>mA</w:t>
      </w:r>
      <w:r w:rsidR="00EF727C" w:rsidRPr="00BE3770">
        <w:rPr>
          <w:rFonts w:hint="eastAsia"/>
          <w:szCs w:val="24"/>
        </w:rPr>
        <w:t>）</w:t>
      </w:r>
      <w:r w:rsidR="000C4CB8" w:rsidRPr="00BE3770">
        <w:rPr>
          <w:rFonts w:hint="eastAsia"/>
          <w:szCs w:val="24"/>
        </w:rPr>
        <w:t>提供</w:t>
      </w:r>
      <w:r w:rsidRPr="00BE3770">
        <w:rPr>
          <w:rFonts w:hint="eastAsia"/>
          <w:szCs w:val="24"/>
        </w:rPr>
        <w:t>，电流表代表与多功能物理测试仪连接的电流测量适配器</w:t>
      </w:r>
      <w:bookmarkStart w:id="32" w:name="_Hlk123206338"/>
      <w:bookmarkEnd w:id="30"/>
      <w:bookmarkEnd w:id="32"/>
      <w:r w:rsidR="0044726B" w:rsidRPr="00BE3770">
        <w:rPr>
          <w:rFonts w:hint="eastAsia"/>
          <w:szCs w:val="24"/>
        </w:rPr>
        <w:t>。</w:t>
      </w:r>
      <w:bookmarkStart w:id="33" w:name="_Hlk176426948"/>
      <w:r w:rsidR="0044726B" w:rsidRPr="00BE3770">
        <w:rPr>
          <w:rFonts w:hint="eastAsia"/>
          <w:szCs w:val="24"/>
        </w:rPr>
        <w:t>电路接好后请检查一下，不要接到其他通道，否则容易烧毁芯片。</w:t>
      </w:r>
    </w:p>
    <w:bookmarkEnd w:id="33"/>
    <w:p w14:paraId="55518601" w14:textId="5255DEB4" w:rsidR="00EF727C" w:rsidRPr="00BE3770" w:rsidRDefault="006851F3" w:rsidP="00BE3770">
      <w:pPr>
        <w:pStyle w:val="af0"/>
        <w:numPr>
          <w:ilvl w:val="0"/>
          <w:numId w:val="50"/>
        </w:numPr>
        <w:snapToGrid w:val="0"/>
        <w:spacing w:line="360" w:lineRule="auto"/>
        <w:ind w:firstLineChars="0"/>
        <w:rPr>
          <w:szCs w:val="24"/>
        </w:rPr>
      </w:pPr>
      <w:r w:rsidRPr="00BE3770">
        <w:rPr>
          <w:rFonts w:hint="eastAsia"/>
          <w:szCs w:val="24"/>
        </w:rPr>
        <w:t>首先按照励磁电流单调递增的方式，记录螺线管不同励磁电流</w:t>
      </w:r>
      <w:r w:rsidR="00ED143F" w:rsidRPr="00BE3770">
        <w:rPr>
          <w:rFonts w:hint="eastAsia"/>
          <w:szCs w:val="24"/>
        </w:rPr>
        <w:t>（</w:t>
      </w:r>
      <w:r w:rsidR="00ED143F" w:rsidRPr="00BE3770">
        <w:rPr>
          <w:rFonts w:hint="eastAsia"/>
          <w:szCs w:val="24"/>
        </w:rPr>
        <w:t>-</w:t>
      </w:r>
      <w:r w:rsidR="00ED143F" w:rsidRPr="00BE3770">
        <w:rPr>
          <w:szCs w:val="24"/>
        </w:rPr>
        <w:t>200</w:t>
      </w:r>
      <w:r w:rsidR="00ED143F" w:rsidRPr="00BE3770">
        <w:rPr>
          <w:rFonts w:hint="eastAsia"/>
          <w:szCs w:val="24"/>
        </w:rPr>
        <w:t>mA</w:t>
      </w:r>
      <w:r w:rsidR="00ED143F" w:rsidRPr="00BE3770">
        <w:rPr>
          <w:szCs w:val="24"/>
        </w:rPr>
        <w:t>~200</w:t>
      </w:r>
      <w:r w:rsidR="00ED143F" w:rsidRPr="00BE3770">
        <w:rPr>
          <w:rFonts w:hint="eastAsia"/>
          <w:szCs w:val="24"/>
        </w:rPr>
        <w:t>mA</w:t>
      </w:r>
      <w:r w:rsidR="00ED143F" w:rsidRPr="00BE3770">
        <w:rPr>
          <w:rFonts w:hint="eastAsia"/>
          <w:szCs w:val="24"/>
        </w:rPr>
        <w:t>）</w:t>
      </w:r>
      <w:r w:rsidRPr="00BE3770">
        <w:rPr>
          <w:rFonts w:hint="eastAsia"/>
          <w:szCs w:val="24"/>
        </w:rPr>
        <w:t>下的输出电流</w:t>
      </w:r>
      <w:r w:rsidR="00EF727C" w:rsidRPr="00BE3770">
        <w:rPr>
          <w:rFonts w:hint="eastAsia"/>
          <w:szCs w:val="24"/>
        </w:rPr>
        <w:t>。取</w:t>
      </w:r>
      <w:r w:rsidR="003211D0" w:rsidRPr="00BE3770">
        <w:rPr>
          <w:szCs w:val="24"/>
        </w:rPr>
        <w:t>2</w:t>
      </w:r>
      <w:r w:rsidR="00EF727C" w:rsidRPr="00BE3770">
        <w:rPr>
          <w:szCs w:val="24"/>
        </w:rPr>
        <w:t>0</w:t>
      </w:r>
      <w:r w:rsidR="003211D0" w:rsidRPr="00BE3770">
        <w:rPr>
          <w:rFonts w:hint="eastAsia"/>
          <w:szCs w:val="24"/>
        </w:rPr>
        <w:t>个</w:t>
      </w:r>
      <w:r w:rsidR="00EF727C" w:rsidRPr="00BE3770">
        <w:rPr>
          <w:rFonts w:hint="eastAsia"/>
          <w:szCs w:val="24"/>
        </w:rPr>
        <w:t>以上数据点，取点方式同上</w:t>
      </w:r>
      <w:r w:rsidR="00481319" w:rsidRPr="00BE3770">
        <w:rPr>
          <w:rFonts w:hint="eastAsia"/>
          <w:szCs w:val="24"/>
        </w:rPr>
        <w:t>。</w:t>
      </w:r>
      <w:r w:rsidRPr="00BE3770">
        <w:rPr>
          <w:rFonts w:hint="eastAsia"/>
          <w:szCs w:val="24"/>
        </w:rPr>
        <w:t>然后按照励磁电流单调递减</w:t>
      </w:r>
      <w:r w:rsidR="00ED143F" w:rsidRPr="00BE3770">
        <w:rPr>
          <w:rFonts w:hint="eastAsia"/>
          <w:szCs w:val="24"/>
        </w:rPr>
        <w:t>（</w:t>
      </w:r>
      <w:r w:rsidR="00ED143F" w:rsidRPr="00BE3770">
        <w:rPr>
          <w:szCs w:val="24"/>
        </w:rPr>
        <w:t>200</w:t>
      </w:r>
      <w:r w:rsidR="00ED143F" w:rsidRPr="00BE3770">
        <w:rPr>
          <w:rFonts w:hint="eastAsia"/>
          <w:szCs w:val="24"/>
        </w:rPr>
        <w:t>mA</w:t>
      </w:r>
      <w:r w:rsidR="00ED143F" w:rsidRPr="00BE3770">
        <w:rPr>
          <w:szCs w:val="24"/>
        </w:rPr>
        <w:t>~</w:t>
      </w:r>
      <w:r w:rsidR="00ED143F" w:rsidRPr="00BE3770">
        <w:rPr>
          <w:rFonts w:hint="eastAsia"/>
          <w:szCs w:val="24"/>
        </w:rPr>
        <w:t>-</w:t>
      </w:r>
      <w:r w:rsidR="00ED143F" w:rsidRPr="00BE3770">
        <w:rPr>
          <w:szCs w:val="24"/>
        </w:rPr>
        <w:t>200</w:t>
      </w:r>
      <w:r w:rsidR="00ED143F" w:rsidRPr="00BE3770">
        <w:rPr>
          <w:rFonts w:hint="eastAsia"/>
          <w:szCs w:val="24"/>
        </w:rPr>
        <w:t>mA</w:t>
      </w:r>
      <w:r w:rsidR="00ED143F" w:rsidRPr="00BE3770">
        <w:rPr>
          <w:rFonts w:hint="eastAsia"/>
          <w:szCs w:val="24"/>
        </w:rPr>
        <w:t>）</w:t>
      </w:r>
      <w:r w:rsidRPr="00BE3770">
        <w:rPr>
          <w:rFonts w:hint="eastAsia"/>
          <w:szCs w:val="24"/>
        </w:rPr>
        <w:t>的方式，记录螺线管不同励磁电流下的输出电流</w:t>
      </w:r>
      <w:r w:rsidR="00EF727C" w:rsidRPr="00BE3770">
        <w:rPr>
          <w:rFonts w:hint="eastAsia"/>
          <w:szCs w:val="24"/>
        </w:rPr>
        <w:t>。</w:t>
      </w:r>
      <w:r w:rsidR="003211D0" w:rsidRPr="00BE3770">
        <w:rPr>
          <w:rFonts w:hint="eastAsia"/>
          <w:szCs w:val="24"/>
        </w:rPr>
        <w:t>取</w:t>
      </w:r>
      <w:r w:rsidR="003211D0" w:rsidRPr="00BE3770">
        <w:rPr>
          <w:szCs w:val="24"/>
        </w:rPr>
        <w:t>20</w:t>
      </w:r>
      <w:r w:rsidR="003211D0" w:rsidRPr="00BE3770">
        <w:rPr>
          <w:rFonts w:hint="eastAsia"/>
          <w:szCs w:val="24"/>
        </w:rPr>
        <w:t>个以上数据点</w:t>
      </w:r>
      <w:r w:rsidR="00EF727C" w:rsidRPr="00BE3770">
        <w:rPr>
          <w:rFonts w:hint="eastAsia"/>
          <w:szCs w:val="24"/>
        </w:rPr>
        <w:t>，取点方式同上。</w:t>
      </w:r>
    </w:p>
    <w:p w14:paraId="221AC76C" w14:textId="3C217240" w:rsidR="006851F3" w:rsidRPr="00BE3770" w:rsidRDefault="006851F3" w:rsidP="003C402E">
      <w:pPr>
        <w:pStyle w:val="af0"/>
        <w:snapToGrid w:val="0"/>
        <w:spacing w:line="360" w:lineRule="auto"/>
        <w:ind w:left="360" w:firstLineChars="0" w:firstLine="0"/>
        <w:rPr>
          <w:sz w:val="18"/>
          <w:szCs w:val="18"/>
        </w:rPr>
      </w:pPr>
    </w:p>
    <w:p w14:paraId="244F3B71" w14:textId="0D71CA75" w:rsidR="000C4CB8" w:rsidRPr="00BE3770" w:rsidRDefault="000C4CB8" w:rsidP="003C402E">
      <w:pPr>
        <w:snapToGrid w:val="0"/>
        <w:spacing w:line="360" w:lineRule="auto"/>
        <w:jc w:val="center"/>
        <w:rPr>
          <w:bCs/>
          <w:sz w:val="18"/>
          <w:szCs w:val="18"/>
        </w:rPr>
      </w:pPr>
      <w:bookmarkStart w:id="34" w:name="_Ref402946767"/>
      <w:r w:rsidRPr="00BE3770">
        <w:rPr>
          <w:bCs/>
          <w:sz w:val="18"/>
          <w:szCs w:val="18"/>
        </w:rPr>
        <w:t>表</w:t>
      </w:r>
      <w:r w:rsidRPr="00BE3770">
        <w:rPr>
          <w:bCs/>
          <w:sz w:val="18"/>
          <w:szCs w:val="18"/>
        </w:rPr>
        <w:t xml:space="preserve"> </w:t>
      </w:r>
      <w:bookmarkEnd w:id="34"/>
      <w:r w:rsidR="00BD7298">
        <w:rPr>
          <w:bCs/>
          <w:sz w:val="18"/>
          <w:szCs w:val="18"/>
        </w:rPr>
        <w:t>2</w:t>
      </w:r>
      <w:r w:rsidRPr="00BE3770">
        <w:rPr>
          <w:bCs/>
          <w:sz w:val="18"/>
          <w:szCs w:val="18"/>
        </w:rPr>
        <w:t xml:space="preserve">  GMR</w:t>
      </w:r>
      <w:r w:rsidRPr="00BE3770">
        <w:rPr>
          <w:bCs/>
          <w:sz w:val="18"/>
          <w:szCs w:val="18"/>
        </w:rPr>
        <w:t>磁</w:t>
      </w:r>
      <w:r w:rsidR="00F416DC" w:rsidRPr="00BE3770">
        <w:rPr>
          <w:bCs/>
          <w:sz w:val="18"/>
          <w:szCs w:val="18"/>
        </w:rPr>
        <w:t>传感器内</w:t>
      </w:r>
      <w:r w:rsidR="00F416DC" w:rsidRPr="00BE3770">
        <w:rPr>
          <w:bCs/>
          <w:sz w:val="18"/>
          <w:szCs w:val="18"/>
        </w:rPr>
        <w:t>GMR</w:t>
      </w:r>
      <w:r w:rsidR="00F416DC" w:rsidRPr="00BE3770">
        <w:rPr>
          <w:bCs/>
          <w:sz w:val="18"/>
          <w:szCs w:val="18"/>
        </w:rPr>
        <w:t>电阻磁</w:t>
      </w:r>
      <w:r w:rsidRPr="00BE3770">
        <w:rPr>
          <w:bCs/>
          <w:sz w:val="18"/>
          <w:szCs w:val="18"/>
        </w:rPr>
        <w:t>阻特性的测量</w:t>
      </w:r>
    </w:p>
    <w:p w14:paraId="3C825CC5" w14:textId="7C3DEEC0" w:rsidR="000C4CB8" w:rsidRPr="00BE3770" w:rsidRDefault="000C4CB8" w:rsidP="003C402E">
      <w:pPr>
        <w:autoSpaceDE w:val="0"/>
        <w:autoSpaceDN w:val="0"/>
        <w:adjustRightInd w:val="0"/>
        <w:snapToGrid w:val="0"/>
        <w:spacing w:line="360" w:lineRule="auto"/>
        <w:jc w:val="center"/>
        <w:rPr>
          <w:sz w:val="18"/>
          <w:szCs w:val="18"/>
        </w:rPr>
      </w:pPr>
      <w:r w:rsidRPr="00BE3770">
        <w:rPr>
          <w:sz w:val="18"/>
          <w:szCs w:val="18"/>
        </w:rPr>
        <w:t>输入电压</w:t>
      </w:r>
      <w:r w:rsidRPr="00BE3770">
        <w:rPr>
          <w:sz w:val="18"/>
          <w:szCs w:val="18"/>
        </w:rPr>
        <w:t>U</w:t>
      </w:r>
      <w:r w:rsidRPr="00BE3770">
        <w:rPr>
          <w:sz w:val="18"/>
          <w:szCs w:val="18"/>
        </w:rPr>
        <w:t>：</w:t>
      </w:r>
      <w:r w:rsidRPr="00BE3770">
        <w:rPr>
          <w:sz w:val="18"/>
          <w:szCs w:val="18"/>
          <w:u w:val="single"/>
        </w:rPr>
        <w:t>2</w:t>
      </w:r>
      <w:r w:rsidRPr="00BE3770">
        <w:rPr>
          <w:sz w:val="18"/>
          <w:szCs w:val="18"/>
        </w:rPr>
        <w:t xml:space="preserve">V  </w:t>
      </w:r>
      <w:r w:rsidR="00BE3770">
        <w:rPr>
          <w:sz w:val="18"/>
          <w:szCs w:val="18"/>
        </w:rPr>
        <w:t xml:space="preserve"> </w:t>
      </w:r>
      <w:r w:rsidRPr="00BE3770">
        <w:rPr>
          <w:sz w:val="18"/>
          <w:szCs w:val="18"/>
        </w:rPr>
        <w:t xml:space="preserve">      </w:t>
      </w:r>
      <w:r w:rsidRPr="00BE3770">
        <w:rPr>
          <w:sz w:val="18"/>
          <w:szCs w:val="18"/>
        </w:rPr>
        <w:t>螺线管线圈匝数</w:t>
      </w:r>
      <w:r w:rsidRPr="00BE3770">
        <w:rPr>
          <w:sz w:val="18"/>
          <w:szCs w:val="18"/>
        </w:rPr>
        <w:t>N</w:t>
      </w:r>
      <w:r w:rsidRPr="00BE3770">
        <w:rPr>
          <w:sz w:val="18"/>
          <w:szCs w:val="18"/>
        </w:rPr>
        <w:t>：</w:t>
      </w:r>
      <w:r w:rsidRPr="00BE3770">
        <w:rPr>
          <w:sz w:val="18"/>
          <w:szCs w:val="18"/>
          <w:u w:val="single"/>
        </w:rPr>
        <w:t xml:space="preserve">  </w:t>
      </w:r>
      <w:r w:rsidR="007E5C66" w:rsidRPr="00BE3770">
        <w:rPr>
          <w:sz w:val="18"/>
          <w:szCs w:val="18"/>
          <w:u w:val="single"/>
        </w:rPr>
        <w:t xml:space="preserve"> </w:t>
      </w:r>
      <w:r w:rsidRPr="00BE3770">
        <w:rPr>
          <w:sz w:val="18"/>
          <w:szCs w:val="18"/>
          <w:u w:val="single"/>
        </w:rPr>
        <w:t xml:space="preserve">    </w:t>
      </w:r>
      <w:r w:rsidRPr="00BE3770">
        <w:rPr>
          <w:sz w:val="18"/>
          <w:szCs w:val="18"/>
        </w:rPr>
        <w:t>匝</w:t>
      </w:r>
      <w:r w:rsidRPr="00BE3770">
        <w:rPr>
          <w:sz w:val="18"/>
          <w:szCs w:val="18"/>
        </w:rPr>
        <w:t xml:space="preserve">    </w:t>
      </w:r>
      <w:r w:rsidR="00BE3770">
        <w:rPr>
          <w:sz w:val="18"/>
          <w:szCs w:val="18"/>
        </w:rPr>
        <w:t xml:space="preserve"> </w:t>
      </w:r>
      <w:r w:rsidRPr="00BE3770">
        <w:rPr>
          <w:sz w:val="18"/>
          <w:szCs w:val="18"/>
        </w:rPr>
        <w:t xml:space="preserve">   </w:t>
      </w:r>
      <w:r w:rsidRPr="00BE3770">
        <w:rPr>
          <w:sz w:val="18"/>
          <w:szCs w:val="18"/>
        </w:rPr>
        <w:t>螺线管长度</w:t>
      </w:r>
      <w:r w:rsidRPr="00BE3770">
        <w:rPr>
          <w:sz w:val="18"/>
          <w:szCs w:val="18"/>
        </w:rPr>
        <w:t>L</w:t>
      </w:r>
      <w:r w:rsidRPr="00BE3770">
        <w:rPr>
          <w:sz w:val="18"/>
          <w:szCs w:val="18"/>
        </w:rPr>
        <w:t>：</w:t>
      </w:r>
      <w:r w:rsidRPr="00BE3770">
        <w:rPr>
          <w:sz w:val="18"/>
          <w:szCs w:val="18"/>
          <w:u w:val="single"/>
        </w:rPr>
        <w:t xml:space="preserve"> </w:t>
      </w:r>
      <w:r w:rsidR="007E5C66" w:rsidRPr="00BE3770">
        <w:rPr>
          <w:sz w:val="18"/>
          <w:szCs w:val="18"/>
          <w:u w:val="single"/>
        </w:rPr>
        <w:t xml:space="preserve">   </w:t>
      </w:r>
      <w:r w:rsidRPr="00BE3770">
        <w:rPr>
          <w:sz w:val="18"/>
          <w:szCs w:val="18"/>
          <w:u w:val="single"/>
        </w:rPr>
        <w:t xml:space="preserve">   </w:t>
      </w:r>
      <w:r w:rsidRPr="00BE3770">
        <w:rPr>
          <w:sz w:val="18"/>
          <w:szCs w:val="18"/>
        </w:rPr>
        <w:t>m</w:t>
      </w:r>
    </w:p>
    <w:tbl>
      <w:tblPr>
        <w:tblW w:w="0" w:type="auto"/>
        <w:jc w:val="center"/>
        <w:tblBorders>
          <w:top w:val="double" w:sz="4" w:space="0" w:color="auto"/>
          <w:bottom w:val="double" w:sz="4" w:space="0" w:color="auto"/>
          <w:insideH w:val="single" w:sz="4" w:space="0" w:color="auto"/>
          <w:insideV w:val="single" w:sz="4" w:space="0" w:color="auto"/>
        </w:tblBorders>
        <w:tblLayout w:type="fixed"/>
        <w:tblLook w:val="01E0" w:firstRow="1" w:lastRow="1" w:firstColumn="1" w:lastColumn="1" w:noHBand="0" w:noVBand="0"/>
      </w:tblPr>
      <w:tblGrid>
        <w:gridCol w:w="1462"/>
        <w:gridCol w:w="1418"/>
        <w:gridCol w:w="1417"/>
        <w:gridCol w:w="1349"/>
        <w:gridCol w:w="1377"/>
        <w:gridCol w:w="1430"/>
      </w:tblGrid>
      <w:tr w:rsidR="000C4CB8" w14:paraId="2D20860A" w14:textId="77777777" w:rsidTr="008665BD">
        <w:trPr>
          <w:trHeight w:val="397"/>
          <w:jc w:val="center"/>
        </w:trPr>
        <w:tc>
          <w:tcPr>
            <w:tcW w:w="2880" w:type="dxa"/>
            <w:gridSpan w:val="2"/>
            <w:vMerge w:val="restart"/>
            <w:vAlign w:val="center"/>
          </w:tcPr>
          <w:p w14:paraId="04FB88BE" w14:textId="0DEC44C3" w:rsidR="000C4CB8" w:rsidRDefault="000C4CB8" w:rsidP="008665BD">
            <w:pPr>
              <w:autoSpaceDE w:val="0"/>
              <w:autoSpaceDN w:val="0"/>
              <w:adjustRightInd w:val="0"/>
              <w:snapToGrid w:val="0"/>
              <w:jc w:val="center"/>
              <w:rPr>
                <w:rFonts w:ascii="宋体" w:hAnsi="宋体" w:cs="AdobeSongStd-Light-Acro"/>
                <w:kern w:val="0"/>
                <w:sz w:val="18"/>
                <w:szCs w:val="18"/>
              </w:rPr>
            </w:pPr>
            <w:r>
              <w:rPr>
                <w:rFonts w:ascii="宋体" w:hAnsi="宋体" w:cs="AdobeSongStd-Light-Acro" w:hint="eastAsia"/>
                <w:kern w:val="0"/>
                <w:sz w:val="18"/>
                <w:szCs w:val="15"/>
              </w:rPr>
              <w:t>磁感应强度/高斯</w:t>
            </w:r>
          </w:p>
        </w:tc>
        <w:tc>
          <w:tcPr>
            <w:tcW w:w="5573" w:type="dxa"/>
            <w:gridSpan w:val="4"/>
            <w:vAlign w:val="center"/>
          </w:tcPr>
          <w:p w14:paraId="40B9A5F5" w14:textId="165D17E9" w:rsidR="000C4CB8" w:rsidRDefault="000C4CB8" w:rsidP="008665BD">
            <w:pPr>
              <w:autoSpaceDE w:val="0"/>
              <w:autoSpaceDN w:val="0"/>
              <w:adjustRightInd w:val="0"/>
              <w:snapToGrid w:val="0"/>
              <w:jc w:val="center"/>
              <w:rPr>
                <w:rFonts w:ascii="宋体" w:hAnsi="宋体" w:cs="AdobeSongStd-Light-Acro"/>
                <w:kern w:val="0"/>
                <w:sz w:val="18"/>
                <w:szCs w:val="18"/>
              </w:rPr>
            </w:pPr>
            <w:r>
              <w:rPr>
                <w:rFonts w:ascii="宋体" w:hAnsi="宋体" w:cs="AdobeSongStd-Light-Acro" w:hint="eastAsia"/>
                <w:kern w:val="0"/>
                <w:sz w:val="18"/>
                <w:szCs w:val="18"/>
              </w:rPr>
              <w:t>磁阻</w:t>
            </w:r>
            <w:r w:rsidRPr="0044309D">
              <w:rPr>
                <w:rFonts w:cs="AdobeSongStd-Light-Acro" w:hint="eastAsia"/>
                <w:i/>
                <w:kern w:val="0"/>
                <w:sz w:val="18"/>
                <w:szCs w:val="18"/>
              </w:rPr>
              <w:t>R</w:t>
            </w:r>
            <w:r>
              <w:rPr>
                <w:rFonts w:ascii="宋体" w:hAnsi="宋体" w:cs="AdobeSongStd-Light-Acro" w:hint="eastAsia"/>
                <w:kern w:val="0"/>
                <w:sz w:val="18"/>
                <w:szCs w:val="18"/>
              </w:rPr>
              <w:t>（</w:t>
            </w:r>
            <w:r w:rsidRPr="008665BD">
              <w:rPr>
                <w:iCs/>
                <w:kern w:val="0"/>
                <w:sz w:val="18"/>
                <w:szCs w:val="18"/>
              </w:rPr>
              <w:t>Ω</w:t>
            </w:r>
            <w:r>
              <w:rPr>
                <w:rFonts w:ascii="宋体" w:hAnsi="宋体" w:cs="AdobeSongStd-Light-Acro" w:hint="eastAsia"/>
                <w:kern w:val="0"/>
                <w:sz w:val="18"/>
                <w:szCs w:val="18"/>
              </w:rPr>
              <w:t>）</w:t>
            </w:r>
          </w:p>
        </w:tc>
      </w:tr>
      <w:tr w:rsidR="000C4CB8" w14:paraId="664B54B4" w14:textId="77777777" w:rsidTr="008665BD">
        <w:trPr>
          <w:trHeight w:val="397"/>
          <w:jc w:val="center"/>
        </w:trPr>
        <w:tc>
          <w:tcPr>
            <w:tcW w:w="2880" w:type="dxa"/>
            <w:gridSpan w:val="2"/>
            <w:vMerge/>
            <w:vAlign w:val="center"/>
          </w:tcPr>
          <w:p w14:paraId="53C305E6" w14:textId="77777777" w:rsidR="000C4CB8" w:rsidRDefault="000C4CB8" w:rsidP="008665BD">
            <w:pPr>
              <w:autoSpaceDE w:val="0"/>
              <w:autoSpaceDN w:val="0"/>
              <w:adjustRightInd w:val="0"/>
              <w:snapToGrid w:val="0"/>
              <w:jc w:val="center"/>
              <w:rPr>
                <w:rFonts w:ascii="宋体" w:hAnsi="宋体" w:cs="AdobeSongStd-Light-Acro"/>
                <w:kern w:val="0"/>
                <w:sz w:val="18"/>
                <w:szCs w:val="18"/>
              </w:rPr>
            </w:pPr>
          </w:p>
        </w:tc>
        <w:tc>
          <w:tcPr>
            <w:tcW w:w="2766" w:type="dxa"/>
            <w:gridSpan w:val="2"/>
            <w:vAlign w:val="center"/>
          </w:tcPr>
          <w:p w14:paraId="7BC62157" w14:textId="258AE248" w:rsidR="000C4CB8" w:rsidRDefault="000C4CB8" w:rsidP="008665BD">
            <w:pPr>
              <w:autoSpaceDE w:val="0"/>
              <w:autoSpaceDN w:val="0"/>
              <w:adjustRightInd w:val="0"/>
              <w:snapToGrid w:val="0"/>
              <w:jc w:val="center"/>
              <w:rPr>
                <w:rFonts w:ascii="宋体" w:hAnsi="宋体" w:cs="AdobeSongStd-Light-Acro"/>
                <w:kern w:val="0"/>
                <w:sz w:val="18"/>
                <w:szCs w:val="18"/>
              </w:rPr>
            </w:pPr>
            <w:r>
              <w:rPr>
                <w:rFonts w:ascii="宋体" w:hAnsi="宋体" w:cs="AdobeSongStd-Light-Acro" w:hint="eastAsia"/>
                <w:kern w:val="0"/>
                <w:sz w:val="18"/>
                <w:szCs w:val="18"/>
              </w:rPr>
              <w:t>减小磁场</w:t>
            </w:r>
          </w:p>
        </w:tc>
        <w:tc>
          <w:tcPr>
            <w:tcW w:w="2807" w:type="dxa"/>
            <w:gridSpan w:val="2"/>
            <w:vAlign w:val="center"/>
          </w:tcPr>
          <w:p w14:paraId="7AFA102C" w14:textId="1484E0F6" w:rsidR="000C4CB8" w:rsidRDefault="000C4CB8" w:rsidP="008665BD">
            <w:pPr>
              <w:autoSpaceDE w:val="0"/>
              <w:autoSpaceDN w:val="0"/>
              <w:adjustRightInd w:val="0"/>
              <w:snapToGrid w:val="0"/>
              <w:jc w:val="center"/>
              <w:rPr>
                <w:rFonts w:ascii="宋体" w:hAnsi="宋体" w:cs="AdobeSongStd-Light-Acro"/>
                <w:kern w:val="0"/>
                <w:sz w:val="18"/>
                <w:szCs w:val="18"/>
              </w:rPr>
            </w:pPr>
            <w:r>
              <w:rPr>
                <w:rFonts w:ascii="宋体" w:hAnsi="宋体" w:cs="AdobeSongStd-Light-Acro" w:hint="eastAsia"/>
                <w:kern w:val="0"/>
                <w:sz w:val="18"/>
                <w:szCs w:val="18"/>
              </w:rPr>
              <w:t>增大磁场</w:t>
            </w:r>
          </w:p>
        </w:tc>
      </w:tr>
      <w:tr w:rsidR="000C4CB8" w14:paraId="09441253" w14:textId="77777777" w:rsidTr="008665BD">
        <w:trPr>
          <w:trHeight w:val="397"/>
          <w:jc w:val="center"/>
        </w:trPr>
        <w:tc>
          <w:tcPr>
            <w:tcW w:w="1462" w:type="dxa"/>
            <w:vAlign w:val="center"/>
          </w:tcPr>
          <w:p w14:paraId="72FD6CCE" w14:textId="1A522368" w:rsidR="000C4CB8" w:rsidRDefault="000C4CB8" w:rsidP="008665BD">
            <w:pPr>
              <w:autoSpaceDE w:val="0"/>
              <w:autoSpaceDN w:val="0"/>
              <w:adjustRightInd w:val="0"/>
              <w:snapToGrid w:val="0"/>
              <w:jc w:val="center"/>
              <w:rPr>
                <w:rFonts w:ascii="宋体" w:hAnsi="宋体" w:cs="AdobeSongStd-Light-Acro"/>
                <w:kern w:val="0"/>
                <w:sz w:val="18"/>
                <w:szCs w:val="18"/>
              </w:rPr>
            </w:pPr>
            <w:r>
              <w:rPr>
                <w:rFonts w:ascii="宋体" w:hAnsi="宋体" w:cs="AdobeSongStd-Light-Acro" w:hint="eastAsia"/>
                <w:kern w:val="0"/>
                <w:sz w:val="18"/>
                <w:szCs w:val="15"/>
              </w:rPr>
              <w:t>励磁电流</w:t>
            </w:r>
            <w:r w:rsidRPr="0044309D">
              <w:rPr>
                <w:rFonts w:cs="AdobeSongStd-Light-Acro" w:hint="eastAsia"/>
                <w:i/>
                <w:kern w:val="0"/>
                <w:sz w:val="18"/>
                <w:szCs w:val="15"/>
              </w:rPr>
              <w:t>I</w:t>
            </w:r>
            <w:r>
              <w:rPr>
                <w:rFonts w:ascii="宋体" w:hAnsi="宋体" w:cs="AdobeSongStd-Light-Acro" w:hint="eastAsia"/>
                <w:kern w:val="0"/>
                <w:sz w:val="18"/>
                <w:szCs w:val="15"/>
              </w:rPr>
              <w:t>（</w:t>
            </w:r>
            <w:r w:rsidRPr="008665BD">
              <w:rPr>
                <w:rFonts w:cs="AdobeSongStd-Light-Acro" w:hint="eastAsia"/>
                <w:iCs/>
                <w:kern w:val="0"/>
                <w:sz w:val="18"/>
                <w:szCs w:val="15"/>
              </w:rPr>
              <w:t>mA</w:t>
            </w:r>
            <w:r>
              <w:rPr>
                <w:rFonts w:ascii="宋体" w:hAnsi="宋体" w:cs="AdobeSongStd-Light-Acro" w:hint="eastAsia"/>
                <w:kern w:val="0"/>
                <w:sz w:val="18"/>
                <w:szCs w:val="15"/>
              </w:rPr>
              <w:t>）</w:t>
            </w:r>
          </w:p>
        </w:tc>
        <w:tc>
          <w:tcPr>
            <w:tcW w:w="1418" w:type="dxa"/>
            <w:vAlign w:val="center"/>
          </w:tcPr>
          <w:p w14:paraId="7F441EDB" w14:textId="12E97141" w:rsidR="000C4CB8" w:rsidRDefault="000C4CB8" w:rsidP="008665BD">
            <w:pPr>
              <w:autoSpaceDE w:val="0"/>
              <w:autoSpaceDN w:val="0"/>
              <w:adjustRightInd w:val="0"/>
              <w:snapToGrid w:val="0"/>
              <w:jc w:val="center"/>
              <w:rPr>
                <w:rFonts w:ascii="宋体" w:hAnsi="宋体" w:cs="AdobeSongStd-Light-Acro"/>
                <w:kern w:val="0"/>
                <w:sz w:val="18"/>
                <w:szCs w:val="18"/>
              </w:rPr>
            </w:pPr>
            <w:r w:rsidRPr="0044309D">
              <w:rPr>
                <w:i/>
                <w:kern w:val="0"/>
                <w:sz w:val="18"/>
                <w:szCs w:val="15"/>
              </w:rPr>
              <w:t>B</w:t>
            </w:r>
            <w:r w:rsidRPr="00241F85">
              <w:rPr>
                <w:i/>
                <w:kern w:val="0"/>
                <w:sz w:val="18"/>
                <w:szCs w:val="15"/>
              </w:rPr>
              <w:t>=</w:t>
            </w:r>
            <w:r w:rsidRPr="00A70F8E">
              <w:rPr>
                <w:rFonts w:eastAsia="楷体"/>
                <w:i/>
              </w:rPr>
              <w:t>μ</w:t>
            </w:r>
            <w:r w:rsidRPr="0044309D">
              <w:rPr>
                <w:rFonts w:eastAsia="楷体"/>
                <w:i/>
                <w:vertAlign w:val="subscript"/>
              </w:rPr>
              <w:t>0</w:t>
            </w:r>
            <w:r w:rsidRPr="0044309D">
              <w:rPr>
                <w:rFonts w:eastAsia="楷体"/>
                <w:i/>
              </w:rPr>
              <w:t>IN</w:t>
            </w:r>
            <w:r w:rsidRPr="00241F85">
              <w:rPr>
                <w:i/>
                <w:kern w:val="0"/>
                <w:sz w:val="18"/>
                <w:szCs w:val="15"/>
              </w:rPr>
              <w:t>/</w:t>
            </w:r>
            <w:r w:rsidRPr="0044309D">
              <w:rPr>
                <w:i/>
                <w:kern w:val="0"/>
                <w:sz w:val="18"/>
                <w:szCs w:val="15"/>
              </w:rPr>
              <w:t>L</w:t>
            </w:r>
            <w:r>
              <w:rPr>
                <w:rFonts w:ascii="宋体" w:hAnsi="宋体" w:cs="AdobeSongStd-Light-Acro"/>
                <w:kern w:val="0"/>
                <w:sz w:val="18"/>
                <w:szCs w:val="15"/>
              </w:rPr>
              <w:t>(</w:t>
            </w:r>
            <w:r w:rsidRPr="008665BD">
              <w:rPr>
                <w:rFonts w:cs="AdobeSongStd-Light-Acro"/>
                <w:iCs/>
                <w:kern w:val="0"/>
                <w:sz w:val="18"/>
                <w:szCs w:val="15"/>
              </w:rPr>
              <w:t>G</w:t>
            </w:r>
            <w:r w:rsidRPr="008665BD">
              <w:rPr>
                <w:rFonts w:cs="AdobeSongStd-Light-Acro" w:hint="eastAsia"/>
                <w:iCs/>
                <w:kern w:val="0"/>
                <w:sz w:val="18"/>
                <w:szCs w:val="15"/>
              </w:rPr>
              <w:t>s</w:t>
            </w:r>
            <w:r>
              <w:rPr>
                <w:rFonts w:ascii="宋体" w:hAnsi="宋体" w:cs="AdobeSongStd-Light-Acro"/>
                <w:kern w:val="0"/>
                <w:sz w:val="18"/>
                <w:szCs w:val="15"/>
              </w:rPr>
              <w:t>)</w:t>
            </w:r>
          </w:p>
        </w:tc>
        <w:tc>
          <w:tcPr>
            <w:tcW w:w="1417" w:type="dxa"/>
            <w:vAlign w:val="center"/>
          </w:tcPr>
          <w:p w14:paraId="7360B9DB" w14:textId="461AD4FF" w:rsidR="000C4CB8" w:rsidRDefault="000C4CB8" w:rsidP="008665BD">
            <w:pPr>
              <w:autoSpaceDE w:val="0"/>
              <w:autoSpaceDN w:val="0"/>
              <w:adjustRightInd w:val="0"/>
              <w:snapToGrid w:val="0"/>
              <w:jc w:val="center"/>
              <w:rPr>
                <w:rFonts w:ascii="宋体" w:hAnsi="宋体" w:cs="AdobeSongStd-Light-Acro"/>
                <w:kern w:val="0"/>
                <w:sz w:val="18"/>
                <w:szCs w:val="18"/>
              </w:rPr>
            </w:pPr>
            <w:r>
              <w:rPr>
                <w:rFonts w:ascii="宋体" w:hAnsi="宋体" w:cs="AdobeSongStd-Light-Acro" w:hint="eastAsia"/>
                <w:kern w:val="0"/>
                <w:sz w:val="18"/>
                <w:szCs w:val="18"/>
              </w:rPr>
              <w:t>磁阻电流</w:t>
            </w:r>
            <w:r w:rsidRPr="0044309D">
              <w:rPr>
                <w:rFonts w:cs="AdobeSongStd-Light-Acro" w:hint="eastAsia"/>
                <w:i/>
                <w:kern w:val="0"/>
                <w:sz w:val="18"/>
                <w:szCs w:val="18"/>
              </w:rPr>
              <w:t>I</w:t>
            </w:r>
            <w:r>
              <w:rPr>
                <w:rFonts w:ascii="宋体" w:hAnsi="宋体" w:cs="AdobeSongStd-Light-Acro" w:hint="eastAsia"/>
                <w:kern w:val="0"/>
                <w:sz w:val="18"/>
                <w:szCs w:val="15"/>
              </w:rPr>
              <w:t>/</w:t>
            </w:r>
            <w:r w:rsidRPr="008665BD">
              <w:rPr>
                <w:rFonts w:cs="AdobeSongStd-Light-Acro" w:hint="eastAsia"/>
                <w:iCs/>
                <w:kern w:val="0"/>
                <w:sz w:val="18"/>
                <w:szCs w:val="15"/>
              </w:rPr>
              <w:t>mA</w:t>
            </w:r>
          </w:p>
        </w:tc>
        <w:tc>
          <w:tcPr>
            <w:tcW w:w="1349" w:type="dxa"/>
            <w:vAlign w:val="center"/>
          </w:tcPr>
          <w:p w14:paraId="60C701F7" w14:textId="1A2700A0" w:rsidR="000C4CB8" w:rsidRDefault="000C4CB8" w:rsidP="008665BD">
            <w:pPr>
              <w:autoSpaceDE w:val="0"/>
              <w:autoSpaceDN w:val="0"/>
              <w:adjustRightInd w:val="0"/>
              <w:snapToGrid w:val="0"/>
              <w:jc w:val="center"/>
              <w:rPr>
                <w:rFonts w:ascii="宋体" w:hAnsi="宋体" w:cs="AdobeSongStd-Light-Acro"/>
                <w:kern w:val="0"/>
                <w:sz w:val="18"/>
                <w:szCs w:val="18"/>
              </w:rPr>
            </w:pPr>
            <w:r w:rsidRPr="0044309D">
              <w:rPr>
                <w:rFonts w:cs="AdobeSongStd-Light-Acro" w:hint="eastAsia"/>
                <w:i/>
                <w:kern w:val="0"/>
                <w:sz w:val="18"/>
                <w:szCs w:val="18"/>
              </w:rPr>
              <w:t>R</w:t>
            </w:r>
            <w:r>
              <w:rPr>
                <w:rFonts w:ascii="宋体" w:hAnsi="宋体" w:cs="AdobeSongStd-Light-Acro"/>
                <w:kern w:val="0"/>
                <w:sz w:val="18"/>
                <w:szCs w:val="18"/>
              </w:rPr>
              <w:t>=</w:t>
            </w:r>
            <w:r w:rsidRPr="0044309D">
              <w:rPr>
                <w:rFonts w:cs="AdobeSongStd-Light-Acro"/>
                <w:i/>
                <w:kern w:val="0"/>
                <w:sz w:val="18"/>
                <w:szCs w:val="18"/>
              </w:rPr>
              <w:t>2U</w:t>
            </w:r>
            <w:r>
              <w:rPr>
                <w:rFonts w:ascii="宋体" w:hAnsi="宋体" w:cs="AdobeSongStd-Light-Acro"/>
                <w:kern w:val="0"/>
                <w:sz w:val="18"/>
                <w:szCs w:val="18"/>
              </w:rPr>
              <w:t>/</w:t>
            </w:r>
            <w:r w:rsidRPr="0044309D">
              <w:rPr>
                <w:rFonts w:cs="AdobeSongStd-Light-Acro"/>
                <w:i/>
                <w:kern w:val="0"/>
                <w:sz w:val="18"/>
                <w:szCs w:val="18"/>
              </w:rPr>
              <w:t>I</w:t>
            </w:r>
            <w:r>
              <w:rPr>
                <w:rFonts w:ascii="宋体" w:hAnsi="宋体" w:cs="AdobeSongStd-Light-Acro" w:hint="eastAsia"/>
                <w:kern w:val="0"/>
                <w:sz w:val="18"/>
                <w:szCs w:val="18"/>
              </w:rPr>
              <w:t>（</w:t>
            </w:r>
            <w:r w:rsidRPr="008665BD">
              <w:rPr>
                <w:iCs/>
                <w:kern w:val="0"/>
                <w:sz w:val="18"/>
                <w:szCs w:val="18"/>
              </w:rPr>
              <w:t>Ω</w:t>
            </w:r>
            <w:r>
              <w:rPr>
                <w:rFonts w:ascii="宋体" w:hAnsi="宋体" w:cs="AdobeSongStd-Light-Acro" w:hint="eastAsia"/>
                <w:kern w:val="0"/>
                <w:sz w:val="18"/>
                <w:szCs w:val="18"/>
              </w:rPr>
              <w:t>）</w:t>
            </w:r>
          </w:p>
        </w:tc>
        <w:tc>
          <w:tcPr>
            <w:tcW w:w="1377" w:type="dxa"/>
            <w:vAlign w:val="center"/>
          </w:tcPr>
          <w:p w14:paraId="4DA340DD" w14:textId="2064EEC8" w:rsidR="000C4CB8" w:rsidRDefault="000C4CB8" w:rsidP="008665BD">
            <w:pPr>
              <w:autoSpaceDE w:val="0"/>
              <w:autoSpaceDN w:val="0"/>
              <w:adjustRightInd w:val="0"/>
              <w:snapToGrid w:val="0"/>
              <w:jc w:val="center"/>
              <w:rPr>
                <w:rFonts w:ascii="宋体" w:hAnsi="宋体" w:cs="AdobeSongStd-Light-Acro"/>
                <w:kern w:val="0"/>
                <w:sz w:val="18"/>
                <w:szCs w:val="18"/>
              </w:rPr>
            </w:pPr>
            <w:r>
              <w:rPr>
                <w:rFonts w:ascii="宋体" w:hAnsi="宋体" w:cs="AdobeSongStd-Light-Acro" w:hint="eastAsia"/>
                <w:kern w:val="0"/>
                <w:sz w:val="18"/>
                <w:szCs w:val="18"/>
              </w:rPr>
              <w:t>磁阻电流</w:t>
            </w:r>
            <w:r w:rsidRPr="0044309D">
              <w:rPr>
                <w:rFonts w:cs="AdobeSongStd-Light-Acro" w:hint="eastAsia"/>
                <w:i/>
                <w:kern w:val="0"/>
                <w:sz w:val="18"/>
                <w:szCs w:val="18"/>
              </w:rPr>
              <w:t>I</w:t>
            </w:r>
            <w:r>
              <w:rPr>
                <w:rFonts w:ascii="宋体" w:hAnsi="宋体" w:cs="AdobeSongStd-Light-Acro" w:hint="eastAsia"/>
                <w:kern w:val="0"/>
                <w:sz w:val="18"/>
                <w:szCs w:val="15"/>
              </w:rPr>
              <w:t>/</w:t>
            </w:r>
            <w:r w:rsidRPr="008665BD">
              <w:rPr>
                <w:rFonts w:cs="AdobeSongStd-Light-Acro" w:hint="eastAsia"/>
                <w:iCs/>
                <w:kern w:val="0"/>
                <w:sz w:val="18"/>
                <w:szCs w:val="15"/>
              </w:rPr>
              <w:t>mA</w:t>
            </w:r>
          </w:p>
        </w:tc>
        <w:tc>
          <w:tcPr>
            <w:tcW w:w="1430" w:type="dxa"/>
            <w:vAlign w:val="center"/>
          </w:tcPr>
          <w:p w14:paraId="0AFC39DA" w14:textId="23E60A8F" w:rsidR="000C4CB8" w:rsidRDefault="000C4CB8" w:rsidP="008665BD">
            <w:pPr>
              <w:autoSpaceDE w:val="0"/>
              <w:autoSpaceDN w:val="0"/>
              <w:adjustRightInd w:val="0"/>
              <w:snapToGrid w:val="0"/>
              <w:jc w:val="center"/>
              <w:rPr>
                <w:rFonts w:ascii="宋体" w:hAnsi="宋体" w:cs="AdobeSongStd-Light-Acro"/>
                <w:kern w:val="0"/>
                <w:sz w:val="18"/>
                <w:szCs w:val="18"/>
              </w:rPr>
            </w:pPr>
            <w:r w:rsidRPr="0044309D">
              <w:rPr>
                <w:rFonts w:cs="AdobeSongStd-Light-Acro" w:hint="eastAsia"/>
                <w:i/>
                <w:kern w:val="0"/>
                <w:sz w:val="18"/>
                <w:szCs w:val="18"/>
              </w:rPr>
              <w:t>R</w:t>
            </w:r>
            <w:r>
              <w:rPr>
                <w:rFonts w:ascii="宋体" w:hAnsi="宋体" w:cs="AdobeSongStd-Light-Acro"/>
                <w:kern w:val="0"/>
                <w:sz w:val="18"/>
                <w:szCs w:val="18"/>
              </w:rPr>
              <w:t>=</w:t>
            </w:r>
            <w:r w:rsidRPr="0044309D">
              <w:rPr>
                <w:rFonts w:cs="AdobeSongStd-Light-Acro"/>
                <w:i/>
                <w:kern w:val="0"/>
                <w:sz w:val="18"/>
                <w:szCs w:val="18"/>
              </w:rPr>
              <w:t>2U</w:t>
            </w:r>
            <w:r>
              <w:rPr>
                <w:rFonts w:ascii="宋体" w:hAnsi="宋体" w:cs="AdobeSongStd-Light-Acro"/>
                <w:kern w:val="0"/>
                <w:sz w:val="18"/>
                <w:szCs w:val="18"/>
              </w:rPr>
              <w:t>/</w:t>
            </w:r>
            <w:r w:rsidRPr="0044309D">
              <w:rPr>
                <w:rFonts w:cs="AdobeSongStd-Light-Acro"/>
                <w:i/>
                <w:kern w:val="0"/>
                <w:sz w:val="18"/>
                <w:szCs w:val="18"/>
              </w:rPr>
              <w:t>I</w:t>
            </w:r>
            <w:r>
              <w:rPr>
                <w:rFonts w:ascii="宋体" w:hAnsi="宋体" w:cs="AdobeSongStd-Light-Acro" w:hint="eastAsia"/>
                <w:kern w:val="0"/>
                <w:sz w:val="18"/>
                <w:szCs w:val="18"/>
              </w:rPr>
              <w:t>（</w:t>
            </w:r>
            <w:r w:rsidRPr="008665BD">
              <w:rPr>
                <w:iCs/>
                <w:kern w:val="0"/>
                <w:sz w:val="18"/>
                <w:szCs w:val="18"/>
              </w:rPr>
              <w:t>Ω</w:t>
            </w:r>
            <w:r>
              <w:rPr>
                <w:rFonts w:ascii="宋体" w:hAnsi="宋体" w:cs="AdobeSongStd-Light-Acro" w:hint="eastAsia"/>
                <w:kern w:val="0"/>
                <w:sz w:val="18"/>
                <w:szCs w:val="18"/>
              </w:rPr>
              <w:t>）</w:t>
            </w:r>
          </w:p>
        </w:tc>
      </w:tr>
      <w:tr w:rsidR="007E5C66" w14:paraId="397DB5E6" w14:textId="77777777" w:rsidTr="008665BD">
        <w:trPr>
          <w:trHeight w:val="397"/>
          <w:jc w:val="center"/>
        </w:trPr>
        <w:tc>
          <w:tcPr>
            <w:tcW w:w="1462" w:type="dxa"/>
            <w:shd w:val="clear" w:color="auto" w:fill="auto"/>
            <w:vAlign w:val="center"/>
          </w:tcPr>
          <w:p w14:paraId="137FC17D" w14:textId="23C515BC" w:rsidR="007E5C66" w:rsidRDefault="007E5C66" w:rsidP="008665BD">
            <w:pPr>
              <w:autoSpaceDE w:val="0"/>
              <w:autoSpaceDN w:val="0"/>
              <w:adjustRightInd w:val="0"/>
              <w:snapToGrid w:val="0"/>
              <w:jc w:val="center"/>
              <w:rPr>
                <w:rFonts w:ascii="宋体" w:hAnsi="宋体" w:cs="AdobeSongStd-Light-Acro"/>
                <w:kern w:val="0"/>
                <w:szCs w:val="21"/>
              </w:rPr>
            </w:pPr>
            <w:r>
              <w:rPr>
                <w:rFonts w:ascii="宋体" w:hAnsi="宋体" w:cs="AdobeSongStd-Light-Acro"/>
                <w:kern w:val="0"/>
                <w:sz w:val="18"/>
                <w:szCs w:val="18"/>
              </w:rPr>
              <w:t>-</w:t>
            </w:r>
            <w:r>
              <w:rPr>
                <w:rFonts w:ascii="宋体" w:hAnsi="宋体" w:cs="AdobeSongStd-Light-Acro" w:hint="eastAsia"/>
                <w:kern w:val="0"/>
                <w:sz w:val="18"/>
                <w:szCs w:val="18"/>
              </w:rPr>
              <w:t>2</w:t>
            </w:r>
            <w:r>
              <w:rPr>
                <w:rFonts w:ascii="宋体" w:hAnsi="宋体" w:cs="AdobeSongStd-Light-Acro"/>
                <w:kern w:val="0"/>
                <w:sz w:val="18"/>
                <w:szCs w:val="18"/>
              </w:rPr>
              <w:t>00</w:t>
            </w:r>
          </w:p>
        </w:tc>
        <w:tc>
          <w:tcPr>
            <w:tcW w:w="1418" w:type="dxa"/>
            <w:vAlign w:val="center"/>
          </w:tcPr>
          <w:p w14:paraId="272E88E4" w14:textId="77777777" w:rsidR="007E5C66" w:rsidRDefault="007E5C66" w:rsidP="008665BD">
            <w:pPr>
              <w:autoSpaceDE w:val="0"/>
              <w:autoSpaceDN w:val="0"/>
              <w:adjustRightInd w:val="0"/>
              <w:snapToGrid w:val="0"/>
              <w:jc w:val="center"/>
              <w:rPr>
                <w:rFonts w:ascii="宋体" w:hAnsi="宋体" w:cs="AdobeSongStd-Light-Acro"/>
                <w:kern w:val="0"/>
                <w:sz w:val="18"/>
                <w:szCs w:val="18"/>
              </w:rPr>
            </w:pPr>
          </w:p>
        </w:tc>
        <w:tc>
          <w:tcPr>
            <w:tcW w:w="1417" w:type="dxa"/>
            <w:vAlign w:val="center"/>
          </w:tcPr>
          <w:p w14:paraId="3F465A4F" w14:textId="77777777" w:rsidR="007E5C66" w:rsidRDefault="007E5C66" w:rsidP="008665BD">
            <w:pPr>
              <w:autoSpaceDE w:val="0"/>
              <w:autoSpaceDN w:val="0"/>
              <w:adjustRightInd w:val="0"/>
              <w:snapToGrid w:val="0"/>
              <w:jc w:val="center"/>
              <w:rPr>
                <w:rFonts w:ascii="宋体" w:hAnsi="宋体" w:cs="AdobeSongStd-Light-Acro"/>
                <w:kern w:val="0"/>
                <w:sz w:val="18"/>
                <w:szCs w:val="18"/>
              </w:rPr>
            </w:pPr>
          </w:p>
        </w:tc>
        <w:tc>
          <w:tcPr>
            <w:tcW w:w="1349" w:type="dxa"/>
            <w:vAlign w:val="center"/>
          </w:tcPr>
          <w:p w14:paraId="09036D7B" w14:textId="77777777" w:rsidR="007E5C66" w:rsidRDefault="007E5C66" w:rsidP="008665BD">
            <w:pPr>
              <w:autoSpaceDE w:val="0"/>
              <w:autoSpaceDN w:val="0"/>
              <w:adjustRightInd w:val="0"/>
              <w:snapToGrid w:val="0"/>
              <w:jc w:val="center"/>
              <w:rPr>
                <w:rFonts w:ascii="宋体" w:hAnsi="宋体" w:cs="AdobeSongStd-Light-Acro"/>
                <w:kern w:val="0"/>
                <w:sz w:val="18"/>
                <w:szCs w:val="18"/>
              </w:rPr>
            </w:pPr>
          </w:p>
        </w:tc>
        <w:tc>
          <w:tcPr>
            <w:tcW w:w="1377" w:type="dxa"/>
            <w:vAlign w:val="center"/>
          </w:tcPr>
          <w:p w14:paraId="638BC6EC" w14:textId="77777777" w:rsidR="007E5C66" w:rsidRDefault="007E5C66" w:rsidP="008665BD">
            <w:pPr>
              <w:autoSpaceDE w:val="0"/>
              <w:autoSpaceDN w:val="0"/>
              <w:adjustRightInd w:val="0"/>
              <w:snapToGrid w:val="0"/>
              <w:jc w:val="center"/>
              <w:rPr>
                <w:rFonts w:ascii="宋体" w:hAnsi="宋体" w:cs="AdobeSongStd-Light-Acro"/>
                <w:kern w:val="0"/>
                <w:sz w:val="18"/>
                <w:szCs w:val="18"/>
              </w:rPr>
            </w:pPr>
          </w:p>
        </w:tc>
        <w:tc>
          <w:tcPr>
            <w:tcW w:w="1430" w:type="dxa"/>
            <w:vAlign w:val="center"/>
          </w:tcPr>
          <w:p w14:paraId="045B3144" w14:textId="77777777" w:rsidR="007E5C66" w:rsidRDefault="007E5C66" w:rsidP="008665BD">
            <w:pPr>
              <w:autoSpaceDE w:val="0"/>
              <w:autoSpaceDN w:val="0"/>
              <w:adjustRightInd w:val="0"/>
              <w:snapToGrid w:val="0"/>
              <w:jc w:val="center"/>
              <w:rPr>
                <w:rFonts w:ascii="宋体" w:hAnsi="宋体" w:cs="AdobeSongStd-Light-Acro"/>
                <w:kern w:val="0"/>
                <w:sz w:val="18"/>
                <w:szCs w:val="18"/>
              </w:rPr>
            </w:pPr>
          </w:p>
        </w:tc>
      </w:tr>
      <w:tr w:rsidR="007E5C66" w14:paraId="4C14C68A" w14:textId="77777777" w:rsidTr="008665BD">
        <w:trPr>
          <w:trHeight w:val="397"/>
          <w:jc w:val="center"/>
        </w:trPr>
        <w:tc>
          <w:tcPr>
            <w:tcW w:w="1462" w:type="dxa"/>
            <w:shd w:val="clear" w:color="auto" w:fill="auto"/>
            <w:vAlign w:val="center"/>
          </w:tcPr>
          <w:p w14:paraId="26B81B3D" w14:textId="4D8104E6" w:rsidR="007E5C66" w:rsidRDefault="007E5C66" w:rsidP="008665BD">
            <w:pPr>
              <w:autoSpaceDE w:val="0"/>
              <w:autoSpaceDN w:val="0"/>
              <w:adjustRightInd w:val="0"/>
              <w:snapToGrid w:val="0"/>
              <w:jc w:val="center"/>
              <w:rPr>
                <w:rFonts w:ascii="宋体" w:hAnsi="宋体" w:cs="AdobeSongStd-Light-Acro"/>
                <w:kern w:val="0"/>
                <w:szCs w:val="21"/>
              </w:rPr>
            </w:pPr>
            <w:r>
              <w:rPr>
                <w:rFonts w:ascii="宋体" w:hAnsi="宋体" w:cs="AdobeSongStd-Light-Acro" w:hint="eastAsia"/>
                <w:kern w:val="0"/>
                <w:szCs w:val="21"/>
              </w:rPr>
              <w:t>...</w:t>
            </w:r>
          </w:p>
        </w:tc>
        <w:tc>
          <w:tcPr>
            <w:tcW w:w="1418" w:type="dxa"/>
            <w:vAlign w:val="center"/>
          </w:tcPr>
          <w:p w14:paraId="7FF9AF19" w14:textId="50024316" w:rsidR="007E5C66" w:rsidRDefault="007E5C66" w:rsidP="008665BD">
            <w:pPr>
              <w:autoSpaceDE w:val="0"/>
              <w:autoSpaceDN w:val="0"/>
              <w:adjustRightInd w:val="0"/>
              <w:snapToGrid w:val="0"/>
              <w:jc w:val="center"/>
              <w:rPr>
                <w:rFonts w:ascii="宋体" w:hAnsi="宋体" w:cs="AdobeSongStd-Light-Acro"/>
                <w:kern w:val="0"/>
                <w:sz w:val="18"/>
                <w:szCs w:val="18"/>
              </w:rPr>
            </w:pPr>
            <w:r>
              <w:rPr>
                <w:rFonts w:ascii="宋体" w:hAnsi="宋体" w:cs="AdobeSongStd-Light-Acro" w:hint="eastAsia"/>
                <w:kern w:val="0"/>
                <w:szCs w:val="21"/>
              </w:rPr>
              <w:t>...</w:t>
            </w:r>
          </w:p>
        </w:tc>
        <w:tc>
          <w:tcPr>
            <w:tcW w:w="1417" w:type="dxa"/>
            <w:vAlign w:val="center"/>
          </w:tcPr>
          <w:p w14:paraId="28BF5E46" w14:textId="01D476FE" w:rsidR="007E5C66" w:rsidRDefault="007E5C66" w:rsidP="008665BD">
            <w:pPr>
              <w:autoSpaceDE w:val="0"/>
              <w:autoSpaceDN w:val="0"/>
              <w:adjustRightInd w:val="0"/>
              <w:snapToGrid w:val="0"/>
              <w:jc w:val="center"/>
              <w:rPr>
                <w:rFonts w:ascii="宋体" w:hAnsi="宋体" w:cs="AdobeSongStd-Light-Acro"/>
                <w:kern w:val="0"/>
                <w:sz w:val="18"/>
                <w:szCs w:val="18"/>
              </w:rPr>
            </w:pPr>
            <w:r>
              <w:rPr>
                <w:rFonts w:ascii="宋体" w:hAnsi="宋体" w:cs="AdobeSongStd-Light-Acro" w:hint="eastAsia"/>
                <w:kern w:val="0"/>
                <w:szCs w:val="21"/>
              </w:rPr>
              <w:t>...</w:t>
            </w:r>
          </w:p>
        </w:tc>
        <w:tc>
          <w:tcPr>
            <w:tcW w:w="1349" w:type="dxa"/>
            <w:vAlign w:val="center"/>
          </w:tcPr>
          <w:p w14:paraId="50907793" w14:textId="4EE59323" w:rsidR="007E5C66" w:rsidRDefault="007E5C66" w:rsidP="008665BD">
            <w:pPr>
              <w:autoSpaceDE w:val="0"/>
              <w:autoSpaceDN w:val="0"/>
              <w:adjustRightInd w:val="0"/>
              <w:snapToGrid w:val="0"/>
              <w:jc w:val="center"/>
              <w:rPr>
                <w:rFonts w:ascii="宋体" w:hAnsi="宋体" w:cs="AdobeSongStd-Light-Acro"/>
                <w:kern w:val="0"/>
                <w:sz w:val="18"/>
                <w:szCs w:val="18"/>
              </w:rPr>
            </w:pPr>
            <w:r>
              <w:rPr>
                <w:rFonts w:ascii="宋体" w:hAnsi="宋体" w:cs="AdobeSongStd-Light-Acro" w:hint="eastAsia"/>
                <w:kern w:val="0"/>
                <w:szCs w:val="21"/>
              </w:rPr>
              <w:t>...</w:t>
            </w:r>
          </w:p>
        </w:tc>
        <w:tc>
          <w:tcPr>
            <w:tcW w:w="1377" w:type="dxa"/>
            <w:vAlign w:val="center"/>
          </w:tcPr>
          <w:p w14:paraId="51481B91" w14:textId="584A8DA4" w:rsidR="007E5C66" w:rsidRDefault="007E5C66" w:rsidP="008665BD">
            <w:pPr>
              <w:autoSpaceDE w:val="0"/>
              <w:autoSpaceDN w:val="0"/>
              <w:adjustRightInd w:val="0"/>
              <w:snapToGrid w:val="0"/>
              <w:jc w:val="center"/>
              <w:rPr>
                <w:rFonts w:ascii="宋体" w:hAnsi="宋体" w:cs="AdobeSongStd-Light-Acro"/>
                <w:kern w:val="0"/>
                <w:sz w:val="18"/>
                <w:szCs w:val="18"/>
              </w:rPr>
            </w:pPr>
            <w:r>
              <w:rPr>
                <w:rFonts w:ascii="宋体" w:hAnsi="宋体" w:cs="AdobeSongStd-Light-Acro" w:hint="eastAsia"/>
                <w:kern w:val="0"/>
                <w:szCs w:val="21"/>
              </w:rPr>
              <w:t>...</w:t>
            </w:r>
          </w:p>
        </w:tc>
        <w:tc>
          <w:tcPr>
            <w:tcW w:w="1430" w:type="dxa"/>
            <w:vAlign w:val="center"/>
          </w:tcPr>
          <w:p w14:paraId="5656695C" w14:textId="3F28BAF3" w:rsidR="007E5C66" w:rsidRDefault="007E5C66" w:rsidP="008665BD">
            <w:pPr>
              <w:autoSpaceDE w:val="0"/>
              <w:autoSpaceDN w:val="0"/>
              <w:adjustRightInd w:val="0"/>
              <w:snapToGrid w:val="0"/>
              <w:jc w:val="center"/>
              <w:rPr>
                <w:rFonts w:ascii="宋体" w:hAnsi="宋体" w:cs="AdobeSongStd-Light-Acro"/>
                <w:kern w:val="0"/>
                <w:sz w:val="18"/>
                <w:szCs w:val="18"/>
              </w:rPr>
            </w:pPr>
            <w:r>
              <w:rPr>
                <w:rFonts w:ascii="宋体" w:hAnsi="宋体" w:cs="AdobeSongStd-Light-Acro" w:hint="eastAsia"/>
                <w:kern w:val="0"/>
                <w:szCs w:val="21"/>
              </w:rPr>
              <w:t>...</w:t>
            </w:r>
          </w:p>
        </w:tc>
      </w:tr>
      <w:tr w:rsidR="007E5C66" w14:paraId="6C703A7F" w14:textId="77777777" w:rsidTr="008665BD">
        <w:trPr>
          <w:trHeight w:val="397"/>
          <w:jc w:val="center"/>
        </w:trPr>
        <w:tc>
          <w:tcPr>
            <w:tcW w:w="1462" w:type="dxa"/>
            <w:shd w:val="clear" w:color="auto" w:fill="auto"/>
            <w:vAlign w:val="center"/>
          </w:tcPr>
          <w:p w14:paraId="69EA9711" w14:textId="69A5D773" w:rsidR="007E5C66" w:rsidRDefault="007E5C66" w:rsidP="008665BD">
            <w:pPr>
              <w:autoSpaceDE w:val="0"/>
              <w:autoSpaceDN w:val="0"/>
              <w:adjustRightInd w:val="0"/>
              <w:snapToGrid w:val="0"/>
              <w:jc w:val="center"/>
              <w:rPr>
                <w:rFonts w:ascii="宋体" w:hAnsi="宋体" w:cs="AdobeSongStd-Light-Acro"/>
                <w:kern w:val="0"/>
                <w:szCs w:val="21"/>
              </w:rPr>
            </w:pPr>
            <w:r>
              <w:rPr>
                <w:rFonts w:ascii="宋体" w:hAnsi="宋体" w:cs="AdobeSongStd-Light-Acro" w:hint="eastAsia"/>
                <w:kern w:val="0"/>
                <w:sz w:val="18"/>
                <w:szCs w:val="18"/>
              </w:rPr>
              <w:t>2</w:t>
            </w:r>
            <w:r>
              <w:rPr>
                <w:rFonts w:ascii="宋体" w:hAnsi="宋体" w:cs="AdobeSongStd-Light-Acro"/>
                <w:kern w:val="0"/>
                <w:sz w:val="18"/>
                <w:szCs w:val="18"/>
              </w:rPr>
              <w:t>00</w:t>
            </w:r>
          </w:p>
        </w:tc>
        <w:tc>
          <w:tcPr>
            <w:tcW w:w="1418" w:type="dxa"/>
            <w:vAlign w:val="center"/>
          </w:tcPr>
          <w:p w14:paraId="67B25E03" w14:textId="77777777" w:rsidR="007E5C66" w:rsidRDefault="007E5C66" w:rsidP="008665BD">
            <w:pPr>
              <w:autoSpaceDE w:val="0"/>
              <w:autoSpaceDN w:val="0"/>
              <w:adjustRightInd w:val="0"/>
              <w:snapToGrid w:val="0"/>
              <w:jc w:val="center"/>
              <w:rPr>
                <w:rFonts w:ascii="宋体" w:hAnsi="宋体" w:cs="AdobeSongStd-Light-Acro"/>
                <w:kern w:val="0"/>
                <w:sz w:val="18"/>
                <w:szCs w:val="18"/>
              </w:rPr>
            </w:pPr>
          </w:p>
        </w:tc>
        <w:tc>
          <w:tcPr>
            <w:tcW w:w="1417" w:type="dxa"/>
            <w:vAlign w:val="center"/>
          </w:tcPr>
          <w:p w14:paraId="40CD7613" w14:textId="77777777" w:rsidR="007E5C66" w:rsidRDefault="007E5C66" w:rsidP="008665BD">
            <w:pPr>
              <w:autoSpaceDE w:val="0"/>
              <w:autoSpaceDN w:val="0"/>
              <w:adjustRightInd w:val="0"/>
              <w:snapToGrid w:val="0"/>
              <w:jc w:val="center"/>
              <w:rPr>
                <w:rFonts w:ascii="宋体" w:hAnsi="宋体" w:cs="AdobeSongStd-Light-Acro"/>
                <w:kern w:val="0"/>
                <w:sz w:val="18"/>
                <w:szCs w:val="18"/>
              </w:rPr>
            </w:pPr>
          </w:p>
        </w:tc>
        <w:tc>
          <w:tcPr>
            <w:tcW w:w="1349" w:type="dxa"/>
            <w:vAlign w:val="center"/>
          </w:tcPr>
          <w:p w14:paraId="2537A0B4" w14:textId="77777777" w:rsidR="007E5C66" w:rsidRDefault="007E5C66" w:rsidP="008665BD">
            <w:pPr>
              <w:autoSpaceDE w:val="0"/>
              <w:autoSpaceDN w:val="0"/>
              <w:adjustRightInd w:val="0"/>
              <w:snapToGrid w:val="0"/>
              <w:jc w:val="center"/>
              <w:rPr>
                <w:rFonts w:ascii="宋体" w:hAnsi="宋体" w:cs="AdobeSongStd-Light-Acro"/>
                <w:kern w:val="0"/>
                <w:sz w:val="18"/>
                <w:szCs w:val="18"/>
              </w:rPr>
            </w:pPr>
          </w:p>
        </w:tc>
        <w:tc>
          <w:tcPr>
            <w:tcW w:w="1377" w:type="dxa"/>
            <w:vAlign w:val="center"/>
          </w:tcPr>
          <w:p w14:paraId="621CDF26" w14:textId="77777777" w:rsidR="007E5C66" w:rsidRDefault="007E5C66" w:rsidP="008665BD">
            <w:pPr>
              <w:autoSpaceDE w:val="0"/>
              <w:autoSpaceDN w:val="0"/>
              <w:adjustRightInd w:val="0"/>
              <w:snapToGrid w:val="0"/>
              <w:jc w:val="center"/>
              <w:rPr>
                <w:rFonts w:ascii="宋体" w:hAnsi="宋体" w:cs="AdobeSongStd-Light-Acro"/>
                <w:kern w:val="0"/>
                <w:sz w:val="18"/>
                <w:szCs w:val="18"/>
              </w:rPr>
            </w:pPr>
          </w:p>
        </w:tc>
        <w:tc>
          <w:tcPr>
            <w:tcW w:w="1430" w:type="dxa"/>
            <w:vAlign w:val="center"/>
          </w:tcPr>
          <w:p w14:paraId="08A992C5" w14:textId="77777777" w:rsidR="007E5C66" w:rsidRDefault="007E5C66" w:rsidP="008665BD">
            <w:pPr>
              <w:autoSpaceDE w:val="0"/>
              <w:autoSpaceDN w:val="0"/>
              <w:adjustRightInd w:val="0"/>
              <w:snapToGrid w:val="0"/>
              <w:jc w:val="center"/>
              <w:rPr>
                <w:rFonts w:ascii="宋体" w:hAnsi="宋体" w:cs="AdobeSongStd-Light-Acro"/>
                <w:kern w:val="0"/>
                <w:sz w:val="18"/>
                <w:szCs w:val="18"/>
              </w:rPr>
            </w:pPr>
          </w:p>
        </w:tc>
      </w:tr>
    </w:tbl>
    <w:p w14:paraId="407F3385" w14:textId="187E197B" w:rsidR="000C4CB8" w:rsidRPr="008665BD" w:rsidRDefault="000C4CB8" w:rsidP="003C402E">
      <w:pPr>
        <w:autoSpaceDE w:val="0"/>
        <w:autoSpaceDN w:val="0"/>
        <w:adjustRightInd w:val="0"/>
        <w:snapToGrid w:val="0"/>
        <w:spacing w:line="360" w:lineRule="auto"/>
        <w:rPr>
          <w:rFonts w:eastAsia="楷体"/>
          <w:sz w:val="18"/>
          <w:szCs w:val="18"/>
        </w:rPr>
      </w:pPr>
      <w:r w:rsidRPr="008665BD">
        <w:rPr>
          <w:rFonts w:eastAsiaTheme="minorEastAsia"/>
          <w:b/>
          <w:sz w:val="18"/>
          <w:szCs w:val="18"/>
        </w:rPr>
        <w:t>注：</w:t>
      </w:r>
      <w:r w:rsidR="002218B7" w:rsidRPr="008665BD">
        <w:rPr>
          <w:rFonts w:eastAsiaTheme="minorEastAsia"/>
          <w:i/>
          <w:sz w:val="18"/>
          <w:szCs w:val="18"/>
        </w:rPr>
        <w:t>R</w:t>
      </w:r>
      <w:r w:rsidR="002218B7" w:rsidRPr="008665BD">
        <w:rPr>
          <w:rFonts w:eastAsiaTheme="minorEastAsia"/>
          <w:iCs/>
          <w:sz w:val="18"/>
          <w:szCs w:val="18"/>
          <w:vertAlign w:val="subscript"/>
        </w:rPr>
        <w:t>12</w:t>
      </w:r>
      <w:r w:rsidR="008665BD" w:rsidRPr="008665BD">
        <w:rPr>
          <w:rFonts w:eastAsiaTheme="minorEastAsia"/>
          <w:iCs/>
          <w:sz w:val="18"/>
          <w:szCs w:val="18"/>
          <w:vertAlign w:val="subscript"/>
        </w:rPr>
        <w:t xml:space="preserve"> </w:t>
      </w:r>
      <w:r w:rsidR="002218B7" w:rsidRPr="008665BD">
        <w:rPr>
          <w:rFonts w:eastAsiaTheme="minorEastAsia"/>
          <w:sz w:val="18"/>
          <w:szCs w:val="18"/>
        </w:rPr>
        <w:t>和</w:t>
      </w:r>
      <w:r w:rsidR="008665BD" w:rsidRPr="008665BD">
        <w:rPr>
          <w:rFonts w:eastAsiaTheme="minorEastAsia" w:hint="eastAsia"/>
          <w:sz w:val="18"/>
          <w:szCs w:val="18"/>
        </w:rPr>
        <w:t xml:space="preserve"> </w:t>
      </w:r>
      <w:r w:rsidR="002218B7" w:rsidRPr="008665BD">
        <w:rPr>
          <w:rFonts w:eastAsiaTheme="minorEastAsia"/>
          <w:i/>
          <w:sz w:val="18"/>
          <w:szCs w:val="18"/>
        </w:rPr>
        <w:t>R</w:t>
      </w:r>
      <w:r w:rsidR="002218B7" w:rsidRPr="008665BD">
        <w:rPr>
          <w:rFonts w:eastAsiaTheme="minorEastAsia"/>
          <w:iCs/>
          <w:sz w:val="18"/>
          <w:szCs w:val="18"/>
          <w:vertAlign w:val="subscript"/>
        </w:rPr>
        <w:t>34</w:t>
      </w:r>
      <w:r w:rsidR="008665BD" w:rsidRPr="008665BD">
        <w:rPr>
          <w:rFonts w:eastAsiaTheme="minorEastAsia"/>
          <w:iCs/>
          <w:sz w:val="18"/>
          <w:szCs w:val="18"/>
          <w:vertAlign w:val="subscript"/>
        </w:rPr>
        <w:t xml:space="preserve"> </w:t>
      </w:r>
      <w:r w:rsidR="002218B7" w:rsidRPr="008665BD">
        <w:rPr>
          <w:rFonts w:eastAsiaTheme="minorEastAsia"/>
          <w:sz w:val="18"/>
          <w:szCs w:val="18"/>
        </w:rPr>
        <w:t>为两个相同的电阻并联，因此表中电阻计算公式为</w:t>
      </w:r>
      <w:r w:rsidR="008665BD" w:rsidRPr="008665BD">
        <w:rPr>
          <w:rFonts w:eastAsiaTheme="minorEastAsia" w:hint="eastAsia"/>
          <w:sz w:val="18"/>
          <w:szCs w:val="18"/>
        </w:rPr>
        <w:t xml:space="preserve"> </w:t>
      </w:r>
      <w:r w:rsidR="002218B7" w:rsidRPr="008665BD">
        <w:rPr>
          <w:rFonts w:eastAsiaTheme="minorEastAsia"/>
          <w:i/>
          <w:sz w:val="18"/>
          <w:szCs w:val="18"/>
        </w:rPr>
        <w:t>R</w:t>
      </w:r>
      <w:r w:rsidR="002218B7" w:rsidRPr="008665BD">
        <w:rPr>
          <w:rFonts w:eastAsiaTheme="minorEastAsia"/>
          <w:sz w:val="18"/>
          <w:szCs w:val="18"/>
        </w:rPr>
        <w:t>=</w:t>
      </w:r>
      <w:r w:rsidR="002218B7" w:rsidRPr="008665BD">
        <w:rPr>
          <w:rFonts w:eastAsiaTheme="minorEastAsia"/>
          <w:iCs/>
          <w:sz w:val="18"/>
          <w:szCs w:val="18"/>
        </w:rPr>
        <w:t>2</w:t>
      </w:r>
      <w:r w:rsidR="002218B7" w:rsidRPr="008665BD">
        <w:rPr>
          <w:rFonts w:eastAsiaTheme="minorEastAsia"/>
          <w:i/>
          <w:sz w:val="18"/>
          <w:szCs w:val="18"/>
        </w:rPr>
        <w:t>U</w:t>
      </w:r>
      <w:r w:rsidR="002218B7" w:rsidRPr="008665BD">
        <w:rPr>
          <w:rFonts w:eastAsiaTheme="minorEastAsia"/>
          <w:sz w:val="18"/>
          <w:szCs w:val="18"/>
        </w:rPr>
        <w:t>/</w:t>
      </w:r>
      <w:r w:rsidR="002218B7" w:rsidRPr="008665BD">
        <w:rPr>
          <w:rFonts w:eastAsiaTheme="minorEastAsia"/>
          <w:i/>
          <w:sz w:val="18"/>
          <w:szCs w:val="18"/>
        </w:rPr>
        <w:t>I</w:t>
      </w:r>
      <w:r w:rsidR="002218B7" w:rsidRPr="008665BD">
        <w:rPr>
          <w:rFonts w:eastAsiaTheme="minorEastAsia"/>
          <w:sz w:val="18"/>
          <w:szCs w:val="18"/>
        </w:rPr>
        <w:t>；表中采样设置仅供参考</w:t>
      </w:r>
      <w:r w:rsidRPr="008665BD">
        <w:rPr>
          <w:rFonts w:eastAsia="楷体"/>
          <w:sz w:val="18"/>
          <w:szCs w:val="18"/>
        </w:rPr>
        <w:t>。</w:t>
      </w:r>
    </w:p>
    <w:p w14:paraId="44F8EC76" w14:textId="77777777" w:rsidR="00C34423" w:rsidRPr="00BE3770" w:rsidRDefault="00C34423" w:rsidP="003C402E">
      <w:pPr>
        <w:pStyle w:val="af0"/>
        <w:snapToGrid w:val="0"/>
        <w:spacing w:line="360" w:lineRule="auto"/>
        <w:ind w:left="360" w:firstLineChars="0" w:firstLine="0"/>
        <w:rPr>
          <w:color w:val="FF0000"/>
          <w:szCs w:val="21"/>
        </w:rPr>
      </w:pPr>
    </w:p>
    <w:p w14:paraId="27E5063B" w14:textId="301C7442" w:rsidR="002E07F6" w:rsidRPr="00BE3770" w:rsidRDefault="00ED143F" w:rsidP="003C402E">
      <w:pPr>
        <w:pStyle w:val="af3"/>
        <w:snapToGrid w:val="0"/>
        <w:spacing w:line="360" w:lineRule="auto"/>
        <w:ind w:firstLineChars="0" w:firstLine="0"/>
        <w:rPr>
          <w:b/>
          <w:szCs w:val="21"/>
        </w:rPr>
      </w:pPr>
      <w:r w:rsidRPr="00BE3770">
        <w:rPr>
          <w:rFonts w:hint="eastAsia"/>
          <w:b/>
          <w:szCs w:val="21"/>
        </w:rPr>
        <w:t>2</w:t>
      </w:r>
      <w:r w:rsidRPr="00BE3770">
        <w:rPr>
          <w:b/>
          <w:szCs w:val="21"/>
        </w:rPr>
        <w:t xml:space="preserve">. </w:t>
      </w:r>
      <w:r w:rsidR="002E07F6" w:rsidRPr="00BE3770">
        <w:rPr>
          <w:b/>
          <w:szCs w:val="21"/>
        </w:rPr>
        <w:t>磁电阻</w:t>
      </w:r>
      <w:r w:rsidR="002E07F6" w:rsidRPr="00BE3770">
        <w:rPr>
          <w:b/>
          <w:i/>
          <w:szCs w:val="21"/>
        </w:rPr>
        <w:t>R</w:t>
      </w:r>
      <w:r w:rsidR="002E07F6" w:rsidRPr="00BE3770">
        <w:rPr>
          <w:b/>
          <w:iCs/>
          <w:szCs w:val="21"/>
          <w:vertAlign w:val="subscript"/>
        </w:rPr>
        <w:t>23</w:t>
      </w:r>
      <w:r w:rsidR="002E07F6" w:rsidRPr="00BE3770">
        <w:rPr>
          <w:b/>
          <w:szCs w:val="21"/>
        </w:rPr>
        <w:t>和</w:t>
      </w:r>
      <w:r w:rsidR="002E07F6" w:rsidRPr="00BE3770">
        <w:rPr>
          <w:b/>
          <w:i/>
          <w:szCs w:val="21"/>
        </w:rPr>
        <w:t>R</w:t>
      </w:r>
      <w:r w:rsidR="002E07F6" w:rsidRPr="00BE3770">
        <w:rPr>
          <w:b/>
          <w:iCs/>
          <w:szCs w:val="21"/>
          <w:vertAlign w:val="subscript"/>
        </w:rPr>
        <w:t>41</w:t>
      </w:r>
      <w:r w:rsidR="002E07F6" w:rsidRPr="00BE3770">
        <w:rPr>
          <w:b/>
          <w:szCs w:val="21"/>
        </w:rPr>
        <w:t>的磁阻特性测试</w:t>
      </w:r>
    </w:p>
    <w:p w14:paraId="5CEFC2C4" w14:textId="22A7939F" w:rsidR="00322C49" w:rsidRPr="00EC7CCC" w:rsidRDefault="002E07F6" w:rsidP="003C402E">
      <w:pPr>
        <w:snapToGrid w:val="0"/>
        <w:spacing w:line="360" w:lineRule="auto"/>
        <w:ind w:firstLineChars="200" w:firstLine="420"/>
        <w:rPr>
          <w:szCs w:val="24"/>
        </w:rPr>
      </w:pPr>
      <w:r w:rsidRPr="00EC7CCC">
        <w:rPr>
          <w:rFonts w:hint="eastAsia"/>
          <w:szCs w:val="24"/>
        </w:rPr>
        <w:t>测量</w:t>
      </w:r>
      <w:r w:rsidRPr="0044309D">
        <w:rPr>
          <w:i/>
          <w:szCs w:val="24"/>
        </w:rPr>
        <w:t>R</w:t>
      </w:r>
      <w:r w:rsidRPr="00C34423">
        <w:rPr>
          <w:iCs/>
          <w:szCs w:val="24"/>
          <w:vertAlign w:val="subscript"/>
        </w:rPr>
        <w:t>23</w:t>
      </w:r>
      <w:r w:rsidRPr="00EC7CCC">
        <w:rPr>
          <w:rFonts w:hint="eastAsia"/>
          <w:szCs w:val="24"/>
        </w:rPr>
        <w:t>和</w:t>
      </w:r>
      <w:r w:rsidRPr="0044309D">
        <w:rPr>
          <w:rFonts w:hint="eastAsia"/>
          <w:i/>
          <w:szCs w:val="24"/>
        </w:rPr>
        <w:t>R</w:t>
      </w:r>
      <w:r w:rsidRPr="00C34423">
        <w:rPr>
          <w:iCs/>
          <w:szCs w:val="24"/>
          <w:vertAlign w:val="subscript"/>
        </w:rPr>
        <w:t>41</w:t>
      </w:r>
      <w:r w:rsidRPr="00EC7CCC">
        <w:rPr>
          <w:rFonts w:hint="eastAsia"/>
          <w:szCs w:val="24"/>
        </w:rPr>
        <w:t>时，测试电路如</w:t>
      </w:r>
      <w:r w:rsidR="00D14111">
        <w:rPr>
          <w:rFonts w:hint="eastAsia"/>
          <w:szCs w:val="24"/>
        </w:rPr>
        <w:t>图</w:t>
      </w:r>
      <w:r w:rsidR="00D14111">
        <w:rPr>
          <w:rFonts w:hint="eastAsia"/>
          <w:szCs w:val="24"/>
        </w:rPr>
        <w:t>1</w:t>
      </w:r>
      <w:r w:rsidR="00D14111">
        <w:rPr>
          <w:szCs w:val="24"/>
        </w:rPr>
        <w:t>3(</w:t>
      </w:r>
      <w:r w:rsidR="00D14111">
        <w:rPr>
          <w:rFonts w:hint="eastAsia"/>
          <w:szCs w:val="24"/>
        </w:rPr>
        <w:t>右</w:t>
      </w:r>
      <w:r w:rsidR="00D14111">
        <w:rPr>
          <w:szCs w:val="24"/>
        </w:rPr>
        <w:t>)</w:t>
      </w:r>
      <w:r w:rsidRPr="00EC7CCC">
        <w:rPr>
          <w:rFonts w:hint="eastAsia"/>
          <w:szCs w:val="24"/>
        </w:rPr>
        <w:t>，其他测试步骤</w:t>
      </w:r>
      <w:r w:rsidR="00ED143F">
        <w:rPr>
          <w:rFonts w:hint="eastAsia"/>
          <w:szCs w:val="24"/>
        </w:rPr>
        <w:t>1</w:t>
      </w:r>
      <w:r w:rsidRPr="00EC7CCC">
        <w:rPr>
          <w:rFonts w:hint="eastAsia"/>
          <w:szCs w:val="24"/>
        </w:rPr>
        <w:t>完全一致。</w:t>
      </w:r>
    </w:p>
    <w:p w14:paraId="4DD32042" w14:textId="2E20E8D1" w:rsidR="00390EE5" w:rsidRDefault="00390EE5" w:rsidP="003C402E">
      <w:pPr>
        <w:snapToGrid w:val="0"/>
        <w:spacing w:line="360" w:lineRule="auto"/>
        <w:jc w:val="center"/>
      </w:pPr>
    </w:p>
    <w:p w14:paraId="3E545CAB" w14:textId="62D43076" w:rsidR="00E5516D" w:rsidRDefault="008665BD" w:rsidP="003C402E">
      <w:pPr>
        <w:snapToGrid w:val="0"/>
        <w:spacing w:line="360" w:lineRule="auto"/>
        <w:outlineLvl w:val="1"/>
        <w:rPr>
          <w:b/>
          <w:bCs/>
          <w:noProof/>
          <w:kern w:val="0"/>
        </w:rPr>
      </w:pPr>
      <w:bookmarkStart w:id="35" w:name="_Hlk123630033"/>
      <w:r>
        <w:rPr>
          <w:rFonts w:hint="eastAsia"/>
          <w:b/>
          <w:bCs/>
          <w:noProof/>
          <w:kern w:val="0"/>
        </w:rPr>
        <w:t>三</w:t>
      </w:r>
      <w:r w:rsidR="00C34423">
        <w:rPr>
          <w:rFonts w:hint="eastAsia"/>
          <w:b/>
          <w:bCs/>
          <w:noProof/>
          <w:kern w:val="0"/>
        </w:rPr>
        <w:t>、</w:t>
      </w:r>
      <w:r w:rsidR="00650435" w:rsidRPr="007F0C60">
        <w:rPr>
          <w:rFonts w:hint="eastAsia"/>
          <w:b/>
          <w:bCs/>
          <w:noProof/>
          <w:kern w:val="0"/>
        </w:rPr>
        <w:t>用</w:t>
      </w:r>
      <w:r w:rsidR="00650435" w:rsidRPr="007F0C60">
        <w:rPr>
          <w:rFonts w:hint="eastAsia"/>
          <w:b/>
          <w:bCs/>
          <w:noProof/>
          <w:kern w:val="0"/>
        </w:rPr>
        <w:t>GMR</w:t>
      </w:r>
      <w:r w:rsidR="00650435" w:rsidRPr="007F0C60">
        <w:rPr>
          <w:rFonts w:hint="eastAsia"/>
          <w:b/>
          <w:bCs/>
          <w:noProof/>
          <w:kern w:val="0"/>
        </w:rPr>
        <w:t>磁传感器无接触测量电流</w:t>
      </w:r>
      <w:r w:rsidR="00C16D19">
        <w:rPr>
          <w:rFonts w:hint="eastAsia"/>
          <w:b/>
          <w:bCs/>
          <w:noProof/>
          <w:kern w:val="0"/>
        </w:rPr>
        <w:t>（选做）</w:t>
      </w:r>
    </w:p>
    <w:bookmarkEnd w:id="35"/>
    <w:p w14:paraId="3B2B1408" w14:textId="6038130B" w:rsidR="00E5516D" w:rsidRPr="00002017" w:rsidRDefault="00E5516D" w:rsidP="003C402E">
      <w:pPr>
        <w:pStyle w:val="af0"/>
        <w:numPr>
          <w:ilvl w:val="0"/>
          <w:numId w:val="46"/>
        </w:numPr>
        <w:snapToGrid w:val="0"/>
        <w:spacing w:line="360" w:lineRule="auto"/>
        <w:ind w:firstLineChars="0"/>
        <w:rPr>
          <w:szCs w:val="24"/>
        </w:rPr>
      </w:pPr>
      <w:r w:rsidRPr="00002017">
        <w:rPr>
          <w:rFonts w:hint="eastAsia"/>
          <w:szCs w:val="24"/>
        </w:rPr>
        <w:t>将</w:t>
      </w:r>
      <w:r w:rsidR="00B837E0" w:rsidRPr="00002017">
        <w:rPr>
          <w:rFonts w:hint="eastAsia"/>
          <w:i/>
          <w:szCs w:val="24"/>
        </w:rPr>
        <w:t>GMR</w:t>
      </w:r>
      <w:r w:rsidR="00B837E0" w:rsidRPr="00002017">
        <w:rPr>
          <w:rFonts w:hint="eastAsia"/>
          <w:szCs w:val="24"/>
        </w:rPr>
        <w:t>磁传感器</w:t>
      </w:r>
      <w:r w:rsidRPr="00002017">
        <w:rPr>
          <w:rFonts w:hint="eastAsia"/>
          <w:szCs w:val="24"/>
        </w:rPr>
        <w:t>正确连接到磁传感器扩展板，通过</w:t>
      </w:r>
      <w:r w:rsidR="00E33666" w:rsidRPr="00002017">
        <w:rPr>
          <w:rFonts w:hint="eastAsia"/>
          <w:szCs w:val="24"/>
        </w:rPr>
        <w:t>移动底座</w:t>
      </w:r>
      <w:r w:rsidRPr="00002017">
        <w:rPr>
          <w:rFonts w:hint="eastAsia"/>
          <w:szCs w:val="24"/>
        </w:rPr>
        <w:t>，将传感器</w:t>
      </w:r>
      <w:r w:rsidR="00E56C09" w:rsidRPr="00002017">
        <w:rPr>
          <w:rFonts w:hint="eastAsia"/>
          <w:b/>
          <w:szCs w:val="24"/>
          <w:u w:val="single"/>
        </w:rPr>
        <w:t>正交</w:t>
      </w:r>
      <w:r w:rsidR="00E56C09" w:rsidRPr="00002017">
        <w:rPr>
          <w:rFonts w:hint="eastAsia"/>
          <w:szCs w:val="24"/>
        </w:rPr>
        <w:t>的</w:t>
      </w:r>
      <w:r w:rsidR="00F8748E" w:rsidRPr="00002017">
        <w:rPr>
          <w:rFonts w:hint="eastAsia"/>
          <w:szCs w:val="24"/>
        </w:rPr>
        <w:t>放置在电流测量模块的导线正下方（芯片朝上），且紧靠导线</w:t>
      </w:r>
      <w:r w:rsidR="00481319" w:rsidRPr="00002017">
        <w:rPr>
          <w:rFonts w:hint="eastAsia"/>
          <w:szCs w:val="24"/>
        </w:rPr>
        <w:t>。</w:t>
      </w:r>
    </w:p>
    <w:p w14:paraId="7EAC51CA" w14:textId="63930F0C" w:rsidR="00E5516D" w:rsidRPr="00002017" w:rsidRDefault="00E56C09" w:rsidP="003C402E">
      <w:pPr>
        <w:pStyle w:val="af0"/>
        <w:numPr>
          <w:ilvl w:val="0"/>
          <w:numId w:val="46"/>
        </w:numPr>
        <w:snapToGrid w:val="0"/>
        <w:spacing w:line="360" w:lineRule="auto"/>
        <w:ind w:firstLineChars="0"/>
        <w:rPr>
          <w:szCs w:val="24"/>
        </w:rPr>
      </w:pPr>
      <w:r w:rsidRPr="00002017">
        <w:rPr>
          <w:rFonts w:hint="eastAsia"/>
          <w:szCs w:val="24"/>
        </w:rPr>
        <w:t>将</w:t>
      </w:r>
      <w:r w:rsidR="00F8748E" w:rsidRPr="00002017">
        <w:rPr>
          <w:rFonts w:hint="eastAsia"/>
          <w:szCs w:val="24"/>
        </w:rPr>
        <w:t>电流测量模块</w:t>
      </w:r>
      <w:r w:rsidR="00E5516D" w:rsidRPr="00002017">
        <w:rPr>
          <w:rFonts w:hint="eastAsia"/>
          <w:szCs w:val="24"/>
        </w:rPr>
        <w:t>连接</w:t>
      </w:r>
      <w:r w:rsidRPr="00002017">
        <w:rPr>
          <w:rFonts w:hint="eastAsia"/>
          <w:szCs w:val="24"/>
        </w:rPr>
        <w:t>到</w:t>
      </w:r>
      <w:r w:rsidR="004C5A2F" w:rsidRPr="00002017">
        <w:rPr>
          <w:rFonts w:hint="eastAsia"/>
          <w:szCs w:val="24"/>
        </w:rPr>
        <w:t>实验电源</w:t>
      </w:r>
      <w:r w:rsidR="00481319" w:rsidRPr="00002017">
        <w:rPr>
          <w:rFonts w:hint="eastAsia"/>
          <w:szCs w:val="24"/>
        </w:rPr>
        <w:t>。</w:t>
      </w:r>
    </w:p>
    <w:p w14:paraId="0417C050" w14:textId="0B338BA5" w:rsidR="00E5516D" w:rsidRDefault="00E5516D" w:rsidP="003C402E">
      <w:pPr>
        <w:pStyle w:val="af0"/>
        <w:numPr>
          <w:ilvl w:val="0"/>
          <w:numId w:val="46"/>
        </w:numPr>
        <w:snapToGrid w:val="0"/>
        <w:spacing w:line="360" w:lineRule="auto"/>
        <w:ind w:firstLineChars="0"/>
      </w:pPr>
      <w:r w:rsidRPr="00002017">
        <w:rPr>
          <w:rFonts w:hint="eastAsia"/>
          <w:szCs w:val="24"/>
        </w:rPr>
        <w:t>按图</w:t>
      </w:r>
      <w:r w:rsidR="007E5C66">
        <w:rPr>
          <w:rFonts w:hint="eastAsia"/>
          <w:szCs w:val="24"/>
        </w:rPr>
        <w:t>1</w:t>
      </w:r>
      <w:r w:rsidR="00CA6622">
        <w:rPr>
          <w:szCs w:val="24"/>
        </w:rPr>
        <w:t>1</w:t>
      </w:r>
      <w:r w:rsidRPr="00002017">
        <w:rPr>
          <w:rFonts w:hint="eastAsia"/>
          <w:szCs w:val="24"/>
        </w:rPr>
        <w:t>将磁传感器扩展板连接到电路，其中</w:t>
      </w:r>
      <w:r w:rsidRPr="007E5C66">
        <w:rPr>
          <w:rFonts w:hint="eastAsia"/>
          <w:iCs/>
          <w:szCs w:val="24"/>
        </w:rPr>
        <w:t>2</w:t>
      </w:r>
      <w:r w:rsidRPr="007E5C66">
        <w:rPr>
          <w:iCs/>
          <w:szCs w:val="24"/>
        </w:rPr>
        <w:t>V</w:t>
      </w:r>
      <w:r w:rsidRPr="00002017">
        <w:rPr>
          <w:rFonts w:hint="eastAsia"/>
          <w:szCs w:val="24"/>
        </w:rPr>
        <w:t>恒压由</w:t>
      </w:r>
      <w:r w:rsidR="004C5A2F" w:rsidRPr="00002017">
        <w:rPr>
          <w:rFonts w:hint="eastAsia"/>
          <w:szCs w:val="24"/>
        </w:rPr>
        <w:t>实验电源</w:t>
      </w:r>
      <w:r w:rsidRPr="00002017">
        <w:rPr>
          <w:rFonts w:hint="eastAsia"/>
          <w:szCs w:val="24"/>
        </w:rPr>
        <w:t>提供，电压表代表与多功能物理测试仪连接的电压测量适配器</w:t>
      </w:r>
      <w:r w:rsidR="00481319" w:rsidRPr="00002017">
        <w:rPr>
          <w:rFonts w:hint="eastAsia"/>
          <w:szCs w:val="24"/>
        </w:rPr>
        <w:t>。</w:t>
      </w:r>
    </w:p>
    <w:p w14:paraId="64CDAC16" w14:textId="54722F55" w:rsidR="00F8748E" w:rsidRPr="00002017" w:rsidRDefault="00F8748E" w:rsidP="003C402E">
      <w:pPr>
        <w:pStyle w:val="af0"/>
        <w:numPr>
          <w:ilvl w:val="0"/>
          <w:numId w:val="46"/>
        </w:numPr>
        <w:snapToGrid w:val="0"/>
        <w:spacing w:line="360" w:lineRule="auto"/>
        <w:ind w:firstLineChars="0"/>
        <w:rPr>
          <w:szCs w:val="24"/>
        </w:rPr>
      </w:pPr>
      <w:r w:rsidRPr="00002017">
        <w:rPr>
          <w:rFonts w:hint="eastAsia"/>
          <w:szCs w:val="24"/>
        </w:rPr>
        <w:t>将导线电流调</w:t>
      </w:r>
      <w:r w:rsidRPr="007E5C66">
        <w:rPr>
          <w:rFonts w:hint="eastAsia"/>
          <w:iCs/>
          <w:szCs w:val="24"/>
        </w:rPr>
        <w:t>0</w:t>
      </w:r>
      <w:r w:rsidRPr="00002017">
        <w:rPr>
          <w:rFonts w:hint="eastAsia"/>
          <w:szCs w:val="24"/>
        </w:rPr>
        <w:t>，旋转偏置磁铁，使传感器输出约为</w:t>
      </w:r>
      <w:r w:rsidRPr="007E5C66">
        <w:rPr>
          <w:rFonts w:hint="eastAsia"/>
          <w:iCs/>
          <w:szCs w:val="24"/>
        </w:rPr>
        <w:t>25mV</w:t>
      </w:r>
      <w:r w:rsidRPr="00002017">
        <w:rPr>
          <w:rFonts w:hint="eastAsia"/>
          <w:szCs w:val="24"/>
        </w:rPr>
        <w:t>。</w:t>
      </w:r>
    </w:p>
    <w:p w14:paraId="1BAADACD" w14:textId="2FC5EFA2" w:rsidR="00E5516D" w:rsidRPr="007E5C66" w:rsidRDefault="00E5516D" w:rsidP="003C402E">
      <w:pPr>
        <w:pStyle w:val="af0"/>
        <w:numPr>
          <w:ilvl w:val="0"/>
          <w:numId w:val="46"/>
        </w:numPr>
        <w:snapToGrid w:val="0"/>
        <w:spacing w:line="360" w:lineRule="auto"/>
        <w:ind w:firstLineChars="0"/>
        <w:rPr>
          <w:szCs w:val="24"/>
        </w:rPr>
      </w:pPr>
      <w:r w:rsidRPr="007E5C66">
        <w:rPr>
          <w:rFonts w:hint="eastAsia"/>
          <w:szCs w:val="24"/>
        </w:rPr>
        <w:t>按照电流单调递增的方式，记录不同电流下的输出电压（负电流</w:t>
      </w:r>
      <w:r w:rsidR="00207D14" w:rsidRPr="007E5C66">
        <w:rPr>
          <w:rFonts w:hint="eastAsia"/>
          <w:szCs w:val="24"/>
        </w:rPr>
        <w:t>可</w:t>
      </w:r>
      <w:r w:rsidRPr="007E5C66">
        <w:rPr>
          <w:rFonts w:hint="eastAsia"/>
          <w:szCs w:val="24"/>
        </w:rPr>
        <w:t>通过更换</w:t>
      </w:r>
      <w:r w:rsidR="004C5A2F" w:rsidRPr="007E5C66">
        <w:rPr>
          <w:rFonts w:hint="eastAsia"/>
          <w:szCs w:val="24"/>
        </w:rPr>
        <w:t>实验电源</w:t>
      </w:r>
      <w:r w:rsidR="00207D14" w:rsidRPr="007E5C66">
        <w:rPr>
          <w:rFonts w:hint="eastAsia"/>
          <w:szCs w:val="24"/>
        </w:rPr>
        <w:t>正负极接线</w:t>
      </w:r>
      <w:r w:rsidRPr="007E5C66">
        <w:rPr>
          <w:rFonts w:hint="eastAsia"/>
          <w:szCs w:val="24"/>
        </w:rPr>
        <w:t>实现</w:t>
      </w:r>
      <w:r w:rsidR="003A3C70" w:rsidRPr="007E5C66">
        <w:rPr>
          <w:rFonts w:hint="eastAsia"/>
          <w:szCs w:val="24"/>
        </w:rPr>
        <w:t>，更换电流测量模块位置接线极性可能造成模块滑动，导致</w:t>
      </w:r>
      <w:r w:rsidR="009D6C39" w:rsidRPr="007E5C66">
        <w:rPr>
          <w:rFonts w:hint="eastAsia"/>
          <w:szCs w:val="24"/>
        </w:rPr>
        <w:t>数据</w:t>
      </w:r>
      <w:r w:rsidR="003A3C70" w:rsidRPr="007E5C66">
        <w:rPr>
          <w:rFonts w:hint="eastAsia"/>
          <w:szCs w:val="24"/>
        </w:rPr>
        <w:t>偏移</w:t>
      </w:r>
      <w:r w:rsidRPr="007E5C66">
        <w:rPr>
          <w:rFonts w:hint="eastAsia"/>
          <w:szCs w:val="24"/>
        </w:rPr>
        <w:t>）</w:t>
      </w:r>
      <w:r w:rsidR="00531855" w:rsidRPr="007E5C66">
        <w:rPr>
          <w:rFonts w:hint="eastAsia"/>
          <w:szCs w:val="24"/>
        </w:rPr>
        <w:t>。</w:t>
      </w:r>
      <w:r w:rsidRPr="007E5C66">
        <w:rPr>
          <w:rFonts w:hint="eastAsia"/>
          <w:szCs w:val="24"/>
        </w:rPr>
        <w:t>然后按照电流单调递减的方式，记录不同电流下的输出电压</w:t>
      </w:r>
      <w:r w:rsidR="004A4BC8" w:rsidRPr="007E5C66">
        <w:rPr>
          <w:rFonts w:hint="eastAsia"/>
          <w:szCs w:val="24"/>
        </w:rPr>
        <w:t>。</w:t>
      </w:r>
    </w:p>
    <w:p w14:paraId="1F99C326" w14:textId="5C1CE4CC" w:rsidR="003A3C70" w:rsidRPr="00002017" w:rsidRDefault="003A3C70" w:rsidP="003C402E">
      <w:pPr>
        <w:pStyle w:val="af0"/>
        <w:numPr>
          <w:ilvl w:val="0"/>
          <w:numId w:val="46"/>
        </w:numPr>
        <w:snapToGrid w:val="0"/>
        <w:spacing w:line="360" w:lineRule="auto"/>
        <w:ind w:firstLineChars="0"/>
        <w:rPr>
          <w:szCs w:val="24"/>
        </w:rPr>
      </w:pPr>
      <w:r w:rsidRPr="00002017">
        <w:rPr>
          <w:rFonts w:hint="eastAsia"/>
          <w:szCs w:val="24"/>
        </w:rPr>
        <w:t>再次将导线电流调</w:t>
      </w:r>
      <w:r w:rsidRPr="007E5C66">
        <w:rPr>
          <w:rFonts w:hint="eastAsia"/>
          <w:iCs/>
          <w:szCs w:val="24"/>
        </w:rPr>
        <w:t>0</w:t>
      </w:r>
      <w:r w:rsidRPr="00002017">
        <w:rPr>
          <w:rFonts w:hint="eastAsia"/>
          <w:szCs w:val="24"/>
        </w:rPr>
        <w:t>，旋转偏置磁铁，使传感器输出约为</w:t>
      </w:r>
      <w:r w:rsidRPr="007E5C66">
        <w:rPr>
          <w:iCs/>
          <w:szCs w:val="24"/>
        </w:rPr>
        <w:t>100</w:t>
      </w:r>
      <w:r w:rsidRPr="007E5C66">
        <w:rPr>
          <w:rFonts w:hint="eastAsia"/>
          <w:iCs/>
          <w:szCs w:val="24"/>
        </w:rPr>
        <w:t>mV</w:t>
      </w:r>
      <w:r w:rsidRPr="00002017">
        <w:rPr>
          <w:rFonts w:hint="eastAsia"/>
          <w:szCs w:val="24"/>
        </w:rPr>
        <w:t>，重复</w:t>
      </w:r>
      <w:r w:rsidRPr="007E5C66">
        <w:rPr>
          <w:rFonts w:hint="eastAsia"/>
          <w:iCs/>
          <w:szCs w:val="24"/>
        </w:rPr>
        <w:t>5~</w:t>
      </w:r>
      <w:r w:rsidRPr="007E5C66">
        <w:rPr>
          <w:iCs/>
          <w:szCs w:val="24"/>
        </w:rPr>
        <w:t>6</w:t>
      </w:r>
      <w:r w:rsidRPr="00002017">
        <w:rPr>
          <w:rFonts w:hint="eastAsia"/>
          <w:szCs w:val="24"/>
        </w:rPr>
        <w:t>步测试。</w:t>
      </w:r>
    </w:p>
    <w:p w14:paraId="2449F14F" w14:textId="3932AECE" w:rsidR="00002017" w:rsidRPr="00002017" w:rsidRDefault="00002017" w:rsidP="003C402E">
      <w:pPr>
        <w:snapToGrid w:val="0"/>
        <w:spacing w:line="360" w:lineRule="auto"/>
        <w:jc w:val="center"/>
        <w:rPr>
          <w:bCs/>
          <w:sz w:val="18"/>
          <w:szCs w:val="18"/>
        </w:rPr>
      </w:pPr>
      <w:bookmarkStart w:id="36" w:name="_Hlk123630252"/>
      <w:r w:rsidRPr="00002017">
        <w:rPr>
          <w:bCs/>
          <w:sz w:val="18"/>
          <w:szCs w:val="18"/>
        </w:rPr>
        <w:t>表</w:t>
      </w:r>
      <w:r w:rsidR="00BD7298">
        <w:rPr>
          <w:bCs/>
          <w:sz w:val="18"/>
          <w:szCs w:val="18"/>
        </w:rPr>
        <w:t>3</w:t>
      </w:r>
      <w:r w:rsidRPr="00002017">
        <w:rPr>
          <w:bCs/>
          <w:sz w:val="18"/>
          <w:szCs w:val="18"/>
        </w:rPr>
        <w:t xml:space="preserve"> </w:t>
      </w:r>
      <w:r w:rsidRPr="00002017">
        <w:rPr>
          <w:bCs/>
          <w:sz w:val="18"/>
          <w:szCs w:val="18"/>
        </w:rPr>
        <w:t>用</w:t>
      </w:r>
      <w:r w:rsidRPr="00002017">
        <w:rPr>
          <w:bCs/>
          <w:sz w:val="18"/>
          <w:szCs w:val="18"/>
        </w:rPr>
        <w:t>GMR</w:t>
      </w:r>
      <w:r w:rsidRPr="00002017">
        <w:rPr>
          <w:bCs/>
          <w:sz w:val="18"/>
          <w:szCs w:val="18"/>
        </w:rPr>
        <w:t>磁感器测量电流</w:t>
      </w:r>
    </w:p>
    <w:p w14:paraId="43BB3A0E" w14:textId="77777777" w:rsidR="00002017" w:rsidRPr="00002017" w:rsidRDefault="00002017" w:rsidP="003C402E">
      <w:pPr>
        <w:autoSpaceDE w:val="0"/>
        <w:autoSpaceDN w:val="0"/>
        <w:adjustRightInd w:val="0"/>
        <w:snapToGrid w:val="0"/>
        <w:spacing w:line="360" w:lineRule="auto"/>
        <w:ind w:firstLineChars="600" w:firstLine="1080"/>
        <w:rPr>
          <w:rFonts w:ascii="宋体" w:hAnsi="宋体"/>
          <w:sz w:val="18"/>
          <w:szCs w:val="18"/>
        </w:rPr>
      </w:pPr>
      <w:r w:rsidRPr="00002017">
        <w:rPr>
          <w:rFonts w:ascii="宋体" w:hAnsi="宋体" w:hint="eastAsia"/>
          <w:sz w:val="18"/>
          <w:szCs w:val="18"/>
        </w:rPr>
        <w:t>输入电压U：</w:t>
      </w:r>
      <w:r w:rsidRPr="00002017">
        <w:rPr>
          <w:rFonts w:ascii="宋体" w:hAnsi="宋体" w:hint="eastAsia"/>
          <w:sz w:val="18"/>
          <w:szCs w:val="18"/>
          <w:u w:val="single"/>
        </w:rPr>
        <w:t>2</w:t>
      </w:r>
      <w:r w:rsidRPr="00002017">
        <w:rPr>
          <w:rFonts w:ascii="宋体" w:hAnsi="宋体"/>
          <w:sz w:val="18"/>
          <w:szCs w:val="18"/>
        </w:rPr>
        <w:t>V</w:t>
      </w:r>
    </w:p>
    <w:tbl>
      <w:tblPr>
        <w:tblW w:w="0" w:type="auto"/>
        <w:jc w:val="center"/>
        <w:tblBorders>
          <w:top w:val="double" w:sz="4" w:space="0" w:color="auto"/>
          <w:bottom w:val="double" w:sz="4" w:space="0" w:color="auto"/>
          <w:insideH w:val="single" w:sz="4" w:space="0" w:color="auto"/>
          <w:insideV w:val="single" w:sz="4" w:space="0" w:color="auto"/>
        </w:tblBorders>
        <w:tblLook w:val="01E0" w:firstRow="1" w:lastRow="1" w:firstColumn="1" w:lastColumn="1" w:noHBand="0" w:noVBand="0"/>
      </w:tblPr>
      <w:tblGrid>
        <w:gridCol w:w="1490"/>
        <w:gridCol w:w="1236"/>
        <w:gridCol w:w="1236"/>
        <w:gridCol w:w="1372"/>
        <w:gridCol w:w="1372"/>
      </w:tblGrid>
      <w:tr w:rsidR="00F8748E" w14:paraId="5CB31868" w14:textId="77777777" w:rsidTr="00002017">
        <w:trPr>
          <w:jc w:val="center"/>
        </w:trPr>
        <w:tc>
          <w:tcPr>
            <w:tcW w:w="1490" w:type="dxa"/>
            <w:vMerge w:val="restart"/>
            <w:vAlign w:val="center"/>
          </w:tcPr>
          <w:bookmarkEnd w:id="36"/>
          <w:p w14:paraId="30DF6CDB" w14:textId="50BCF6EE" w:rsidR="00F8748E" w:rsidRDefault="00F8748E" w:rsidP="003C402E">
            <w:pPr>
              <w:autoSpaceDE w:val="0"/>
              <w:autoSpaceDN w:val="0"/>
              <w:adjustRightInd w:val="0"/>
              <w:snapToGrid w:val="0"/>
              <w:spacing w:line="360" w:lineRule="auto"/>
              <w:jc w:val="center"/>
              <w:rPr>
                <w:rFonts w:ascii="宋体" w:hAnsi="宋体" w:cs="AdobeSongStd-Light-Acro"/>
                <w:kern w:val="0"/>
                <w:szCs w:val="21"/>
              </w:rPr>
            </w:pPr>
            <w:r>
              <w:rPr>
                <w:rFonts w:ascii="宋体" w:hAnsi="宋体" w:cs="AdobeSongStd-Light-Acro" w:hint="eastAsia"/>
                <w:kern w:val="0"/>
                <w:sz w:val="18"/>
                <w:szCs w:val="15"/>
              </w:rPr>
              <w:t>电流</w:t>
            </w:r>
            <w:r w:rsidRPr="0044309D">
              <w:rPr>
                <w:rFonts w:cs="AdobeSongStd-Light-Acro" w:hint="eastAsia"/>
                <w:i/>
                <w:kern w:val="0"/>
                <w:sz w:val="18"/>
                <w:szCs w:val="15"/>
              </w:rPr>
              <w:t>I</w:t>
            </w:r>
            <w:r>
              <w:rPr>
                <w:rFonts w:ascii="宋体" w:hAnsi="宋体" w:cs="AdobeSongStd-Light-Acro" w:hint="eastAsia"/>
                <w:kern w:val="0"/>
                <w:sz w:val="18"/>
                <w:szCs w:val="15"/>
              </w:rPr>
              <w:t>（</w:t>
            </w:r>
            <w:r w:rsidRPr="008665BD">
              <w:rPr>
                <w:rFonts w:cs="AdobeSongStd-Light-Acro" w:hint="eastAsia"/>
                <w:iCs/>
                <w:kern w:val="0"/>
                <w:sz w:val="18"/>
                <w:szCs w:val="15"/>
              </w:rPr>
              <w:t>mA</w:t>
            </w:r>
            <w:r>
              <w:rPr>
                <w:rFonts w:ascii="宋体" w:hAnsi="宋体" w:cs="AdobeSongStd-Light-Acro" w:hint="eastAsia"/>
                <w:kern w:val="0"/>
                <w:sz w:val="18"/>
                <w:szCs w:val="15"/>
              </w:rPr>
              <w:t>）</w:t>
            </w:r>
          </w:p>
        </w:tc>
        <w:tc>
          <w:tcPr>
            <w:tcW w:w="2472" w:type="dxa"/>
            <w:gridSpan w:val="2"/>
          </w:tcPr>
          <w:p w14:paraId="48E6C6B1" w14:textId="77777777" w:rsidR="00F8748E" w:rsidRDefault="00F8748E" w:rsidP="003C402E">
            <w:pPr>
              <w:autoSpaceDE w:val="0"/>
              <w:autoSpaceDN w:val="0"/>
              <w:adjustRightInd w:val="0"/>
              <w:snapToGrid w:val="0"/>
              <w:spacing w:line="360" w:lineRule="auto"/>
              <w:jc w:val="center"/>
              <w:rPr>
                <w:rFonts w:ascii="宋体" w:hAnsi="宋体" w:cs="AdobeSongStd-Light-Acro"/>
                <w:kern w:val="0"/>
                <w:sz w:val="18"/>
                <w:szCs w:val="15"/>
              </w:rPr>
            </w:pPr>
            <w:r w:rsidRPr="00F8748E">
              <w:rPr>
                <w:rFonts w:ascii="宋体" w:hAnsi="宋体" w:cs="AdobeSongStd-Light-Acro" w:hint="eastAsia"/>
                <w:kern w:val="0"/>
                <w:sz w:val="18"/>
                <w:szCs w:val="15"/>
              </w:rPr>
              <w:t>磁场偏执电压约</w:t>
            </w:r>
            <w:r w:rsidRPr="009D3EE3">
              <w:rPr>
                <w:rFonts w:cs="AdobeSongStd-Light-Acro" w:hint="eastAsia"/>
                <w:iCs/>
                <w:kern w:val="0"/>
                <w:sz w:val="18"/>
                <w:szCs w:val="15"/>
              </w:rPr>
              <w:t>2</w:t>
            </w:r>
            <w:r w:rsidRPr="009D3EE3">
              <w:rPr>
                <w:rFonts w:cs="AdobeSongStd-Light-Acro"/>
                <w:iCs/>
                <w:kern w:val="0"/>
                <w:sz w:val="18"/>
                <w:szCs w:val="15"/>
              </w:rPr>
              <w:t>5</w:t>
            </w:r>
            <w:r w:rsidRPr="009D3EE3">
              <w:rPr>
                <w:rFonts w:cs="AdobeSongStd-Light-Acro" w:hint="eastAsia"/>
                <w:iCs/>
                <w:kern w:val="0"/>
                <w:sz w:val="18"/>
                <w:szCs w:val="15"/>
              </w:rPr>
              <w:t>m</w:t>
            </w:r>
            <w:r w:rsidRPr="009D3EE3">
              <w:rPr>
                <w:rFonts w:cs="AdobeSongStd-Light-Acro"/>
                <w:iCs/>
                <w:kern w:val="0"/>
                <w:sz w:val="18"/>
                <w:szCs w:val="15"/>
              </w:rPr>
              <w:t>V</w:t>
            </w:r>
            <w:r>
              <w:rPr>
                <w:rFonts w:ascii="宋体" w:hAnsi="宋体" w:cs="AdobeSongStd-Light-Acro" w:hint="eastAsia"/>
                <w:kern w:val="0"/>
                <w:sz w:val="18"/>
                <w:szCs w:val="15"/>
              </w:rPr>
              <w:t>时</w:t>
            </w:r>
          </w:p>
          <w:p w14:paraId="6F3B1BF0" w14:textId="6D2BEB17" w:rsidR="00F8748E" w:rsidRDefault="00F8748E" w:rsidP="003C402E">
            <w:pPr>
              <w:autoSpaceDE w:val="0"/>
              <w:autoSpaceDN w:val="0"/>
              <w:adjustRightInd w:val="0"/>
              <w:snapToGrid w:val="0"/>
              <w:spacing w:line="360" w:lineRule="auto"/>
              <w:jc w:val="center"/>
              <w:rPr>
                <w:rFonts w:ascii="宋体" w:hAnsi="宋体" w:cs="AdobeSongStd-Light-Acro"/>
                <w:kern w:val="0"/>
                <w:sz w:val="18"/>
                <w:szCs w:val="15"/>
              </w:rPr>
            </w:pPr>
            <w:r>
              <w:rPr>
                <w:rFonts w:ascii="宋体" w:hAnsi="宋体" w:cs="AdobeSongStd-Light-Acro" w:hint="eastAsia"/>
                <w:kern w:val="0"/>
                <w:sz w:val="18"/>
                <w:szCs w:val="15"/>
              </w:rPr>
              <w:t>输出电压（</w:t>
            </w:r>
            <w:r w:rsidRPr="008665BD">
              <w:rPr>
                <w:rFonts w:cs="AdobeSongStd-Light-Acro" w:hint="eastAsia"/>
                <w:iCs/>
                <w:kern w:val="0"/>
                <w:sz w:val="18"/>
                <w:szCs w:val="15"/>
              </w:rPr>
              <w:t>mV</w:t>
            </w:r>
            <w:r>
              <w:rPr>
                <w:rFonts w:ascii="宋体" w:hAnsi="宋体" w:cs="AdobeSongStd-Light-Acro" w:hint="eastAsia"/>
                <w:kern w:val="0"/>
                <w:sz w:val="18"/>
                <w:szCs w:val="15"/>
              </w:rPr>
              <w:t>）</w:t>
            </w:r>
          </w:p>
        </w:tc>
        <w:tc>
          <w:tcPr>
            <w:tcW w:w="2744" w:type="dxa"/>
            <w:gridSpan w:val="2"/>
          </w:tcPr>
          <w:p w14:paraId="5D2C336C" w14:textId="77777777" w:rsidR="00F8748E" w:rsidRDefault="00F8748E" w:rsidP="003C402E">
            <w:pPr>
              <w:autoSpaceDE w:val="0"/>
              <w:autoSpaceDN w:val="0"/>
              <w:adjustRightInd w:val="0"/>
              <w:snapToGrid w:val="0"/>
              <w:spacing w:line="360" w:lineRule="auto"/>
              <w:jc w:val="center"/>
              <w:rPr>
                <w:rFonts w:ascii="宋体" w:hAnsi="宋体" w:cs="AdobeSongStd-Light-Acro"/>
                <w:kern w:val="0"/>
                <w:sz w:val="18"/>
                <w:szCs w:val="15"/>
              </w:rPr>
            </w:pPr>
            <w:r w:rsidRPr="00F8748E">
              <w:rPr>
                <w:rFonts w:ascii="宋体" w:hAnsi="宋体" w:cs="AdobeSongStd-Light-Acro" w:hint="eastAsia"/>
                <w:kern w:val="0"/>
                <w:sz w:val="18"/>
                <w:szCs w:val="15"/>
              </w:rPr>
              <w:t>磁场偏执电压约</w:t>
            </w:r>
            <w:r w:rsidRPr="009D3EE3">
              <w:rPr>
                <w:rFonts w:cs="AdobeSongStd-Light-Acro" w:hint="eastAsia"/>
                <w:iCs/>
                <w:kern w:val="0"/>
                <w:sz w:val="18"/>
                <w:szCs w:val="15"/>
              </w:rPr>
              <w:t>1</w:t>
            </w:r>
            <w:r w:rsidRPr="009D3EE3">
              <w:rPr>
                <w:rFonts w:cs="AdobeSongStd-Light-Acro"/>
                <w:iCs/>
                <w:kern w:val="0"/>
                <w:sz w:val="18"/>
                <w:szCs w:val="15"/>
              </w:rPr>
              <w:t>00</w:t>
            </w:r>
            <w:r w:rsidRPr="009D3EE3">
              <w:rPr>
                <w:rFonts w:cs="AdobeSongStd-Light-Acro" w:hint="eastAsia"/>
                <w:iCs/>
                <w:kern w:val="0"/>
                <w:sz w:val="18"/>
                <w:szCs w:val="15"/>
              </w:rPr>
              <w:t>m</w:t>
            </w:r>
            <w:r w:rsidRPr="009D3EE3">
              <w:rPr>
                <w:rFonts w:cs="AdobeSongStd-Light-Acro"/>
                <w:iCs/>
                <w:kern w:val="0"/>
                <w:sz w:val="18"/>
                <w:szCs w:val="15"/>
              </w:rPr>
              <w:t>V</w:t>
            </w:r>
            <w:r>
              <w:rPr>
                <w:rFonts w:ascii="宋体" w:hAnsi="宋体" w:cs="AdobeSongStd-Light-Acro" w:hint="eastAsia"/>
                <w:kern w:val="0"/>
                <w:sz w:val="18"/>
                <w:szCs w:val="15"/>
              </w:rPr>
              <w:t>时</w:t>
            </w:r>
          </w:p>
          <w:p w14:paraId="050645DE" w14:textId="50AB7820" w:rsidR="00F8748E" w:rsidRDefault="00F8748E" w:rsidP="003C402E">
            <w:pPr>
              <w:autoSpaceDE w:val="0"/>
              <w:autoSpaceDN w:val="0"/>
              <w:adjustRightInd w:val="0"/>
              <w:snapToGrid w:val="0"/>
              <w:spacing w:line="360" w:lineRule="auto"/>
              <w:jc w:val="center"/>
              <w:rPr>
                <w:rFonts w:ascii="宋体" w:hAnsi="宋体" w:cs="AdobeSongStd-Light-Acro"/>
                <w:kern w:val="0"/>
                <w:szCs w:val="21"/>
              </w:rPr>
            </w:pPr>
            <w:r>
              <w:rPr>
                <w:rFonts w:ascii="宋体" w:hAnsi="宋体" w:cs="AdobeSongStd-Light-Acro" w:hint="eastAsia"/>
                <w:kern w:val="0"/>
                <w:sz w:val="18"/>
                <w:szCs w:val="15"/>
              </w:rPr>
              <w:t>输出电压（</w:t>
            </w:r>
            <w:r w:rsidRPr="008665BD">
              <w:rPr>
                <w:rFonts w:cs="AdobeSongStd-Light-Acro" w:hint="eastAsia"/>
                <w:iCs/>
                <w:kern w:val="0"/>
                <w:sz w:val="18"/>
                <w:szCs w:val="15"/>
              </w:rPr>
              <w:t>mV</w:t>
            </w:r>
            <w:r>
              <w:rPr>
                <w:rFonts w:ascii="宋体" w:hAnsi="宋体" w:cs="AdobeSongStd-Light-Acro" w:hint="eastAsia"/>
                <w:kern w:val="0"/>
                <w:sz w:val="18"/>
                <w:szCs w:val="15"/>
              </w:rPr>
              <w:t>）</w:t>
            </w:r>
          </w:p>
        </w:tc>
      </w:tr>
      <w:tr w:rsidR="00F8748E" w14:paraId="2F0C388B" w14:textId="77777777" w:rsidTr="00002017">
        <w:trPr>
          <w:trHeight w:val="397"/>
          <w:jc w:val="center"/>
        </w:trPr>
        <w:tc>
          <w:tcPr>
            <w:tcW w:w="1490" w:type="dxa"/>
            <w:vMerge/>
          </w:tcPr>
          <w:p w14:paraId="5DBC47EA" w14:textId="32ADCDCD" w:rsidR="00F8748E" w:rsidRDefault="00F8748E" w:rsidP="003C402E">
            <w:pPr>
              <w:autoSpaceDE w:val="0"/>
              <w:autoSpaceDN w:val="0"/>
              <w:adjustRightInd w:val="0"/>
              <w:snapToGrid w:val="0"/>
              <w:spacing w:line="360" w:lineRule="auto"/>
              <w:jc w:val="center"/>
              <w:rPr>
                <w:rFonts w:ascii="宋体" w:hAnsi="宋体" w:cs="AdobeSongStd-Light-Acro"/>
                <w:kern w:val="0"/>
                <w:szCs w:val="21"/>
              </w:rPr>
            </w:pPr>
          </w:p>
        </w:tc>
        <w:tc>
          <w:tcPr>
            <w:tcW w:w="1236" w:type="dxa"/>
          </w:tcPr>
          <w:p w14:paraId="5E6820AF" w14:textId="47135560" w:rsidR="00F8748E" w:rsidRDefault="00F8748E" w:rsidP="003C402E">
            <w:pPr>
              <w:autoSpaceDE w:val="0"/>
              <w:autoSpaceDN w:val="0"/>
              <w:adjustRightInd w:val="0"/>
              <w:snapToGrid w:val="0"/>
              <w:spacing w:line="360" w:lineRule="auto"/>
              <w:jc w:val="center"/>
              <w:rPr>
                <w:rFonts w:ascii="宋体" w:hAnsi="宋体" w:cs="AdobeSongStd-Light-Acro"/>
                <w:kern w:val="0"/>
                <w:szCs w:val="21"/>
              </w:rPr>
            </w:pPr>
            <w:r>
              <w:rPr>
                <w:rFonts w:ascii="宋体" w:hAnsi="宋体" w:cs="AdobeSongStd-Light-Acro" w:hint="eastAsia"/>
                <w:kern w:val="0"/>
                <w:szCs w:val="21"/>
              </w:rPr>
              <w:t>电流增大</w:t>
            </w:r>
          </w:p>
        </w:tc>
        <w:tc>
          <w:tcPr>
            <w:tcW w:w="1236" w:type="dxa"/>
          </w:tcPr>
          <w:p w14:paraId="5D1205A5" w14:textId="4BBF2701" w:rsidR="00F8748E" w:rsidRDefault="00F8748E" w:rsidP="003C402E">
            <w:pPr>
              <w:autoSpaceDE w:val="0"/>
              <w:autoSpaceDN w:val="0"/>
              <w:adjustRightInd w:val="0"/>
              <w:snapToGrid w:val="0"/>
              <w:spacing w:line="360" w:lineRule="auto"/>
              <w:jc w:val="center"/>
              <w:rPr>
                <w:rFonts w:ascii="宋体" w:hAnsi="宋体" w:cs="AdobeSongStd-Light-Acro"/>
                <w:kern w:val="0"/>
                <w:szCs w:val="21"/>
              </w:rPr>
            </w:pPr>
            <w:r>
              <w:rPr>
                <w:rFonts w:ascii="宋体" w:hAnsi="宋体" w:cs="AdobeSongStd-Light-Acro" w:hint="eastAsia"/>
                <w:kern w:val="0"/>
                <w:szCs w:val="21"/>
              </w:rPr>
              <w:t>电流减小</w:t>
            </w:r>
          </w:p>
        </w:tc>
        <w:tc>
          <w:tcPr>
            <w:tcW w:w="1372" w:type="dxa"/>
          </w:tcPr>
          <w:p w14:paraId="2AFD5297" w14:textId="49ABC0D8" w:rsidR="00F8748E" w:rsidRDefault="00F8748E" w:rsidP="003C402E">
            <w:pPr>
              <w:autoSpaceDE w:val="0"/>
              <w:autoSpaceDN w:val="0"/>
              <w:adjustRightInd w:val="0"/>
              <w:snapToGrid w:val="0"/>
              <w:spacing w:line="360" w:lineRule="auto"/>
              <w:jc w:val="center"/>
              <w:rPr>
                <w:rFonts w:ascii="宋体" w:hAnsi="宋体" w:cs="AdobeSongStd-Light-Acro"/>
                <w:kern w:val="0"/>
                <w:szCs w:val="21"/>
              </w:rPr>
            </w:pPr>
            <w:r>
              <w:rPr>
                <w:rFonts w:ascii="宋体" w:hAnsi="宋体" w:cs="AdobeSongStd-Light-Acro" w:hint="eastAsia"/>
                <w:kern w:val="0"/>
                <w:szCs w:val="21"/>
              </w:rPr>
              <w:t>电流增大</w:t>
            </w:r>
          </w:p>
        </w:tc>
        <w:tc>
          <w:tcPr>
            <w:tcW w:w="1372" w:type="dxa"/>
          </w:tcPr>
          <w:p w14:paraId="53564119" w14:textId="0FD37DD4" w:rsidR="00F8748E" w:rsidRDefault="00F8748E" w:rsidP="003C402E">
            <w:pPr>
              <w:autoSpaceDE w:val="0"/>
              <w:autoSpaceDN w:val="0"/>
              <w:adjustRightInd w:val="0"/>
              <w:snapToGrid w:val="0"/>
              <w:spacing w:line="360" w:lineRule="auto"/>
              <w:jc w:val="center"/>
              <w:rPr>
                <w:rFonts w:ascii="宋体" w:hAnsi="宋体" w:cs="AdobeSongStd-Light-Acro"/>
                <w:kern w:val="0"/>
                <w:szCs w:val="21"/>
              </w:rPr>
            </w:pPr>
            <w:r>
              <w:rPr>
                <w:rFonts w:ascii="宋体" w:hAnsi="宋体" w:cs="AdobeSongStd-Light-Acro" w:hint="eastAsia"/>
                <w:kern w:val="0"/>
                <w:szCs w:val="21"/>
              </w:rPr>
              <w:t>电流减小</w:t>
            </w:r>
          </w:p>
        </w:tc>
      </w:tr>
      <w:tr w:rsidR="00F8748E" w14:paraId="5F18CE83" w14:textId="77777777" w:rsidTr="00002017">
        <w:trPr>
          <w:trHeight w:val="397"/>
          <w:jc w:val="center"/>
        </w:trPr>
        <w:tc>
          <w:tcPr>
            <w:tcW w:w="1490" w:type="dxa"/>
            <w:shd w:val="clear" w:color="auto" w:fill="auto"/>
            <w:vAlign w:val="bottom"/>
          </w:tcPr>
          <w:p w14:paraId="02E20BE2" w14:textId="69B65E4F" w:rsidR="00F8748E" w:rsidRDefault="00F8748E" w:rsidP="003C402E">
            <w:pPr>
              <w:autoSpaceDE w:val="0"/>
              <w:autoSpaceDN w:val="0"/>
              <w:adjustRightInd w:val="0"/>
              <w:snapToGrid w:val="0"/>
              <w:spacing w:line="360" w:lineRule="auto"/>
              <w:jc w:val="center"/>
              <w:rPr>
                <w:rFonts w:ascii="宋体" w:hAnsi="宋体" w:cs="AdobeSongStd-Light-Acro"/>
                <w:kern w:val="0"/>
                <w:szCs w:val="21"/>
              </w:rPr>
            </w:pPr>
            <w:r>
              <w:rPr>
                <w:rFonts w:hint="eastAsia"/>
              </w:rPr>
              <w:t>-</w:t>
            </w:r>
            <w:r w:rsidRPr="0044309D">
              <w:rPr>
                <w:i/>
              </w:rPr>
              <w:t>1000</w:t>
            </w:r>
          </w:p>
        </w:tc>
        <w:tc>
          <w:tcPr>
            <w:tcW w:w="1236" w:type="dxa"/>
          </w:tcPr>
          <w:p w14:paraId="280572B4" w14:textId="77777777" w:rsidR="00F8748E" w:rsidRDefault="00F8748E" w:rsidP="003C402E">
            <w:pPr>
              <w:autoSpaceDE w:val="0"/>
              <w:autoSpaceDN w:val="0"/>
              <w:adjustRightInd w:val="0"/>
              <w:snapToGrid w:val="0"/>
              <w:spacing w:line="360" w:lineRule="auto"/>
              <w:jc w:val="center"/>
              <w:rPr>
                <w:rFonts w:ascii="宋体" w:hAnsi="宋体" w:cs="AdobeSongStd-Light-Acro"/>
                <w:kern w:val="0"/>
                <w:szCs w:val="21"/>
              </w:rPr>
            </w:pPr>
          </w:p>
        </w:tc>
        <w:tc>
          <w:tcPr>
            <w:tcW w:w="1236" w:type="dxa"/>
          </w:tcPr>
          <w:p w14:paraId="28297671" w14:textId="77777777" w:rsidR="00F8748E" w:rsidRDefault="00F8748E" w:rsidP="003C402E">
            <w:pPr>
              <w:autoSpaceDE w:val="0"/>
              <w:autoSpaceDN w:val="0"/>
              <w:adjustRightInd w:val="0"/>
              <w:snapToGrid w:val="0"/>
              <w:spacing w:line="360" w:lineRule="auto"/>
              <w:jc w:val="center"/>
              <w:rPr>
                <w:rFonts w:ascii="宋体" w:hAnsi="宋体" w:cs="AdobeSongStd-Light-Acro"/>
                <w:kern w:val="0"/>
                <w:szCs w:val="21"/>
              </w:rPr>
            </w:pPr>
          </w:p>
        </w:tc>
        <w:tc>
          <w:tcPr>
            <w:tcW w:w="1372" w:type="dxa"/>
          </w:tcPr>
          <w:p w14:paraId="407DA04F" w14:textId="176F695B" w:rsidR="00F8748E" w:rsidRDefault="00F8748E" w:rsidP="003C402E">
            <w:pPr>
              <w:autoSpaceDE w:val="0"/>
              <w:autoSpaceDN w:val="0"/>
              <w:adjustRightInd w:val="0"/>
              <w:snapToGrid w:val="0"/>
              <w:spacing w:line="360" w:lineRule="auto"/>
              <w:jc w:val="center"/>
              <w:rPr>
                <w:rFonts w:ascii="宋体" w:hAnsi="宋体" w:cs="AdobeSongStd-Light-Acro"/>
                <w:kern w:val="0"/>
                <w:szCs w:val="21"/>
              </w:rPr>
            </w:pPr>
          </w:p>
        </w:tc>
        <w:tc>
          <w:tcPr>
            <w:tcW w:w="1372" w:type="dxa"/>
          </w:tcPr>
          <w:p w14:paraId="2E7BD14A" w14:textId="77777777" w:rsidR="00F8748E" w:rsidRDefault="00F8748E" w:rsidP="003C402E">
            <w:pPr>
              <w:autoSpaceDE w:val="0"/>
              <w:autoSpaceDN w:val="0"/>
              <w:adjustRightInd w:val="0"/>
              <w:snapToGrid w:val="0"/>
              <w:spacing w:line="360" w:lineRule="auto"/>
              <w:jc w:val="center"/>
              <w:rPr>
                <w:rFonts w:ascii="宋体" w:hAnsi="宋体" w:cs="AdobeSongStd-Light-Acro"/>
                <w:kern w:val="0"/>
                <w:szCs w:val="21"/>
              </w:rPr>
            </w:pPr>
          </w:p>
        </w:tc>
      </w:tr>
      <w:tr w:rsidR="00F8748E" w14:paraId="6DDEE736" w14:textId="77777777" w:rsidTr="00002017">
        <w:trPr>
          <w:trHeight w:val="397"/>
          <w:jc w:val="center"/>
        </w:trPr>
        <w:tc>
          <w:tcPr>
            <w:tcW w:w="1490" w:type="dxa"/>
            <w:shd w:val="clear" w:color="auto" w:fill="auto"/>
            <w:vAlign w:val="bottom"/>
          </w:tcPr>
          <w:p w14:paraId="55B74E22" w14:textId="5FB6FAB6" w:rsidR="00F8748E" w:rsidRDefault="00F8748E" w:rsidP="003C402E">
            <w:pPr>
              <w:autoSpaceDE w:val="0"/>
              <w:autoSpaceDN w:val="0"/>
              <w:adjustRightInd w:val="0"/>
              <w:snapToGrid w:val="0"/>
              <w:spacing w:line="360" w:lineRule="auto"/>
              <w:jc w:val="center"/>
              <w:rPr>
                <w:rFonts w:ascii="宋体" w:hAnsi="宋体" w:cs="AdobeSongStd-Light-Acro"/>
                <w:kern w:val="0"/>
                <w:szCs w:val="21"/>
              </w:rPr>
            </w:pPr>
            <w:r>
              <w:rPr>
                <w:rFonts w:hint="eastAsia"/>
              </w:rPr>
              <w:t>-</w:t>
            </w:r>
            <w:r w:rsidRPr="0044309D">
              <w:rPr>
                <w:i/>
              </w:rPr>
              <w:t>800</w:t>
            </w:r>
          </w:p>
        </w:tc>
        <w:tc>
          <w:tcPr>
            <w:tcW w:w="1236" w:type="dxa"/>
          </w:tcPr>
          <w:p w14:paraId="5DA99C23" w14:textId="77777777" w:rsidR="00F8748E" w:rsidRDefault="00F8748E" w:rsidP="003C402E">
            <w:pPr>
              <w:autoSpaceDE w:val="0"/>
              <w:autoSpaceDN w:val="0"/>
              <w:adjustRightInd w:val="0"/>
              <w:snapToGrid w:val="0"/>
              <w:spacing w:line="360" w:lineRule="auto"/>
              <w:jc w:val="center"/>
              <w:rPr>
                <w:rFonts w:ascii="宋体" w:hAnsi="宋体" w:cs="AdobeSongStd-Light-Acro"/>
                <w:kern w:val="0"/>
                <w:szCs w:val="21"/>
              </w:rPr>
            </w:pPr>
          </w:p>
        </w:tc>
        <w:tc>
          <w:tcPr>
            <w:tcW w:w="1236" w:type="dxa"/>
          </w:tcPr>
          <w:p w14:paraId="0C1D8FE1" w14:textId="77777777" w:rsidR="00F8748E" w:rsidRDefault="00F8748E" w:rsidP="003C402E">
            <w:pPr>
              <w:autoSpaceDE w:val="0"/>
              <w:autoSpaceDN w:val="0"/>
              <w:adjustRightInd w:val="0"/>
              <w:snapToGrid w:val="0"/>
              <w:spacing w:line="360" w:lineRule="auto"/>
              <w:jc w:val="center"/>
              <w:rPr>
                <w:rFonts w:ascii="宋体" w:hAnsi="宋体" w:cs="AdobeSongStd-Light-Acro"/>
                <w:kern w:val="0"/>
                <w:szCs w:val="21"/>
              </w:rPr>
            </w:pPr>
          </w:p>
        </w:tc>
        <w:tc>
          <w:tcPr>
            <w:tcW w:w="1372" w:type="dxa"/>
          </w:tcPr>
          <w:p w14:paraId="6CD97F0D" w14:textId="59B1913C" w:rsidR="00F8748E" w:rsidRDefault="00F8748E" w:rsidP="003C402E">
            <w:pPr>
              <w:autoSpaceDE w:val="0"/>
              <w:autoSpaceDN w:val="0"/>
              <w:adjustRightInd w:val="0"/>
              <w:snapToGrid w:val="0"/>
              <w:spacing w:line="360" w:lineRule="auto"/>
              <w:jc w:val="center"/>
              <w:rPr>
                <w:rFonts w:ascii="宋体" w:hAnsi="宋体" w:cs="AdobeSongStd-Light-Acro"/>
                <w:kern w:val="0"/>
                <w:szCs w:val="21"/>
              </w:rPr>
            </w:pPr>
          </w:p>
        </w:tc>
        <w:tc>
          <w:tcPr>
            <w:tcW w:w="1372" w:type="dxa"/>
          </w:tcPr>
          <w:p w14:paraId="6EEBF9E6" w14:textId="77777777" w:rsidR="00F8748E" w:rsidRDefault="00F8748E" w:rsidP="003C402E">
            <w:pPr>
              <w:autoSpaceDE w:val="0"/>
              <w:autoSpaceDN w:val="0"/>
              <w:adjustRightInd w:val="0"/>
              <w:snapToGrid w:val="0"/>
              <w:spacing w:line="360" w:lineRule="auto"/>
              <w:jc w:val="center"/>
              <w:rPr>
                <w:rFonts w:ascii="宋体" w:hAnsi="宋体" w:cs="AdobeSongStd-Light-Acro"/>
                <w:kern w:val="0"/>
                <w:szCs w:val="21"/>
              </w:rPr>
            </w:pPr>
          </w:p>
        </w:tc>
      </w:tr>
      <w:tr w:rsidR="00F8748E" w14:paraId="14D56D1B" w14:textId="77777777" w:rsidTr="00002017">
        <w:trPr>
          <w:trHeight w:val="397"/>
          <w:jc w:val="center"/>
        </w:trPr>
        <w:tc>
          <w:tcPr>
            <w:tcW w:w="1490" w:type="dxa"/>
            <w:shd w:val="clear" w:color="auto" w:fill="auto"/>
            <w:vAlign w:val="bottom"/>
          </w:tcPr>
          <w:p w14:paraId="1B58E9CC" w14:textId="2C543231" w:rsidR="00F8748E" w:rsidRDefault="00F8748E" w:rsidP="003C402E">
            <w:pPr>
              <w:autoSpaceDE w:val="0"/>
              <w:autoSpaceDN w:val="0"/>
              <w:adjustRightInd w:val="0"/>
              <w:snapToGrid w:val="0"/>
              <w:spacing w:line="360" w:lineRule="auto"/>
              <w:jc w:val="center"/>
              <w:rPr>
                <w:rFonts w:ascii="宋体" w:hAnsi="宋体" w:cs="AdobeSongStd-Light-Acro"/>
                <w:kern w:val="0"/>
                <w:szCs w:val="21"/>
              </w:rPr>
            </w:pPr>
            <w:r>
              <w:rPr>
                <w:rFonts w:hint="eastAsia"/>
              </w:rPr>
              <w:t>-</w:t>
            </w:r>
            <w:r w:rsidRPr="0044309D">
              <w:rPr>
                <w:i/>
              </w:rPr>
              <w:t>600</w:t>
            </w:r>
          </w:p>
        </w:tc>
        <w:tc>
          <w:tcPr>
            <w:tcW w:w="1236" w:type="dxa"/>
          </w:tcPr>
          <w:p w14:paraId="460C93B9" w14:textId="77777777" w:rsidR="00F8748E" w:rsidRDefault="00F8748E" w:rsidP="003C402E">
            <w:pPr>
              <w:autoSpaceDE w:val="0"/>
              <w:autoSpaceDN w:val="0"/>
              <w:adjustRightInd w:val="0"/>
              <w:snapToGrid w:val="0"/>
              <w:spacing w:line="360" w:lineRule="auto"/>
              <w:jc w:val="center"/>
              <w:rPr>
                <w:rFonts w:ascii="宋体" w:hAnsi="宋体" w:cs="AdobeSongStd-Light-Acro"/>
                <w:kern w:val="0"/>
                <w:szCs w:val="21"/>
              </w:rPr>
            </w:pPr>
          </w:p>
        </w:tc>
        <w:tc>
          <w:tcPr>
            <w:tcW w:w="1236" w:type="dxa"/>
          </w:tcPr>
          <w:p w14:paraId="65CD1374" w14:textId="77777777" w:rsidR="00F8748E" w:rsidRDefault="00F8748E" w:rsidP="003C402E">
            <w:pPr>
              <w:autoSpaceDE w:val="0"/>
              <w:autoSpaceDN w:val="0"/>
              <w:adjustRightInd w:val="0"/>
              <w:snapToGrid w:val="0"/>
              <w:spacing w:line="360" w:lineRule="auto"/>
              <w:jc w:val="center"/>
              <w:rPr>
                <w:rFonts w:ascii="宋体" w:hAnsi="宋体" w:cs="AdobeSongStd-Light-Acro"/>
                <w:kern w:val="0"/>
                <w:szCs w:val="21"/>
              </w:rPr>
            </w:pPr>
          </w:p>
        </w:tc>
        <w:tc>
          <w:tcPr>
            <w:tcW w:w="1372" w:type="dxa"/>
          </w:tcPr>
          <w:p w14:paraId="5A9F8625" w14:textId="65255F7C" w:rsidR="00F8748E" w:rsidRDefault="00F8748E" w:rsidP="003C402E">
            <w:pPr>
              <w:autoSpaceDE w:val="0"/>
              <w:autoSpaceDN w:val="0"/>
              <w:adjustRightInd w:val="0"/>
              <w:snapToGrid w:val="0"/>
              <w:spacing w:line="360" w:lineRule="auto"/>
              <w:jc w:val="center"/>
              <w:rPr>
                <w:rFonts w:ascii="宋体" w:hAnsi="宋体" w:cs="AdobeSongStd-Light-Acro"/>
                <w:kern w:val="0"/>
                <w:szCs w:val="21"/>
              </w:rPr>
            </w:pPr>
          </w:p>
        </w:tc>
        <w:tc>
          <w:tcPr>
            <w:tcW w:w="1372" w:type="dxa"/>
          </w:tcPr>
          <w:p w14:paraId="34EA1FDF" w14:textId="77777777" w:rsidR="00F8748E" w:rsidRDefault="00F8748E" w:rsidP="003C402E">
            <w:pPr>
              <w:autoSpaceDE w:val="0"/>
              <w:autoSpaceDN w:val="0"/>
              <w:adjustRightInd w:val="0"/>
              <w:snapToGrid w:val="0"/>
              <w:spacing w:line="360" w:lineRule="auto"/>
              <w:jc w:val="center"/>
              <w:rPr>
                <w:rFonts w:ascii="宋体" w:hAnsi="宋体" w:cs="AdobeSongStd-Light-Acro"/>
                <w:kern w:val="0"/>
                <w:szCs w:val="21"/>
              </w:rPr>
            </w:pPr>
          </w:p>
        </w:tc>
      </w:tr>
      <w:tr w:rsidR="00F8748E" w14:paraId="305F843A" w14:textId="77777777" w:rsidTr="00002017">
        <w:trPr>
          <w:trHeight w:val="397"/>
          <w:jc w:val="center"/>
        </w:trPr>
        <w:tc>
          <w:tcPr>
            <w:tcW w:w="1490" w:type="dxa"/>
            <w:shd w:val="clear" w:color="auto" w:fill="auto"/>
            <w:vAlign w:val="bottom"/>
          </w:tcPr>
          <w:p w14:paraId="5AC75609" w14:textId="604D2E81" w:rsidR="00F8748E" w:rsidRDefault="00F8748E" w:rsidP="003C402E">
            <w:pPr>
              <w:autoSpaceDE w:val="0"/>
              <w:autoSpaceDN w:val="0"/>
              <w:adjustRightInd w:val="0"/>
              <w:snapToGrid w:val="0"/>
              <w:spacing w:line="360" w:lineRule="auto"/>
              <w:jc w:val="center"/>
              <w:rPr>
                <w:rFonts w:ascii="宋体" w:hAnsi="宋体" w:cs="AdobeSongStd-Light-Acro"/>
                <w:kern w:val="0"/>
                <w:szCs w:val="21"/>
              </w:rPr>
            </w:pPr>
            <w:r>
              <w:rPr>
                <w:rFonts w:hint="eastAsia"/>
              </w:rPr>
              <w:t>-</w:t>
            </w:r>
            <w:r w:rsidRPr="0044309D">
              <w:rPr>
                <w:i/>
              </w:rPr>
              <w:t>400</w:t>
            </w:r>
          </w:p>
        </w:tc>
        <w:tc>
          <w:tcPr>
            <w:tcW w:w="1236" w:type="dxa"/>
          </w:tcPr>
          <w:p w14:paraId="7615583B" w14:textId="77777777" w:rsidR="00F8748E" w:rsidRDefault="00F8748E" w:rsidP="003C402E">
            <w:pPr>
              <w:autoSpaceDE w:val="0"/>
              <w:autoSpaceDN w:val="0"/>
              <w:adjustRightInd w:val="0"/>
              <w:snapToGrid w:val="0"/>
              <w:spacing w:line="360" w:lineRule="auto"/>
              <w:jc w:val="center"/>
              <w:rPr>
                <w:rFonts w:ascii="宋体" w:hAnsi="宋体" w:cs="AdobeSongStd-Light-Acro"/>
                <w:kern w:val="0"/>
                <w:szCs w:val="21"/>
              </w:rPr>
            </w:pPr>
          </w:p>
        </w:tc>
        <w:tc>
          <w:tcPr>
            <w:tcW w:w="1236" w:type="dxa"/>
          </w:tcPr>
          <w:p w14:paraId="74E95E1E" w14:textId="77777777" w:rsidR="00F8748E" w:rsidRDefault="00F8748E" w:rsidP="003C402E">
            <w:pPr>
              <w:autoSpaceDE w:val="0"/>
              <w:autoSpaceDN w:val="0"/>
              <w:adjustRightInd w:val="0"/>
              <w:snapToGrid w:val="0"/>
              <w:spacing w:line="360" w:lineRule="auto"/>
              <w:jc w:val="center"/>
              <w:rPr>
                <w:rFonts w:ascii="宋体" w:hAnsi="宋体" w:cs="AdobeSongStd-Light-Acro"/>
                <w:kern w:val="0"/>
                <w:szCs w:val="21"/>
              </w:rPr>
            </w:pPr>
          </w:p>
        </w:tc>
        <w:tc>
          <w:tcPr>
            <w:tcW w:w="1372" w:type="dxa"/>
          </w:tcPr>
          <w:p w14:paraId="27BD5A79" w14:textId="07702934" w:rsidR="00F8748E" w:rsidRDefault="00F8748E" w:rsidP="003C402E">
            <w:pPr>
              <w:autoSpaceDE w:val="0"/>
              <w:autoSpaceDN w:val="0"/>
              <w:adjustRightInd w:val="0"/>
              <w:snapToGrid w:val="0"/>
              <w:spacing w:line="360" w:lineRule="auto"/>
              <w:jc w:val="center"/>
              <w:rPr>
                <w:rFonts w:ascii="宋体" w:hAnsi="宋体" w:cs="AdobeSongStd-Light-Acro"/>
                <w:kern w:val="0"/>
                <w:szCs w:val="21"/>
              </w:rPr>
            </w:pPr>
          </w:p>
        </w:tc>
        <w:tc>
          <w:tcPr>
            <w:tcW w:w="1372" w:type="dxa"/>
          </w:tcPr>
          <w:p w14:paraId="264496F2" w14:textId="77777777" w:rsidR="00F8748E" w:rsidRDefault="00F8748E" w:rsidP="003C402E">
            <w:pPr>
              <w:autoSpaceDE w:val="0"/>
              <w:autoSpaceDN w:val="0"/>
              <w:adjustRightInd w:val="0"/>
              <w:snapToGrid w:val="0"/>
              <w:spacing w:line="360" w:lineRule="auto"/>
              <w:jc w:val="center"/>
              <w:rPr>
                <w:rFonts w:ascii="宋体" w:hAnsi="宋体" w:cs="AdobeSongStd-Light-Acro"/>
                <w:kern w:val="0"/>
                <w:szCs w:val="21"/>
              </w:rPr>
            </w:pPr>
          </w:p>
        </w:tc>
      </w:tr>
      <w:tr w:rsidR="00F8748E" w14:paraId="6D00D20E" w14:textId="77777777" w:rsidTr="00002017">
        <w:trPr>
          <w:trHeight w:val="397"/>
          <w:jc w:val="center"/>
        </w:trPr>
        <w:tc>
          <w:tcPr>
            <w:tcW w:w="1490" w:type="dxa"/>
            <w:shd w:val="clear" w:color="auto" w:fill="auto"/>
            <w:vAlign w:val="bottom"/>
          </w:tcPr>
          <w:p w14:paraId="5B607564" w14:textId="5E51239E" w:rsidR="00F8748E" w:rsidRDefault="00F8748E" w:rsidP="003C402E">
            <w:pPr>
              <w:autoSpaceDE w:val="0"/>
              <w:autoSpaceDN w:val="0"/>
              <w:adjustRightInd w:val="0"/>
              <w:snapToGrid w:val="0"/>
              <w:spacing w:line="360" w:lineRule="auto"/>
              <w:jc w:val="center"/>
              <w:rPr>
                <w:rFonts w:ascii="宋体" w:hAnsi="宋体" w:cs="AdobeSongStd-Light-Acro"/>
                <w:kern w:val="0"/>
                <w:szCs w:val="21"/>
              </w:rPr>
            </w:pPr>
            <w:r>
              <w:rPr>
                <w:rFonts w:hint="eastAsia"/>
              </w:rPr>
              <w:t>-</w:t>
            </w:r>
            <w:r w:rsidRPr="0044309D">
              <w:rPr>
                <w:i/>
              </w:rPr>
              <w:t>200</w:t>
            </w:r>
          </w:p>
        </w:tc>
        <w:tc>
          <w:tcPr>
            <w:tcW w:w="1236" w:type="dxa"/>
          </w:tcPr>
          <w:p w14:paraId="5205E2F6" w14:textId="77777777" w:rsidR="00F8748E" w:rsidRDefault="00F8748E" w:rsidP="003C402E">
            <w:pPr>
              <w:autoSpaceDE w:val="0"/>
              <w:autoSpaceDN w:val="0"/>
              <w:adjustRightInd w:val="0"/>
              <w:snapToGrid w:val="0"/>
              <w:spacing w:line="360" w:lineRule="auto"/>
              <w:jc w:val="center"/>
              <w:rPr>
                <w:rFonts w:ascii="宋体" w:hAnsi="宋体" w:cs="AdobeSongStd-Light-Acro"/>
                <w:kern w:val="0"/>
                <w:szCs w:val="21"/>
              </w:rPr>
            </w:pPr>
          </w:p>
        </w:tc>
        <w:tc>
          <w:tcPr>
            <w:tcW w:w="1236" w:type="dxa"/>
          </w:tcPr>
          <w:p w14:paraId="41510355" w14:textId="77777777" w:rsidR="00F8748E" w:rsidRDefault="00F8748E" w:rsidP="003C402E">
            <w:pPr>
              <w:autoSpaceDE w:val="0"/>
              <w:autoSpaceDN w:val="0"/>
              <w:adjustRightInd w:val="0"/>
              <w:snapToGrid w:val="0"/>
              <w:spacing w:line="360" w:lineRule="auto"/>
              <w:jc w:val="center"/>
              <w:rPr>
                <w:rFonts w:ascii="宋体" w:hAnsi="宋体" w:cs="AdobeSongStd-Light-Acro"/>
                <w:kern w:val="0"/>
                <w:szCs w:val="21"/>
              </w:rPr>
            </w:pPr>
          </w:p>
        </w:tc>
        <w:tc>
          <w:tcPr>
            <w:tcW w:w="1372" w:type="dxa"/>
          </w:tcPr>
          <w:p w14:paraId="5A32AEB3" w14:textId="37CCA7E0" w:rsidR="00F8748E" w:rsidRDefault="00F8748E" w:rsidP="003C402E">
            <w:pPr>
              <w:autoSpaceDE w:val="0"/>
              <w:autoSpaceDN w:val="0"/>
              <w:adjustRightInd w:val="0"/>
              <w:snapToGrid w:val="0"/>
              <w:spacing w:line="360" w:lineRule="auto"/>
              <w:jc w:val="center"/>
              <w:rPr>
                <w:rFonts w:ascii="宋体" w:hAnsi="宋体" w:cs="AdobeSongStd-Light-Acro"/>
                <w:kern w:val="0"/>
                <w:szCs w:val="21"/>
              </w:rPr>
            </w:pPr>
          </w:p>
        </w:tc>
        <w:tc>
          <w:tcPr>
            <w:tcW w:w="1372" w:type="dxa"/>
          </w:tcPr>
          <w:p w14:paraId="6564F466" w14:textId="77777777" w:rsidR="00F8748E" w:rsidRDefault="00F8748E" w:rsidP="003C402E">
            <w:pPr>
              <w:autoSpaceDE w:val="0"/>
              <w:autoSpaceDN w:val="0"/>
              <w:adjustRightInd w:val="0"/>
              <w:snapToGrid w:val="0"/>
              <w:spacing w:line="360" w:lineRule="auto"/>
              <w:jc w:val="center"/>
              <w:rPr>
                <w:rFonts w:ascii="宋体" w:hAnsi="宋体" w:cs="AdobeSongStd-Light-Acro"/>
                <w:kern w:val="0"/>
                <w:szCs w:val="21"/>
              </w:rPr>
            </w:pPr>
          </w:p>
        </w:tc>
      </w:tr>
      <w:tr w:rsidR="00F8748E" w14:paraId="549B8445" w14:textId="77777777" w:rsidTr="00002017">
        <w:trPr>
          <w:trHeight w:val="397"/>
          <w:jc w:val="center"/>
        </w:trPr>
        <w:tc>
          <w:tcPr>
            <w:tcW w:w="1490" w:type="dxa"/>
            <w:shd w:val="clear" w:color="auto" w:fill="auto"/>
            <w:vAlign w:val="bottom"/>
          </w:tcPr>
          <w:p w14:paraId="53875D98" w14:textId="3FEE7DB6" w:rsidR="00F8748E" w:rsidRDefault="00F8748E" w:rsidP="003C402E">
            <w:pPr>
              <w:autoSpaceDE w:val="0"/>
              <w:autoSpaceDN w:val="0"/>
              <w:adjustRightInd w:val="0"/>
              <w:snapToGrid w:val="0"/>
              <w:spacing w:line="360" w:lineRule="auto"/>
              <w:jc w:val="center"/>
              <w:rPr>
                <w:rFonts w:ascii="宋体" w:hAnsi="宋体" w:cs="AdobeSongStd-Light-Acro"/>
                <w:kern w:val="0"/>
                <w:szCs w:val="21"/>
              </w:rPr>
            </w:pPr>
            <w:r w:rsidRPr="0044309D">
              <w:rPr>
                <w:i/>
              </w:rPr>
              <w:t>0</w:t>
            </w:r>
          </w:p>
        </w:tc>
        <w:tc>
          <w:tcPr>
            <w:tcW w:w="1236" w:type="dxa"/>
          </w:tcPr>
          <w:p w14:paraId="381A6332" w14:textId="77777777" w:rsidR="00F8748E" w:rsidRDefault="00F8748E" w:rsidP="003C402E">
            <w:pPr>
              <w:autoSpaceDE w:val="0"/>
              <w:autoSpaceDN w:val="0"/>
              <w:adjustRightInd w:val="0"/>
              <w:snapToGrid w:val="0"/>
              <w:spacing w:line="360" w:lineRule="auto"/>
              <w:jc w:val="center"/>
              <w:rPr>
                <w:rFonts w:ascii="宋体" w:hAnsi="宋体" w:cs="AdobeSongStd-Light-Acro"/>
                <w:kern w:val="0"/>
                <w:szCs w:val="21"/>
              </w:rPr>
            </w:pPr>
          </w:p>
        </w:tc>
        <w:tc>
          <w:tcPr>
            <w:tcW w:w="1236" w:type="dxa"/>
          </w:tcPr>
          <w:p w14:paraId="149E5C9D" w14:textId="77777777" w:rsidR="00F8748E" w:rsidRDefault="00F8748E" w:rsidP="003C402E">
            <w:pPr>
              <w:autoSpaceDE w:val="0"/>
              <w:autoSpaceDN w:val="0"/>
              <w:adjustRightInd w:val="0"/>
              <w:snapToGrid w:val="0"/>
              <w:spacing w:line="360" w:lineRule="auto"/>
              <w:jc w:val="center"/>
              <w:rPr>
                <w:rFonts w:ascii="宋体" w:hAnsi="宋体" w:cs="AdobeSongStd-Light-Acro"/>
                <w:kern w:val="0"/>
                <w:szCs w:val="21"/>
              </w:rPr>
            </w:pPr>
          </w:p>
        </w:tc>
        <w:tc>
          <w:tcPr>
            <w:tcW w:w="1372" w:type="dxa"/>
          </w:tcPr>
          <w:p w14:paraId="28C09428" w14:textId="5BF9AE3E" w:rsidR="00F8748E" w:rsidRDefault="00F8748E" w:rsidP="003C402E">
            <w:pPr>
              <w:autoSpaceDE w:val="0"/>
              <w:autoSpaceDN w:val="0"/>
              <w:adjustRightInd w:val="0"/>
              <w:snapToGrid w:val="0"/>
              <w:spacing w:line="360" w:lineRule="auto"/>
              <w:jc w:val="center"/>
              <w:rPr>
                <w:rFonts w:ascii="宋体" w:hAnsi="宋体" w:cs="AdobeSongStd-Light-Acro"/>
                <w:kern w:val="0"/>
                <w:szCs w:val="21"/>
              </w:rPr>
            </w:pPr>
          </w:p>
        </w:tc>
        <w:tc>
          <w:tcPr>
            <w:tcW w:w="1372" w:type="dxa"/>
          </w:tcPr>
          <w:p w14:paraId="7F009686" w14:textId="77777777" w:rsidR="00F8748E" w:rsidRDefault="00F8748E" w:rsidP="003C402E">
            <w:pPr>
              <w:autoSpaceDE w:val="0"/>
              <w:autoSpaceDN w:val="0"/>
              <w:adjustRightInd w:val="0"/>
              <w:snapToGrid w:val="0"/>
              <w:spacing w:line="360" w:lineRule="auto"/>
              <w:jc w:val="center"/>
              <w:rPr>
                <w:rFonts w:ascii="宋体" w:hAnsi="宋体" w:cs="AdobeSongStd-Light-Acro"/>
                <w:kern w:val="0"/>
                <w:szCs w:val="21"/>
              </w:rPr>
            </w:pPr>
          </w:p>
        </w:tc>
      </w:tr>
      <w:tr w:rsidR="00F8748E" w14:paraId="5F84C541" w14:textId="77777777" w:rsidTr="00002017">
        <w:trPr>
          <w:trHeight w:val="397"/>
          <w:jc w:val="center"/>
        </w:trPr>
        <w:tc>
          <w:tcPr>
            <w:tcW w:w="1490" w:type="dxa"/>
            <w:shd w:val="clear" w:color="auto" w:fill="auto"/>
            <w:vAlign w:val="bottom"/>
          </w:tcPr>
          <w:p w14:paraId="6D2E32FD" w14:textId="6AF45183" w:rsidR="00F8748E" w:rsidRDefault="00F8748E" w:rsidP="003C402E">
            <w:pPr>
              <w:autoSpaceDE w:val="0"/>
              <w:autoSpaceDN w:val="0"/>
              <w:adjustRightInd w:val="0"/>
              <w:snapToGrid w:val="0"/>
              <w:spacing w:line="360" w:lineRule="auto"/>
              <w:jc w:val="center"/>
              <w:rPr>
                <w:rFonts w:ascii="宋体" w:hAnsi="宋体" w:cs="AdobeSongStd-Light-Acro"/>
                <w:kern w:val="0"/>
                <w:szCs w:val="21"/>
              </w:rPr>
            </w:pPr>
            <w:r w:rsidRPr="0044309D">
              <w:rPr>
                <w:i/>
              </w:rPr>
              <w:t>200</w:t>
            </w:r>
          </w:p>
        </w:tc>
        <w:tc>
          <w:tcPr>
            <w:tcW w:w="1236" w:type="dxa"/>
          </w:tcPr>
          <w:p w14:paraId="5B470B6C" w14:textId="77777777" w:rsidR="00F8748E" w:rsidRDefault="00F8748E" w:rsidP="003C402E">
            <w:pPr>
              <w:autoSpaceDE w:val="0"/>
              <w:autoSpaceDN w:val="0"/>
              <w:adjustRightInd w:val="0"/>
              <w:snapToGrid w:val="0"/>
              <w:spacing w:line="360" w:lineRule="auto"/>
              <w:jc w:val="center"/>
              <w:rPr>
                <w:rFonts w:ascii="宋体" w:hAnsi="宋体" w:cs="AdobeSongStd-Light-Acro"/>
                <w:kern w:val="0"/>
                <w:szCs w:val="21"/>
              </w:rPr>
            </w:pPr>
          </w:p>
        </w:tc>
        <w:tc>
          <w:tcPr>
            <w:tcW w:w="1236" w:type="dxa"/>
          </w:tcPr>
          <w:p w14:paraId="1783919E" w14:textId="77777777" w:rsidR="00F8748E" w:rsidRDefault="00F8748E" w:rsidP="003C402E">
            <w:pPr>
              <w:autoSpaceDE w:val="0"/>
              <w:autoSpaceDN w:val="0"/>
              <w:adjustRightInd w:val="0"/>
              <w:snapToGrid w:val="0"/>
              <w:spacing w:line="360" w:lineRule="auto"/>
              <w:jc w:val="center"/>
              <w:rPr>
                <w:rFonts w:ascii="宋体" w:hAnsi="宋体" w:cs="AdobeSongStd-Light-Acro"/>
                <w:kern w:val="0"/>
                <w:szCs w:val="21"/>
              </w:rPr>
            </w:pPr>
          </w:p>
        </w:tc>
        <w:tc>
          <w:tcPr>
            <w:tcW w:w="1372" w:type="dxa"/>
          </w:tcPr>
          <w:p w14:paraId="2D1C92A0" w14:textId="1A53AF94" w:rsidR="00F8748E" w:rsidRDefault="00F8748E" w:rsidP="003C402E">
            <w:pPr>
              <w:autoSpaceDE w:val="0"/>
              <w:autoSpaceDN w:val="0"/>
              <w:adjustRightInd w:val="0"/>
              <w:snapToGrid w:val="0"/>
              <w:spacing w:line="360" w:lineRule="auto"/>
              <w:jc w:val="center"/>
              <w:rPr>
                <w:rFonts w:ascii="宋体" w:hAnsi="宋体" w:cs="AdobeSongStd-Light-Acro"/>
                <w:kern w:val="0"/>
                <w:szCs w:val="21"/>
              </w:rPr>
            </w:pPr>
          </w:p>
        </w:tc>
        <w:tc>
          <w:tcPr>
            <w:tcW w:w="1372" w:type="dxa"/>
          </w:tcPr>
          <w:p w14:paraId="3C31D9FE" w14:textId="77777777" w:rsidR="00F8748E" w:rsidRDefault="00F8748E" w:rsidP="003C402E">
            <w:pPr>
              <w:autoSpaceDE w:val="0"/>
              <w:autoSpaceDN w:val="0"/>
              <w:adjustRightInd w:val="0"/>
              <w:snapToGrid w:val="0"/>
              <w:spacing w:line="360" w:lineRule="auto"/>
              <w:jc w:val="center"/>
              <w:rPr>
                <w:rFonts w:ascii="宋体" w:hAnsi="宋体" w:cs="AdobeSongStd-Light-Acro"/>
                <w:kern w:val="0"/>
                <w:szCs w:val="21"/>
              </w:rPr>
            </w:pPr>
          </w:p>
        </w:tc>
      </w:tr>
      <w:tr w:rsidR="00F8748E" w14:paraId="3B119D2E" w14:textId="77777777" w:rsidTr="00002017">
        <w:trPr>
          <w:trHeight w:val="397"/>
          <w:jc w:val="center"/>
        </w:trPr>
        <w:tc>
          <w:tcPr>
            <w:tcW w:w="1490" w:type="dxa"/>
            <w:shd w:val="clear" w:color="auto" w:fill="auto"/>
            <w:vAlign w:val="bottom"/>
          </w:tcPr>
          <w:p w14:paraId="0390429B" w14:textId="7B6B86C6" w:rsidR="00F8748E" w:rsidRDefault="00F8748E" w:rsidP="003C402E">
            <w:pPr>
              <w:autoSpaceDE w:val="0"/>
              <w:autoSpaceDN w:val="0"/>
              <w:adjustRightInd w:val="0"/>
              <w:snapToGrid w:val="0"/>
              <w:spacing w:line="360" w:lineRule="auto"/>
              <w:jc w:val="center"/>
              <w:rPr>
                <w:rFonts w:ascii="宋体" w:hAnsi="宋体" w:cs="AdobeSongStd-Light-Acro"/>
                <w:kern w:val="0"/>
                <w:szCs w:val="21"/>
              </w:rPr>
            </w:pPr>
            <w:r w:rsidRPr="0044309D">
              <w:rPr>
                <w:i/>
              </w:rPr>
              <w:t>400</w:t>
            </w:r>
          </w:p>
        </w:tc>
        <w:tc>
          <w:tcPr>
            <w:tcW w:w="1236" w:type="dxa"/>
          </w:tcPr>
          <w:p w14:paraId="18A19E04" w14:textId="77777777" w:rsidR="00F8748E" w:rsidRDefault="00F8748E" w:rsidP="003C402E">
            <w:pPr>
              <w:autoSpaceDE w:val="0"/>
              <w:autoSpaceDN w:val="0"/>
              <w:adjustRightInd w:val="0"/>
              <w:snapToGrid w:val="0"/>
              <w:spacing w:line="360" w:lineRule="auto"/>
              <w:jc w:val="center"/>
              <w:rPr>
                <w:rFonts w:ascii="宋体" w:hAnsi="宋体" w:cs="AdobeSongStd-Light-Acro"/>
                <w:kern w:val="0"/>
                <w:szCs w:val="21"/>
              </w:rPr>
            </w:pPr>
          </w:p>
        </w:tc>
        <w:tc>
          <w:tcPr>
            <w:tcW w:w="1236" w:type="dxa"/>
          </w:tcPr>
          <w:p w14:paraId="24F0BCB2" w14:textId="77777777" w:rsidR="00F8748E" w:rsidRDefault="00F8748E" w:rsidP="003C402E">
            <w:pPr>
              <w:autoSpaceDE w:val="0"/>
              <w:autoSpaceDN w:val="0"/>
              <w:adjustRightInd w:val="0"/>
              <w:snapToGrid w:val="0"/>
              <w:spacing w:line="360" w:lineRule="auto"/>
              <w:jc w:val="center"/>
              <w:rPr>
                <w:rFonts w:ascii="宋体" w:hAnsi="宋体" w:cs="AdobeSongStd-Light-Acro"/>
                <w:kern w:val="0"/>
                <w:szCs w:val="21"/>
              </w:rPr>
            </w:pPr>
          </w:p>
        </w:tc>
        <w:tc>
          <w:tcPr>
            <w:tcW w:w="1372" w:type="dxa"/>
          </w:tcPr>
          <w:p w14:paraId="586C4FCB" w14:textId="2D760D80" w:rsidR="00F8748E" w:rsidRDefault="00F8748E" w:rsidP="003C402E">
            <w:pPr>
              <w:autoSpaceDE w:val="0"/>
              <w:autoSpaceDN w:val="0"/>
              <w:adjustRightInd w:val="0"/>
              <w:snapToGrid w:val="0"/>
              <w:spacing w:line="360" w:lineRule="auto"/>
              <w:jc w:val="center"/>
              <w:rPr>
                <w:rFonts w:ascii="宋体" w:hAnsi="宋体" w:cs="AdobeSongStd-Light-Acro"/>
                <w:kern w:val="0"/>
                <w:szCs w:val="21"/>
              </w:rPr>
            </w:pPr>
          </w:p>
        </w:tc>
        <w:tc>
          <w:tcPr>
            <w:tcW w:w="1372" w:type="dxa"/>
          </w:tcPr>
          <w:p w14:paraId="4E3DFCA1" w14:textId="77777777" w:rsidR="00F8748E" w:rsidRDefault="00F8748E" w:rsidP="003C402E">
            <w:pPr>
              <w:autoSpaceDE w:val="0"/>
              <w:autoSpaceDN w:val="0"/>
              <w:adjustRightInd w:val="0"/>
              <w:snapToGrid w:val="0"/>
              <w:spacing w:line="360" w:lineRule="auto"/>
              <w:jc w:val="center"/>
              <w:rPr>
                <w:rFonts w:ascii="宋体" w:hAnsi="宋体" w:cs="AdobeSongStd-Light-Acro"/>
                <w:kern w:val="0"/>
                <w:szCs w:val="21"/>
              </w:rPr>
            </w:pPr>
          </w:p>
        </w:tc>
      </w:tr>
      <w:tr w:rsidR="00F8748E" w14:paraId="4E28B73C" w14:textId="77777777" w:rsidTr="00002017">
        <w:trPr>
          <w:trHeight w:val="397"/>
          <w:jc w:val="center"/>
        </w:trPr>
        <w:tc>
          <w:tcPr>
            <w:tcW w:w="1490" w:type="dxa"/>
            <w:shd w:val="clear" w:color="auto" w:fill="auto"/>
            <w:vAlign w:val="bottom"/>
          </w:tcPr>
          <w:p w14:paraId="2DC7CEBF" w14:textId="119EE2CB" w:rsidR="00F8748E" w:rsidRDefault="00F8748E" w:rsidP="003C402E">
            <w:pPr>
              <w:autoSpaceDE w:val="0"/>
              <w:autoSpaceDN w:val="0"/>
              <w:adjustRightInd w:val="0"/>
              <w:snapToGrid w:val="0"/>
              <w:spacing w:line="360" w:lineRule="auto"/>
              <w:jc w:val="center"/>
              <w:rPr>
                <w:rFonts w:ascii="宋体" w:hAnsi="宋体" w:cs="AdobeSongStd-Light-Acro"/>
                <w:kern w:val="0"/>
                <w:szCs w:val="21"/>
              </w:rPr>
            </w:pPr>
            <w:r w:rsidRPr="0044309D">
              <w:rPr>
                <w:i/>
              </w:rPr>
              <w:t>600</w:t>
            </w:r>
          </w:p>
        </w:tc>
        <w:tc>
          <w:tcPr>
            <w:tcW w:w="1236" w:type="dxa"/>
          </w:tcPr>
          <w:p w14:paraId="72510C35" w14:textId="77777777" w:rsidR="00F8748E" w:rsidRDefault="00F8748E" w:rsidP="003C402E">
            <w:pPr>
              <w:autoSpaceDE w:val="0"/>
              <w:autoSpaceDN w:val="0"/>
              <w:adjustRightInd w:val="0"/>
              <w:snapToGrid w:val="0"/>
              <w:spacing w:line="360" w:lineRule="auto"/>
              <w:jc w:val="center"/>
              <w:rPr>
                <w:rFonts w:ascii="宋体" w:hAnsi="宋体" w:cs="AdobeSongStd-Light-Acro"/>
                <w:kern w:val="0"/>
                <w:szCs w:val="21"/>
              </w:rPr>
            </w:pPr>
          </w:p>
        </w:tc>
        <w:tc>
          <w:tcPr>
            <w:tcW w:w="1236" w:type="dxa"/>
          </w:tcPr>
          <w:p w14:paraId="5374EFF6" w14:textId="77777777" w:rsidR="00F8748E" w:rsidRDefault="00F8748E" w:rsidP="003C402E">
            <w:pPr>
              <w:autoSpaceDE w:val="0"/>
              <w:autoSpaceDN w:val="0"/>
              <w:adjustRightInd w:val="0"/>
              <w:snapToGrid w:val="0"/>
              <w:spacing w:line="360" w:lineRule="auto"/>
              <w:jc w:val="center"/>
              <w:rPr>
                <w:rFonts w:ascii="宋体" w:hAnsi="宋体" w:cs="AdobeSongStd-Light-Acro"/>
                <w:kern w:val="0"/>
                <w:szCs w:val="21"/>
              </w:rPr>
            </w:pPr>
          </w:p>
        </w:tc>
        <w:tc>
          <w:tcPr>
            <w:tcW w:w="1372" w:type="dxa"/>
          </w:tcPr>
          <w:p w14:paraId="439E0916" w14:textId="4283C04C" w:rsidR="00F8748E" w:rsidRDefault="00F8748E" w:rsidP="003C402E">
            <w:pPr>
              <w:autoSpaceDE w:val="0"/>
              <w:autoSpaceDN w:val="0"/>
              <w:adjustRightInd w:val="0"/>
              <w:snapToGrid w:val="0"/>
              <w:spacing w:line="360" w:lineRule="auto"/>
              <w:jc w:val="center"/>
              <w:rPr>
                <w:rFonts w:ascii="宋体" w:hAnsi="宋体" w:cs="AdobeSongStd-Light-Acro"/>
                <w:kern w:val="0"/>
                <w:szCs w:val="21"/>
              </w:rPr>
            </w:pPr>
          </w:p>
        </w:tc>
        <w:tc>
          <w:tcPr>
            <w:tcW w:w="1372" w:type="dxa"/>
          </w:tcPr>
          <w:p w14:paraId="20CF5CD2" w14:textId="77777777" w:rsidR="00F8748E" w:rsidRDefault="00F8748E" w:rsidP="003C402E">
            <w:pPr>
              <w:autoSpaceDE w:val="0"/>
              <w:autoSpaceDN w:val="0"/>
              <w:adjustRightInd w:val="0"/>
              <w:snapToGrid w:val="0"/>
              <w:spacing w:line="360" w:lineRule="auto"/>
              <w:jc w:val="center"/>
              <w:rPr>
                <w:rFonts w:ascii="宋体" w:hAnsi="宋体" w:cs="AdobeSongStd-Light-Acro"/>
                <w:kern w:val="0"/>
                <w:szCs w:val="21"/>
              </w:rPr>
            </w:pPr>
          </w:p>
        </w:tc>
      </w:tr>
      <w:tr w:rsidR="00F8748E" w14:paraId="3B622A2A" w14:textId="77777777" w:rsidTr="00002017">
        <w:trPr>
          <w:trHeight w:val="397"/>
          <w:jc w:val="center"/>
        </w:trPr>
        <w:tc>
          <w:tcPr>
            <w:tcW w:w="1490" w:type="dxa"/>
            <w:shd w:val="clear" w:color="auto" w:fill="auto"/>
            <w:vAlign w:val="bottom"/>
          </w:tcPr>
          <w:p w14:paraId="0B0A5590" w14:textId="034FA062" w:rsidR="00F8748E" w:rsidRDefault="00F8748E" w:rsidP="003C402E">
            <w:pPr>
              <w:autoSpaceDE w:val="0"/>
              <w:autoSpaceDN w:val="0"/>
              <w:adjustRightInd w:val="0"/>
              <w:snapToGrid w:val="0"/>
              <w:spacing w:line="360" w:lineRule="auto"/>
              <w:jc w:val="center"/>
              <w:rPr>
                <w:rFonts w:ascii="宋体" w:hAnsi="宋体" w:cs="AdobeSongStd-Light-Acro"/>
                <w:kern w:val="0"/>
                <w:szCs w:val="21"/>
              </w:rPr>
            </w:pPr>
            <w:r w:rsidRPr="0044309D">
              <w:rPr>
                <w:i/>
              </w:rPr>
              <w:t>800</w:t>
            </w:r>
          </w:p>
        </w:tc>
        <w:tc>
          <w:tcPr>
            <w:tcW w:w="1236" w:type="dxa"/>
          </w:tcPr>
          <w:p w14:paraId="1934F0DF" w14:textId="77777777" w:rsidR="00F8748E" w:rsidRDefault="00F8748E" w:rsidP="003C402E">
            <w:pPr>
              <w:autoSpaceDE w:val="0"/>
              <w:autoSpaceDN w:val="0"/>
              <w:adjustRightInd w:val="0"/>
              <w:snapToGrid w:val="0"/>
              <w:spacing w:line="360" w:lineRule="auto"/>
              <w:jc w:val="center"/>
              <w:rPr>
                <w:rFonts w:ascii="宋体" w:hAnsi="宋体" w:cs="AdobeSongStd-Light-Acro"/>
                <w:kern w:val="0"/>
                <w:szCs w:val="21"/>
              </w:rPr>
            </w:pPr>
          </w:p>
        </w:tc>
        <w:tc>
          <w:tcPr>
            <w:tcW w:w="1236" w:type="dxa"/>
          </w:tcPr>
          <w:p w14:paraId="0A17FEDA" w14:textId="77777777" w:rsidR="00F8748E" w:rsidRDefault="00F8748E" w:rsidP="003C402E">
            <w:pPr>
              <w:autoSpaceDE w:val="0"/>
              <w:autoSpaceDN w:val="0"/>
              <w:adjustRightInd w:val="0"/>
              <w:snapToGrid w:val="0"/>
              <w:spacing w:line="360" w:lineRule="auto"/>
              <w:jc w:val="center"/>
              <w:rPr>
                <w:rFonts w:ascii="宋体" w:hAnsi="宋体" w:cs="AdobeSongStd-Light-Acro"/>
                <w:kern w:val="0"/>
                <w:szCs w:val="21"/>
              </w:rPr>
            </w:pPr>
          </w:p>
        </w:tc>
        <w:tc>
          <w:tcPr>
            <w:tcW w:w="1372" w:type="dxa"/>
          </w:tcPr>
          <w:p w14:paraId="4348E797" w14:textId="48268DBA" w:rsidR="00F8748E" w:rsidRDefault="00F8748E" w:rsidP="003C402E">
            <w:pPr>
              <w:autoSpaceDE w:val="0"/>
              <w:autoSpaceDN w:val="0"/>
              <w:adjustRightInd w:val="0"/>
              <w:snapToGrid w:val="0"/>
              <w:spacing w:line="360" w:lineRule="auto"/>
              <w:jc w:val="center"/>
              <w:rPr>
                <w:rFonts w:ascii="宋体" w:hAnsi="宋体" w:cs="AdobeSongStd-Light-Acro"/>
                <w:kern w:val="0"/>
                <w:szCs w:val="21"/>
              </w:rPr>
            </w:pPr>
          </w:p>
        </w:tc>
        <w:tc>
          <w:tcPr>
            <w:tcW w:w="1372" w:type="dxa"/>
          </w:tcPr>
          <w:p w14:paraId="5EE968B1" w14:textId="77777777" w:rsidR="00F8748E" w:rsidRDefault="00F8748E" w:rsidP="003C402E">
            <w:pPr>
              <w:autoSpaceDE w:val="0"/>
              <w:autoSpaceDN w:val="0"/>
              <w:adjustRightInd w:val="0"/>
              <w:snapToGrid w:val="0"/>
              <w:spacing w:line="360" w:lineRule="auto"/>
              <w:jc w:val="center"/>
              <w:rPr>
                <w:rFonts w:ascii="宋体" w:hAnsi="宋体" w:cs="AdobeSongStd-Light-Acro"/>
                <w:kern w:val="0"/>
                <w:szCs w:val="21"/>
              </w:rPr>
            </w:pPr>
          </w:p>
        </w:tc>
      </w:tr>
      <w:tr w:rsidR="00F8748E" w14:paraId="7BF69CCE" w14:textId="77777777" w:rsidTr="00002017">
        <w:trPr>
          <w:trHeight w:val="397"/>
          <w:jc w:val="center"/>
        </w:trPr>
        <w:tc>
          <w:tcPr>
            <w:tcW w:w="1490" w:type="dxa"/>
            <w:shd w:val="clear" w:color="auto" w:fill="auto"/>
            <w:vAlign w:val="bottom"/>
          </w:tcPr>
          <w:p w14:paraId="3FF85B42" w14:textId="03DA19B3" w:rsidR="00F8748E" w:rsidRDefault="00F8748E" w:rsidP="003C402E">
            <w:pPr>
              <w:autoSpaceDE w:val="0"/>
              <w:autoSpaceDN w:val="0"/>
              <w:adjustRightInd w:val="0"/>
              <w:snapToGrid w:val="0"/>
              <w:spacing w:line="360" w:lineRule="auto"/>
              <w:jc w:val="center"/>
              <w:rPr>
                <w:rFonts w:ascii="宋体" w:hAnsi="宋体" w:cs="AdobeSongStd-Light-Acro"/>
                <w:kern w:val="0"/>
                <w:szCs w:val="21"/>
              </w:rPr>
            </w:pPr>
            <w:r w:rsidRPr="0044309D">
              <w:rPr>
                <w:i/>
              </w:rPr>
              <w:t>1000</w:t>
            </w:r>
          </w:p>
        </w:tc>
        <w:tc>
          <w:tcPr>
            <w:tcW w:w="1236" w:type="dxa"/>
          </w:tcPr>
          <w:p w14:paraId="44DDEE85" w14:textId="77777777" w:rsidR="00F8748E" w:rsidRDefault="00F8748E" w:rsidP="003C402E">
            <w:pPr>
              <w:autoSpaceDE w:val="0"/>
              <w:autoSpaceDN w:val="0"/>
              <w:adjustRightInd w:val="0"/>
              <w:snapToGrid w:val="0"/>
              <w:spacing w:line="360" w:lineRule="auto"/>
              <w:jc w:val="center"/>
              <w:rPr>
                <w:rFonts w:ascii="宋体" w:hAnsi="宋体" w:cs="AdobeSongStd-Light-Acro"/>
                <w:kern w:val="0"/>
                <w:szCs w:val="21"/>
              </w:rPr>
            </w:pPr>
          </w:p>
        </w:tc>
        <w:tc>
          <w:tcPr>
            <w:tcW w:w="1236" w:type="dxa"/>
          </w:tcPr>
          <w:p w14:paraId="5B99102A" w14:textId="77777777" w:rsidR="00F8748E" w:rsidRDefault="00F8748E" w:rsidP="003C402E">
            <w:pPr>
              <w:autoSpaceDE w:val="0"/>
              <w:autoSpaceDN w:val="0"/>
              <w:adjustRightInd w:val="0"/>
              <w:snapToGrid w:val="0"/>
              <w:spacing w:line="360" w:lineRule="auto"/>
              <w:jc w:val="center"/>
              <w:rPr>
                <w:rFonts w:ascii="宋体" w:hAnsi="宋体" w:cs="AdobeSongStd-Light-Acro"/>
                <w:kern w:val="0"/>
                <w:szCs w:val="21"/>
              </w:rPr>
            </w:pPr>
          </w:p>
        </w:tc>
        <w:tc>
          <w:tcPr>
            <w:tcW w:w="1372" w:type="dxa"/>
          </w:tcPr>
          <w:p w14:paraId="4D2C99C7" w14:textId="5598A259" w:rsidR="00F8748E" w:rsidRDefault="00F8748E" w:rsidP="003C402E">
            <w:pPr>
              <w:autoSpaceDE w:val="0"/>
              <w:autoSpaceDN w:val="0"/>
              <w:adjustRightInd w:val="0"/>
              <w:snapToGrid w:val="0"/>
              <w:spacing w:line="360" w:lineRule="auto"/>
              <w:jc w:val="center"/>
              <w:rPr>
                <w:rFonts w:ascii="宋体" w:hAnsi="宋体" w:cs="AdobeSongStd-Light-Acro"/>
                <w:kern w:val="0"/>
                <w:szCs w:val="21"/>
              </w:rPr>
            </w:pPr>
          </w:p>
        </w:tc>
        <w:tc>
          <w:tcPr>
            <w:tcW w:w="1372" w:type="dxa"/>
          </w:tcPr>
          <w:p w14:paraId="4314470D" w14:textId="77777777" w:rsidR="00F8748E" w:rsidRDefault="00F8748E" w:rsidP="003C402E">
            <w:pPr>
              <w:autoSpaceDE w:val="0"/>
              <w:autoSpaceDN w:val="0"/>
              <w:adjustRightInd w:val="0"/>
              <w:snapToGrid w:val="0"/>
              <w:spacing w:line="360" w:lineRule="auto"/>
              <w:jc w:val="center"/>
              <w:rPr>
                <w:rFonts w:ascii="宋体" w:hAnsi="宋体" w:cs="AdobeSongStd-Light-Acro"/>
                <w:kern w:val="0"/>
                <w:szCs w:val="21"/>
              </w:rPr>
            </w:pPr>
          </w:p>
        </w:tc>
      </w:tr>
    </w:tbl>
    <w:p w14:paraId="086F54A1" w14:textId="77777777" w:rsidR="00BA2213" w:rsidRDefault="00BA2213" w:rsidP="003C402E">
      <w:pPr>
        <w:widowControl/>
        <w:snapToGrid w:val="0"/>
        <w:spacing w:line="360" w:lineRule="auto"/>
        <w:jc w:val="left"/>
        <w:rPr>
          <w:szCs w:val="24"/>
        </w:rPr>
      </w:pPr>
    </w:p>
    <w:p w14:paraId="524E90E8" w14:textId="77777777" w:rsidR="00BA2213" w:rsidRPr="003211D0" w:rsidRDefault="00BA2213" w:rsidP="003C402E">
      <w:pPr>
        <w:adjustRightInd w:val="0"/>
        <w:snapToGrid w:val="0"/>
        <w:spacing w:line="360" w:lineRule="auto"/>
        <w:rPr>
          <w:rFonts w:ascii="黑体" w:eastAsia="黑体" w:hAnsi="黑体"/>
          <w:bCs/>
          <w:color w:val="000000"/>
          <w:sz w:val="24"/>
        </w:rPr>
      </w:pPr>
      <w:r w:rsidRPr="003211D0">
        <w:rPr>
          <w:rFonts w:ascii="黑体" w:eastAsia="黑体" w:hAnsi="黑体"/>
          <w:bCs/>
          <w:color w:val="000000"/>
          <w:sz w:val="24"/>
        </w:rPr>
        <w:t>【</w:t>
      </w:r>
      <w:r w:rsidRPr="003211D0">
        <w:rPr>
          <w:rFonts w:ascii="黑体" w:eastAsia="黑体" w:hAnsi="黑体" w:hint="eastAsia"/>
          <w:b/>
          <w:bCs/>
          <w:color w:val="000000"/>
          <w:sz w:val="24"/>
        </w:rPr>
        <w:t>结果分析</w:t>
      </w:r>
      <w:r w:rsidRPr="003211D0">
        <w:rPr>
          <w:rFonts w:ascii="黑体" w:eastAsia="黑体" w:hAnsi="黑体"/>
          <w:bCs/>
          <w:color w:val="000000"/>
          <w:sz w:val="24"/>
        </w:rPr>
        <w:t>】</w:t>
      </w:r>
    </w:p>
    <w:p w14:paraId="3D87081B" w14:textId="32B051CA" w:rsidR="00BA2213" w:rsidRPr="003C402E" w:rsidRDefault="00BA2213" w:rsidP="003C402E">
      <w:pPr>
        <w:pStyle w:val="af0"/>
        <w:numPr>
          <w:ilvl w:val="0"/>
          <w:numId w:val="47"/>
        </w:numPr>
        <w:snapToGrid w:val="0"/>
        <w:spacing w:line="360" w:lineRule="auto"/>
        <w:ind w:firstLineChars="0"/>
        <w:rPr>
          <w:szCs w:val="24"/>
        </w:rPr>
      </w:pPr>
      <w:r w:rsidRPr="003C402E">
        <w:rPr>
          <w:szCs w:val="24"/>
        </w:rPr>
        <w:t>以磁感应强度</w:t>
      </w:r>
      <w:r w:rsidRPr="003C402E">
        <w:rPr>
          <w:i/>
          <w:szCs w:val="24"/>
        </w:rPr>
        <w:t>B</w:t>
      </w:r>
      <w:r w:rsidRPr="003C402E">
        <w:rPr>
          <w:szCs w:val="24"/>
        </w:rPr>
        <w:t>作</w:t>
      </w:r>
      <w:r w:rsidRPr="003C402E">
        <w:rPr>
          <w:rFonts w:hint="eastAsia"/>
          <w:szCs w:val="24"/>
        </w:rPr>
        <w:t>横坐标</w:t>
      </w:r>
      <w:r w:rsidRPr="003C402E">
        <w:rPr>
          <w:szCs w:val="24"/>
        </w:rPr>
        <w:t>，电压表的读数为</w:t>
      </w:r>
      <w:r w:rsidRPr="003C402E">
        <w:rPr>
          <w:rFonts w:hint="eastAsia"/>
          <w:szCs w:val="24"/>
        </w:rPr>
        <w:t>纵坐标做出</w:t>
      </w:r>
      <w:r w:rsidRPr="003C402E">
        <w:rPr>
          <w:szCs w:val="24"/>
        </w:rPr>
        <w:t>磁电转换特性曲线</w:t>
      </w:r>
      <w:r w:rsidRPr="003C402E">
        <w:rPr>
          <w:rFonts w:hint="eastAsia"/>
          <w:szCs w:val="24"/>
        </w:rPr>
        <w:t>（磁场增大减小造成的曲线差异，</w:t>
      </w:r>
      <w:r w:rsidRPr="003C402E">
        <w:rPr>
          <w:szCs w:val="24"/>
        </w:rPr>
        <w:t>反映了材料的磁滞特性</w:t>
      </w:r>
      <w:r w:rsidRPr="003C402E">
        <w:rPr>
          <w:rFonts w:hint="eastAsia"/>
          <w:szCs w:val="24"/>
        </w:rPr>
        <w:t>）。</w:t>
      </w:r>
      <w:r w:rsidR="00B464BE">
        <w:rPr>
          <w:rFonts w:hint="eastAsia"/>
          <w:szCs w:val="24"/>
        </w:rPr>
        <w:t>并分析实验结论。</w:t>
      </w:r>
    </w:p>
    <w:p w14:paraId="58E3DCB6" w14:textId="46705C2C" w:rsidR="00860A97" w:rsidRPr="003C402E" w:rsidRDefault="00BA2213" w:rsidP="003C402E">
      <w:pPr>
        <w:pStyle w:val="af0"/>
        <w:numPr>
          <w:ilvl w:val="0"/>
          <w:numId w:val="47"/>
        </w:numPr>
        <w:snapToGrid w:val="0"/>
        <w:spacing w:line="360" w:lineRule="auto"/>
        <w:ind w:firstLineChars="0"/>
        <w:rPr>
          <w:szCs w:val="24"/>
        </w:rPr>
      </w:pPr>
      <w:r w:rsidRPr="003C402E">
        <w:rPr>
          <w:szCs w:val="24"/>
        </w:rPr>
        <w:t>以磁感应强度</w:t>
      </w:r>
      <w:r w:rsidRPr="003C402E">
        <w:rPr>
          <w:i/>
          <w:szCs w:val="24"/>
        </w:rPr>
        <w:t>B</w:t>
      </w:r>
      <w:r w:rsidRPr="003C402E">
        <w:rPr>
          <w:szCs w:val="24"/>
        </w:rPr>
        <w:t>作</w:t>
      </w:r>
      <w:r w:rsidRPr="003C402E">
        <w:rPr>
          <w:rFonts w:hint="eastAsia"/>
          <w:szCs w:val="24"/>
        </w:rPr>
        <w:t>横坐标</w:t>
      </w:r>
      <w:r w:rsidRPr="003C402E">
        <w:rPr>
          <w:szCs w:val="24"/>
        </w:rPr>
        <w:t>，</w:t>
      </w:r>
      <w:r w:rsidR="00860A97" w:rsidRPr="003C402E">
        <w:rPr>
          <w:rFonts w:hint="eastAsia"/>
          <w:szCs w:val="24"/>
        </w:rPr>
        <w:t>两种情况下（</w:t>
      </w:r>
      <w:r w:rsidR="00860A97" w:rsidRPr="003C402E">
        <w:rPr>
          <w:rFonts w:hint="eastAsia"/>
          <w:szCs w:val="24"/>
        </w:rPr>
        <w:t>14</w:t>
      </w:r>
      <w:r w:rsidR="00860A97" w:rsidRPr="003C402E">
        <w:rPr>
          <w:rFonts w:hint="eastAsia"/>
          <w:szCs w:val="24"/>
        </w:rPr>
        <w:t>、</w:t>
      </w:r>
      <w:r w:rsidR="00860A97" w:rsidRPr="003C402E">
        <w:rPr>
          <w:rFonts w:hint="eastAsia"/>
          <w:szCs w:val="24"/>
        </w:rPr>
        <w:t>23</w:t>
      </w:r>
      <w:r w:rsidR="00860A97" w:rsidRPr="003C402E">
        <w:rPr>
          <w:rFonts w:hint="eastAsia"/>
          <w:szCs w:val="24"/>
        </w:rPr>
        <w:t>短路与</w:t>
      </w:r>
      <w:r w:rsidR="00860A97" w:rsidRPr="003C402E">
        <w:rPr>
          <w:rFonts w:hint="eastAsia"/>
          <w:szCs w:val="24"/>
        </w:rPr>
        <w:t>1</w:t>
      </w:r>
      <w:r w:rsidR="00860A97" w:rsidRPr="003C402E">
        <w:rPr>
          <w:szCs w:val="24"/>
        </w:rPr>
        <w:t>2</w:t>
      </w:r>
      <w:r w:rsidR="00860A97" w:rsidRPr="003C402E">
        <w:rPr>
          <w:rFonts w:hint="eastAsia"/>
          <w:szCs w:val="24"/>
        </w:rPr>
        <w:t>、</w:t>
      </w:r>
      <w:r w:rsidR="00860A97" w:rsidRPr="003C402E">
        <w:rPr>
          <w:rFonts w:hint="eastAsia"/>
          <w:szCs w:val="24"/>
        </w:rPr>
        <w:t>3</w:t>
      </w:r>
      <w:r w:rsidR="00860A97" w:rsidRPr="003C402E">
        <w:rPr>
          <w:szCs w:val="24"/>
        </w:rPr>
        <w:t>4</w:t>
      </w:r>
      <w:r w:rsidR="00860A97" w:rsidRPr="003C402E">
        <w:rPr>
          <w:rFonts w:hint="eastAsia"/>
          <w:szCs w:val="24"/>
        </w:rPr>
        <w:t>短路）的</w:t>
      </w:r>
      <w:r w:rsidRPr="003C402E">
        <w:rPr>
          <w:rFonts w:hint="eastAsia"/>
          <w:szCs w:val="24"/>
        </w:rPr>
        <w:t>磁阻</w:t>
      </w:r>
      <w:r w:rsidRPr="003C402E">
        <w:rPr>
          <w:rFonts w:hint="eastAsia"/>
          <w:i/>
          <w:szCs w:val="24"/>
        </w:rPr>
        <w:t>R</w:t>
      </w:r>
      <w:r w:rsidRPr="003C402E">
        <w:rPr>
          <w:szCs w:val="24"/>
        </w:rPr>
        <w:t>为</w:t>
      </w:r>
      <w:r w:rsidRPr="003C402E">
        <w:rPr>
          <w:rFonts w:hint="eastAsia"/>
          <w:szCs w:val="24"/>
        </w:rPr>
        <w:t>纵坐标做出</w:t>
      </w:r>
      <w:r w:rsidRPr="003C402E">
        <w:rPr>
          <w:szCs w:val="24"/>
        </w:rPr>
        <w:t>磁阻特性曲线</w:t>
      </w:r>
      <w:r w:rsidRPr="003C402E">
        <w:rPr>
          <w:rFonts w:hint="eastAsia"/>
          <w:szCs w:val="24"/>
        </w:rPr>
        <w:t>。</w:t>
      </w:r>
      <w:r w:rsidR="00860A97" w:rsidRPr="003C402E">
        <w:rPr>
          <w:rFonts w:hint="eastAsia"/>
          <w:szCs w:val="24"/>
        </w:rPr>
        <w:t>分析哪对电阻是非屏蔽电阻，哪对电阻是磁屏蔽电阻。根据非屏蔽电阻的阻值变化，</w:t>
      </w:r>
      <w:r w:rsidR="00860A97" w:rsidRPr="003C402E">
        <w:rPr>
          <w:rFonts w:hint="eastAsia"/>
          <w:szCs w:val="24"/>
        </w:rPr>
        <w:lastRenderedPageBreak/>
        <w:t>计算测试电阻的</w:t>
      </w:r>
      <w:r w:rsidR="00860A97" w:rsidRPr="005708BE">
        <w:rPr>
          <w:rFonts w:hint="eastAsia"/>
          <w:iCs/>
          <w:szCs w:val="24"/>
        </w:rPr>
        <w:t>G</w:t>
      </w:r>
      <w:r w:rsidR="00860A97" w:rsidRPr="005708BE">
        <w:rPr>
          <w:iCs/>
          <w:szCs w:val="24"/>
        </w:rPr>
        <w:t>MR</w:t>
      </w:r>
      <w:r w:rsidR="00860A97" w:rsidRPr="003C402E">
        <w:rPr>
          <w:rFonts w:hint="eastAsia"/>
          <w:szCs w:val="24"/>
        </w:rPr>
        <w:t>值。</w:t>
      </w:r>
    </w:p>
    <w:bookmarkStart w:id="37" w:name="_Hlk123636904"/>
    <w:p w14:paraId="45B52D41" w14:textId="631F7A5B" w:rsidR="008D71D7" w:rsidRDefault="005708BE" w:rsidP="000751E2">
      <w:pPr>
        <w:pStyle w:val="af3"/>
        <w:snapToGrid w:val="0"/>
        <w:spacing w:line="360" w:lineRule="auto"/>
        <w:ind w:left="840" w:firstLineChars="0" w:firstLine="0"/>
        <w:jc w:val="right"/>
        <w:rPr>
          <w:color w:val="FF0000"/>
        </w:rPr>
      </w:pPr>
      <w:r w:rsidRPr="008D71D7">
        <w:rPr>
          <w:position w:val="-30"/>
        </w:rPr>
        <w:object w:dxaOrig="2659" w:dyaOrig="680" w14:anchorId="5295F89E">
          <v:shape id="_x0000_i1032" type="#_x0000_t75" style="width:134.15pt;height:34.6pt" o:ole="">
            <v:imagedata r:id="rId35" o:title=""/>
          </v:shape>
          <o:OLEObject Type="Embed" ProgID="Equation.DSMT4" ShapeID="_x0000_i1032" DrawAspect="Content" ObjectID="_1792044205" r:id="rId36"/>
        </w:object>
      </w:r>
      <w:r w:rsidR="000751E2">
        <w:t xml:space="preserve">                           (5)</w:t>
      </w:r>
    </w:p>
    <w:bookmarkEnd w:id="37"/>
    <w:p w14:paraId="42A4189A" w14:textId="46376E37" w:rsidR="00C16D19" w:rsidRDefault="00C16D19" w:rsidP="003C402E">
      <w:pPr>
        <w:pStyle w:val="af0"/>
        <w:numPr>
          <w:ilvl w:val="0"/>
          <w:numId w:val="47"/>
        </w:numPr>
        <w:snapToGrid w:val="0"/>
        <w:spacing w:line="360" w:lineRule="auto"/>
        <w:ind w:firstLineChars="0"/>
        <w:rPr>
          <w:szCs w:val="24"/>
        </w:rPr>
      </w:pPr>
      <w:r w:rsidRPr="00C16D19">
        <w:rPr>
          <w:szCs w:val="24"/>
        </w:rPr>
        <w:t>以</w:t>
      </w:r>
      <w:r w:rsidRPr="00C16D19">
        <w:rPr>
          <w:rFonts w:hint="eastAsia"/>
          <w:szCs w:val="24"/>
        </w:rPr>
        <w:t>电流</w:t>
      </w:r>
      <w:r w:rsidRPr="00C16D19">
        <w:rPr>
          <w:rFonts w:hint="eastAsia"/>
          <w:i/>
          <w:szCs w:val="24"/>
        </w:rPr>
        <w:t>I</w:t>
      </w:r>
      <w:r w:rsidRPr="00C16D19">
        <w:rPr>
          <w:szCs w:val="24"/>
        </w:rPr>
        <w:t>作</w:t>
      </w:r>
      <w:r w:rsidRPr="00C16D19">
        <w:rPr>
          <w:rFonts w:hint="eastAsia"/>
          <w:szCs w:val="24"/>
        </w:rPr>
        <w:t>横坐标</w:t>
      </w:r>
      <w:r w:rsidRPr="00C16D19">
        <w:rPr>
          <w:szCs w:val="24"/>
        </w:rPr>
        <w:t>，电压读数为</w:t>
      </w:r>
      <w:r w:rsidRPr="00C16D19">
        <w:rPr>
          <w:rFonts w:hint="eastAsia"/>
          <w:szCs w:val="24"/>
        </w:rPr>
        <w:t>纵坐标作图，并由此分析如何通过</w:t>
      </w:r>
      <w:r w:rsidRPr="005708BE">
        <w:rPr>
          <w:rFonts w:hint="eastAsia"/>
          <w:iCs/>
          <w:szCs w:val="24"/>
        </w:rPr>
        <w:t>GMR</w:t>
      </w:r>
      <w:r w:rsidRPr="00C16D19">
        <w:rPr>
          <w:rFonts w:hint="eastAsia"/>
          <w:szCs w:val="24"/>
        </w:rPr>
        <w:t>磁传感器测量未知电</w:t>
      </w:r>
      <w:r w:rsidR="00FE1C8A">
        <w:rPr>
          <w:rFonts w:hint="eastAsia"/>
          <w:szCs w:val="24"/>
        </w:rPr>
        <w:t>流。</w:t>
      </w:r>
      <w:r w:rsidR="00B464BE">
        <w:rPr>
          <w:rFonts w:hint="eastAsia"/>
          <w:szCs w:val="24"/>
        </w:rPr>
        <w:t>（选做）</w:t>
      </w:r>
    </w:p>
    <w:p w14:paraId="364CC8C6" w14:textId="77777777" w:rsidR="00C16D19" w:rsidRDefault="00C16D19" w:rsidP="003C402E">
      <w:pPr>
        <w:snapToGrid w:val="0"/>
        <w:spacing w:line="360" w:lineRule="auto"/>
        <w:rPr>
          <w:b/>
          <w:color w:val="000000"/>
          <w:sz w:val="24"/>
        </w:rPr>
      </w:pPr>
    </w:p>
    <w:p w14:paraId="19136531" w14:textId="16D9A2F2" w:rsidR="00C16D19" w:rsidRPr="00C16D19" w:rsidRDefault="00C16D19" w:rsidP="003C402E">
      <w:pPr>
        <w:snapToGrid w:val="0"/>
        <w:spacing w:line="360" w:lineRule="auto"/>
        <w:rPr>
          <w:szCs w:val="24"/>
        </w:rPr>
      </w:pPr>
      <w:r w:rsidRPr="00C16D19">
        <w:rPr>
          <w:b/>
          <w:color w:val="000000"/>
          <w:sz w:val="24"/>
        </w:rPr>
        <w:t>【注意事项】</w:t>
      </w:r>
    </w:p>
    <w:p w14:paraId="72EA9068" w14:textId="68ED643B" w:rsidR="00CB6097" w:rsidRPr="00CB6097" w:rsidRDefault="00CB6097" w:rsidP="00BE3770">
      <w:pPr>
        <w:pStyle w:val="af0"/>
        <w:numPr>
          <w:ilvl w:val="0"/>
          <w:numId w:val="49"/>
        </w:numPr>
        <w:snapToGrid w:val="0"/>
        <w:spacing w:line="360" w:lineRule="auto"/>
        <w:ind w:firstLineChars="0"/>
        <w:rPr>
          <w:szCs w:val="24"/>
        </w:rPr>
      </w:pPr>
      <w:r w:rsidRPr="00CB6097">
        <w:rPr>
          <w:rFonts w:hint="eastAsia"/>
          <w:szCs w:val="24"/>
        </w:rPr>
        <w:t>巨磁电阻传感器的工作电压（</w:t>
      </w:r>
      <w:r w:rsidRPr="00CB6097">
        <w:rPr>
          <w:szCs w:val="24"/>
        </w:rPr>
        <w:fldChar w:fldCharType="begin"/>
      </w:r>
      <w:r w:rsidRPr="00CB6097">
        <w:rPr>
          <w:szCs w:val="24"/>
        </w:rPr>
        <w:instrText xml:space="preserve"> </w:instrText>
      </w:r>
      <w:r w:rsidRPr="00CB6097">
        <w:rPr>
          <w:rFonts w:hint="eastAsia"/>
          <w:szCs w:val="24"/>
        </w:rPr>
        <w:instrText>= 1 \* GB3</w:instrText>
      </w:r>
      <w:r w:rsidRPr="00CB6097">
        <w:rPr>
          <w:szCs w:val="24"/>
        </w:rPr>
        <w:instrText xml:space="preserve"> </w:instrText>
      </w:r>
      <w:r w:rsidRPr="00CB6097">
        <w:rPr>
          <w:szCs w:val="24"/>
        </w:rPr>
        <w:fldChar w:fldCharType="separate"/>
      </w:r>
      <w:r w:rsidRPr="00CB6097">
        <w:rPr>
          <w:rFonts w:hint="eastAsia"/>
          <w:szCs w:val="24"/>
        </w:rPr>
        <w:t>①</w:t>
      </w:r>
      <w:r w:rsidRPr="00CB6097">
        <w:rPr>
          <w:szCs w:val="24"/>
        </w:rPr>
        <w:fldChar w:fldCharType="end"/>
      </w:r>
      <w:r w:rsidRPr="00CB6097">
        <w:rPr>
          <w:rFonts w:hint="eastAsia"/>
          <w:szCs w:val="24"/>
        </w:rPr>
        <w:t>、</w:t>
      </w:r>
      <w:r w:rsidRPr="00CB6097">
        <w:rPr>
          <w:szCs w:val="24"/>
        </w:rPr>
        <w:fldChar w:fldCharType="begin"/>
      </w:r>
      <w:r w:rsidRPr="00CB6097">
        <w:rPr>
          <w:szCs w:val="24"/>
        </w:rPr>
        <w:instrText xml:space="preserve"> </w:instrText>
      </w:r>
      <w:r w:rsidRPr="00CB6097">
        <w:rPr>
          <w:rFonts w:hint="eastAsia"/>
          <w:szCs w:val="24"/>
        </w:rPr>
        <w:instrText>= 3 \* GB3</w:instrText>
      </w:r>
      <w:r w:rsidRPr="00CB6097">
        <w:rPr>
          <w:szCs w:val="24"/>
        </w:rPr>
        <w:instrText xml:space="preserve"> </w:instrText>
      </w:r>
      <w:r w:rsidRPr="00CB6097">
        <w:rPr>
          <w:szCs w:val="24"/>
        </w:rPr>
        <w:fldChar w:fldCharType="separate"/>
      </w:r>
      <w:r w:rsidRPr="00CB6097">
        <w:rPr>
          <w:rFonts w:hint="eastAsia"/>
          <w:szCs w:val="24"/>
        </w:rPr>
        <w:t>③</w:t>
      </w:r>
      <w:r w:rsidRPr="00CB6097">
        <w:rPr>
          <w:szCs w:val="24"/>
        </w:rPr>
        <w:fldChar w:fldCharType="end"/>
      </w:r>
      <w:r w:rsidRPr="00CB6097">
        <w:rPr>
          <w:rFonts w:hint="eastAsia"/>
          <w:szCs w:val="24"/>
        </w:rPr>
        <w:t>端，</w:t>
      </w:r>
      <w:r w:rsidRPr="00CB6097">
        <w:rPr>
          <w:rFonts w:hint="eastAsia"/>
          <w:szCs w:val="24"/>
        </w:rPr>
        <w:t>2V</w:t>
      </w:r>
      <w:r w:rsidRPr="00CB6097">
        <w:rPr>
          <w:rFonts w:hint="eastAsia"/>
          <w:szCs w:val="24"/>
        </w:rPr>
        <w:t>）由实验电源</w:t>
      </w:r>
      <w:r w:rsidRPr="00CB6097">
        <w:rPr>
          <w:rFonts w:hint="eastAsia"/>
          <w:szCs w:val="24"/>
        </w:rPr>
        <w:t>B</w:t>
      </w:r>
      <w:r w:rsidRPr="00CB6097">
        <w:rPr>
          <w:rFonts w:hint="eastAsia"/>
          <w:szCs w:val="24"/>
        </w:rPr>
        <w:t>通道（</w:t>
      </w:r>
      <w:r w:rsidRPr="00CB6097">
        <w:rPr>
          <w:rFonts w:hint="eastAsia"/>
          <w:szCs w:val="24"/>
        </w:rPr>
        <w:t>0</w:t>
      </w:r>
      <w:r w:rsidRPr="00CB6097">
        <w:rPr>
          <w:szCs w:val="24"/>
        </w:rPr>
        <w:t>~7.5</w:t>
      </w:r>
      <w:r w:rsidRPr="00CB6097">
        <w:rPr>
          <w:rFonts w:hint="eastAsia"/>
          <w:szCs w:val="24"/>
        </w:rPr>
        <w:t>V</w:t>
      </w:r>
      <w:r w:rsidRPr="00CB6097">
        <w:rPr>
          <w:rFonts w:hint="eastAsia"/>
          <w:szCs w:val="24"/>
        </w:rPr>
        <w:t>，</w:t>
      </w:r>
      <w:r w:rsidRPr="00CB6097">
        <w:rPr>
          <w:rFonts w:hint="eastAsia"/>
          <w:szCs w:val="24"/>
        </w:rPr>
        <w:t>0</w:t>
      </w:r>
      <w:r w:rsidRPr="00CB6097">
        <w:rPr>
          <w:szCs w:val="24"/>
        </w:rPr>
        <w:t>~10</w:t>
      </w:r>
      <w:r w:rsidRPr="00CB6097">
        <w:rPr>
          <w:rFonts w:hint="eastAsia"/>
          <w:szCs w:val="24"/>
        </w:rPr>
        <w:t>mA</w:t>
      </w:r>
      <w:r w:rsidRPr="00CB6097">
        <w:rPr>
          <w:rFonts w:hint="eastAsia"/>
          <w:szCs w:val="24"/>
        </w:rPr>
        <w:t>）提供，</w:t>
      </w:r>
      <w:bookmarkStart w:id="38" w:name="_Hlk176426916"/>
      <w:r w:rsidRPr="00CB6097">
        <w:rPr>
          <w:rFonts w:hint="eastAsia"/>
          <w:szCs w:val="24"/>
        </w:rPr>
        <w:t>不要接到其他通道，否则容易烧毁芯片。</w:t>
      </w:r>
    </w:p>
    <w:bookmarkEnd w:id="38"/>
    <w:p w14:paraId="7D375C1E" w14:textId="2F96A22C" w:rsidR="00CA6431" w:rsidRPr="00CB6097" w:rsidRDefault="00C42FC8" w:rsidP="00BE3770">
      <w:pPr>
        <w:pStyle w:val="af0"/>
        <w:numPr>
          <w:ilvl w:val="0"/>
          <w:numId w:val="49"/>
        </w:numPr>
        <w:snapToGrid w:val="0"/>
        <w:spacing w:line="360" w:lineRule="auto"/>
        <w:ind w:firstLineChars="0"/>
        <w:rPr>
          <w:szCs w:val="24"/>
        </w:rPr>
      </w:pPr>
      <w:r w:rsidRPr="00CB6097">
        <w:rPr>
          <w:rFonts w:hint="eastAsia"/>
          <w:szCs w:val="24"/>
        </w:rPr>
        <w:t>插拔航空插头时请看清方向，</w:t>
      </w:r>
      <w:r w:rsidR="00CA6431" w:rsidRPr="00CB6097">
        <w:rPr>
          <w:rFonts w:hint="eastAsia"/>
          <w:szCs w:val="24"/>
        </w:rPr>
        <w:t>轻插轻拔。</w:t>
      </w:r>
    </w:p>
    <w:p w14:paraId="4151C112" w14:textId="49A5EF7E" w:rsidR="00C42FC8" w:rsidRPr="00CB6097" w:rsidRDefault="00C42FC8" w:rsidP="00BE3770">
      <w:pPr>
        <w:pStyle w:val="af0"/>
        <w:numPr>
          <w:ilvl w:val="0"/>
          <w:numId w:val="49"/>
        </w:numPr>
        <w:snapToGrid w:val="0"/>
        <w:spacing w:line="360" w:lineRule="auto"/>
        <w:ind w:firstLineChars="0"/>
        <w:rPr>
          <w:szCs w:val="24"/>
        </w:rPr>
      </w:pPr>
      <w:r w:rsidRPr="00CB6097">
        <w:rPr>
          <w:rFonts w:hint="eastAsia"/>
          <w:szCs w:val="24"/>
        </w:rPr>
        <w:t>完成实验后请将原件放回盒子中</w:t>
      </w:r>
      <w:r w:rsidR="005708BE">
        <w:rPr>
          <w:rFonts w:hint="eastAsia"/>
          <w:szCs w:val="24"/>
        </w:rPr>
        <w:t>。</w:t>
      </w:r>
    </w:p>
    <w:p w14:paraId="39B0DEA1" w14:textId="77777777" w:rsidR="00CB6097" w:rsidRPr="00997977" w:rsidRDefault="00CB6097" w:rsidP="003C402E">
      <w:pPr>
        <w:snapToGrid w:val="0"/>
        <w:spacing w:line="360" w:lineRule="auto"/>
        <w:ind w:left="284"/>
        <w:rPr>
          <w:szCs w:val="24"/>
        </w:rPr>
      </w:pPr>
    </w:p>
    <w:sectPr w:rsidR="00CB6097" w:rsidRPr="00997977" w:rsidSect="00645BDF">
      <w:pgSz w:w="11906" w:h="16838" w:code="9"/>
      <w:pgMar w:top="1418" w:right="1418" w:bottom="1418" w:left="1418" w:header="851" w:footer="709" w:gutter="0"/>
      <w:pgNumType w:start="1"/>
      <w:cols w:space="425"/>
      <w:docGrid w:type="linesAndChar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09F946F" w14:textId="77777777" w:rsidR="00BB1A70" w:rsidRDefault="00BB1A70">
      <w:r>
        <w:separator/>
      </w:r>
    </w:p>
    <w:p w14:paraId="550E1754" w14:textId="77777777" w:rsidR="00BB1A70" w:rsidRDefault="00BB1A70"/>
  </w:endnote>
  <w:endnote w:type="continuationSeparator" w:id="0">
    <w:p w14:paraId="10D28171" w14:textId="77777777" w:rsidR="00BB1A70" w:rsidRDefault="00BB1A70">
      <w:r>
        <w:continuationSeparator/>
      </w:r>
    </w:p>
    <w:p w14:paraId="76BC8DE9" w14:textId="77777777" w:rsidR="00BB1A70" w:rsidRDefault="00BB1A7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华文新魏">
    <w:panose1 w:val="02010800040101010101"/>
    <w:charset w:val="86"/>
    <w:family w:val="auto"/>
    <w:pitch w:val="variable"/>
    <w:sig w:usb0="00000001" w:usb1="080F0000" w:usb2="00000010" w:usb3="00000000" w:csb0="0004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楷体">
    <w:panose1 w:val="02010609060101010101"/>
    <w:charset w:val="86"/>
    <w:family w:val="modern"/>
    <w:pitch w:val="fixed"/>
    <w:sig w:usb0="800002BF" w:usb1="38CF7CFA" w:usb2="00000016" w:usb3="00000000" w:csb0="00040001" w:csb1="00000000"/>
  </w:font>
  <w:font w:name="AdobeSongStd-Light-Acro">
    <w:altName w:val="黑体"/>
    <w:panose1 w:val="00000000000000000000"/>
    <w:charset w:val="86"/>
    <w:family w:val="auto"/>
    <w:notTrueType/>
    <w:pitch w:val="default"/>
    <w:sig w:usb0="00000001" w:usb1="080E0000" w:usb2="00000010" w:usb3="00000000" w:csb0="00040000"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E5C9DED" w14:textId="77777777" w:rsidR="00BB1A70" w:rsidRDefault="00BB1A70">
      <w:r>
        <w:separator/>
      </w:r>
    </w:p>
    <w:p w14:paraId="222386C9" w14:textId="77777777" w:rsidR="00BB1A70" w:rsidRDefault="00BB1A70"/>
  </w:footnote>
  <w:footnote w:type="continuationSeparator" w:id="0">
    <w:p w14:paraId="56955AD8" w14:textId="77777777" w:rsidR="00BB1A70" w:rsidRDefault="00BB1A70">
      <w:r>
        <w:continuationSeparator/>
      </w:r>
    </w:p>
    <w:p w14:paraId="3ACAE477" w14:textId="77777777" w:rsidR="00BB1A70" w:rsidRDefault="00BB1A70"/>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427D86"/>
    <w:multiLevelType w:val="hybridMultilevel"/>
    <w:tmpl w:val="B32E7134"/>
    <w:lvl w:ilvl="0" w:tplc="0409000F">
      <w:start w:val="1"/>
      <w:numFmt w:val="decimal"/>
      <w:lvlText w:val="%1."/>
      <w:lvlJc w:val="left"/>
      <w:pPr>
        <w:tabs>
          <w:tab w:val="num" w:pos="840"/>
        </w:tabs>
        <w:ind w:left="840" w:hanging="420"/>
      </w:pPr>
    </w:lvl>
    <w:lvl w:ilvl="1" w:tplc="04090019" w:tentative="1">
      <w:start w:val="1"/>
      <w:numFmt w:val="lowerLetter"/>
      <w:lvlText w:val="%2)"/>
      <w:lvlJc w:val="left"/>
      <w:pPr>
        <w:tabs>
          <w:tab w:val="num" w:pos="1260"/>
        </w:tabs>
        <w:ind w:left="1260" w:hanging="420"/>
      </w:pPr>
    </w:lvl>
    <w:lvl w:ilvl="2" w:tplc="0409001B" w:tentative="1">
      <w:start w:val="1"/>
      <w:numFmt w:val="lowerRoman"/>
      <w:lvlText w:val="%3."/>
      <w:lvlJc w:val="right"/>
      <w:pPr>
        <w:tabs>
          <w:tab w:val="num" w:pos="1680"/>
        </w:tabs>
        <w:ind w:left="1680" w:hanging="420"/>
      </w:pPr>
    </w:lvl>
    <w:lvl w:ilvl="3" w:tplc="0409000F" w:tentative="1">
      <w:start w:val="1"/>
      <w:numFmt w:val="decimal"/>
      <w:lvlText w:val="%4."/>
      <w:lvlJc w:val="left"/>
      <w:pPr>
        <w:tabs>
          <w:tab w:val="num" w:pos="2100"/>
        </w:tabs>
        <w:ind w:left="2100" w:hanging="420"/>
      </w:pPr>
    </w:lvl>
    <w:lvl w:ilvl="4" w:tplc="04090019" w:tentative="1">
      <w:start w:val="1"/>
      <w:numFmt w:val="lowerLetter"/>
      <w:lvlText w:val="%5)"/>
      <w:lvlJc w:val="left"/>
      <w:pPr>
        <w:tabs>
          <w:tab w:val="num" w:pos="2520"/>
        </w:tabs>
        <w:ind w:left="2520" w:hanging="420"/>
      </w:pPr>
    </w:lvl>
    <w:lvl w:ilvl="5" w:tplc="0409001B" w:tentative="1">
      <w:start w:val="1"/>
      <w:numFmt w:val="lowerRoman"/>
      <w:lvlText w:val="%6."/>
      <w:lvlJc w:val="right"/>
      <w:pPr>
        <w:tabs>
          <w:tab w:val="num" w:pos="2940"/>
        </w:tabs>
        <w:ind w:left="2940" w:hanging="420"/>
      </w:pPr>
    </w:lvl>
    <w:lvl w:ilvl="6" w:tplc="0409000F" w:tentative="1">
      <w:start w:val="1"/>
      <w:numFmt w:val="decimal"/>
      <w:lvlText w:val="%7."/>
      <w:lvlJc w:val="left"/>
      <w:pPr>
        <w:tabs>
          <w:tab w:val="num" w:pos="3360"/>
        </w:tabs>
        <w:ind w:left="3360" w:hanging="420"/>
      </w:pPr>
    </w:lvl>
    <w:lvl w:ilvl="7" w:tplc="04090019" w:tentative="1">
      <w:start w:val="1"/>
      <w:numFmt w:val="lowerLetter"/>
      <w:lvlText w:val="%8)"/>
      <w:lvlJc w:val="left"/>
      <w:pPr>
        <w:tabs>
          <w:tab w:val="num" w:pos="3780"/>
        </w:tabs>
        <w:ind w:left="3780" w:hanging="420"/>
      </w:pPr>
    </w:lvl>
    <w:lvl w:ilvl="8" w:tplc="0409001B" w:tentative="1">
      <w:start w:val="1"/>
      <w:numFmt w:val="lowerRoman"/>
      <w:lvlText w:val="%9."/>
      <w:lvlJc w:val="right"/>
      <w:pPr>
        <w:tabs>
          <w:tab w:val="num" w:pos="4200"/>
        </w:tabs>
        <w:ind w:left="4200" w:hanging="420"/>
      </w:pPr>
    </w:lvl>
  </w:abstractNum>
  <w:abstractNum w:abstractNumId="1" w15:restartNumberingAfterBreak="0">
    <w:nsid w:val="06BC1660"/>
    <w:multiLevelType w:val="hybridMultilevel"/>
    <w:tmpl w:val="92BCAAEC"/>
    <w:lvl w:ilvl="0" w:tplc="2878F94C">
      <w:start w:val="1"/>
      <w:numFmt w:val="decimal"/>
      <w:lvlText w:val="%1."/>
      <w:lvlJc w:val="left"/>
      <w:pPr>
        <w:ind w:left="284" w:hanging="284"/>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7933134"/>
    <w:multiLevelType w:val="hybridMultilevel"/>
    <w:tmpl w:val="4C4A3CB4"/>
    <w:lvl w:ilvl="0" w:tplc="4E9AC182">
      <w:start w:val="1"/>
      <w:numFmt w:val="lowerLetter"/>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09DC78C2"/>
    <w:multiLevelType w:val="hybridMultilevel"/>
    <w:tmpl w:val="5F8ABF4A"/>
    <w:lvl w:ilvl="0" w:tplc="21AC270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D080B76"/>
    <w:multiLevelType w:val="hybridMultilevel"/>
    <w:tmpl w:val="5DBEB1B2"/>
    <w:lvl w:ilvl="0" w:tplc="0E1EEA6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8396B8C"/>
    <w:multiLevelType w:val="hybridMultilevel"/>
    <w:tmpl w:val="B49664DC"/>
    <w:lvl w:ilvl="0" w:tplc="B5B4295A">
      <w:start w:val="1"/>
      <w:numFmt w:val="decimal"/>
      <w:lvlText w:val="%1)"/>
      <w:lvlJc w:val="left"/>
      <w:pPr>
        <w:ind w:left="284" w:hanging="284"/>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F93141D"/>
    <w:multiLevelType w:val="hybridMultilevel"/>
    <w:tmpl w:val="BDF4E23E"/>
    <w:lvl w:ilvl="0" w:tplc="036ED7DA">
      <w:start w:val="1"/>
      <w:numFmt w:val="decimal"/>
      <w:pStyle w:val="3alt3"/>
      <w:lvlText w:val="%1."/>
      <w:lvlJc w:val="left"/>
      <w:pPr>
        <w:tabs>
          <w:tab w:val="num" w:pos="840"/>
        </w:tabs>
        <w:ind w:left="840" w:hanging="420"/>
      </w:pPr>
      <w:rPr>
        <w:rFonts w:hint="eastAsia"/>
      </w:rPr>
    </w:lvl>
    <w:lvl w:ilvl="1" w:tplc="F2043948">
      <w:start w:val="1"/>
      <w:numFmt w:val="decimal"/>
      <w:lvlText w:val="%2)"/>
      <w:lvlJc w:val="left"/>
      <w:pPr>
        <w:tabs>
          <w:tab w:val="num" w:pos="840"/>
        </w:tabs>
        <w:ind w:left="840" w:hanging="420"/>
      </w:pPr>
      <w:rPr>
        <w:rFonts w:hint="eastAsia"/>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7" w15:restartNumberingAfterBreak="0">
    <w:nsid w:val="21C83283"/>
    <w:multiLevelType w:val="hybridMultilevel"/>
    <w:tmpl w:val="5F8ABF4A"/>
    <w:lvl w:ilvl="0" w:tplc="21AC270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38B3235"/>
    <w:multiLevelType w:val="multilevel"/>
    <w:tmpl w:val="C3E81894"/>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9" w15:restartNumberingAfterBreak="0">
    <w:nsid w:val="2569621B"/>
    <w:multiLevelType w:val="hybridMultilevel"/>
    <w:tmpl w:val="F4226B8E"/>
    <w:lvl w:ilvl="0" w:tplc="5FE094F4">
      <w:start w:val="1"/>
      <w:numFmt w:val="lowerLetter"/>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15:restartNumberingAfterBreak="0">
    <w:nsid w:val="29DB7AC4"/>
    <w:multiLevelType w:val="hybridMultilevel"/>
    <w:tmpl w:val="E8547F22"/>
    <w:lvl w:ilvl="0" w:tplc="68EC845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2E233C0B"/>
    <w:multiLevelType w:val="hybridMultilevel"/>
    <w:tmpl w:val="AD4A7CD0"/>
    <w:lvl w:ilvl="0" w:tplc="E5FEE6E4">
      <w:start w:val="1"/>
      <w:numFmt w:val="decimal"/>
      <w:lvlText w:val="%1."/>
      <w:lvlJc w:val="left"/>
      <w:pPr>
        <w:ind w:left="284" w:hanging="284"/>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2E9669DA"/>
    <w:multiLevelType w:val="hybridMultilevel"/>
    <w:tmpl w:val="5F8ABF4A"/>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13" w15:restartNumberingAfterBreak="0">
    <w:nsid w:val="2F906D58"/>
    <w:multiLevelType w:val="hybridMultilevel"/>
    <w:tmpl w:val="3EBC1634"/>
    <w:lvl w:ilvl="0" w:tplc="1CDA37EA">
      <w:start w:val="1"/>
      <w:numFmt w:val="decimal"/>
      <w:lvlText w:val="%1）"/>
      <w:lvlJc w:val="left"/>
      <w:pPr>
        <w:tabs>
          <w:tab w:val="num" w:pos="840"/>
        </w:tabs>
        <w:ind w:left="840" w:hanging="420"/>
      </w:pPr>
      <w:rPr>
        <w:rFonts w:ascii="Times New Roman" w:eastAsia="宋体" w:hAnsi="Times New Roman" w:cs="Times New Roman" w:hint="default"/>
      </w:rPr>
    </w:lvl>
    <w:lvl w:ilvl="1" w:tplc="04090019">
      <w:start w:val="1"/>
      <w:numFmt w:val="lowerLetter"/>
      <w:lvlText w:val="%2)"/>
      <w:lvlJc w:val="left"/>
      <w:pPr>
        <w:tabs>
          <w:tab w:val="num" w:pos="1260"/>
        </w:tabs>
        <w:ind w:left="1260" w:hanging="420"/>
      </w:pPr>
    </w:lvl>
    <w:lvl w:ilvl="2" w:tplc="0409001B">
      <w:start w:val="1"/>
      <w:numFmt w:val="lowerRoman"/>
      <w:lvlText w:val="%3."/>
      <w:lvlJc w:val="right"/>
      <w:pPr>
        <w:tabs>
          <w:tab w:val="num" w:pos="1680"/>
        </w:tabs>
        <w:ind w:left="1680" w:hanging="420"/>
      </w:pPr>
    </w:lvl>
    <w:lvl w:ilvl="3" w:tplc="0409000F" w:tentative="1">
      <w:start w:val="1"/>
      <w:numFmt w:val="decimal"/>
      <w:lvlText w:val="%4."/>
      <w:lvlJc w:val="left"/>
      <w:pPr>
        <w:tabs>
          <w:tab w:val="num" w:pos="2100"/>
        </w:tabs>
        <w:ind w:left="2100" w:hanging="420"/>
      </w:pPr>
    </w:lvl>
    <w:lvl w:ilvl="4" w:tplc="04090019" w:tentative="1">
      <w:start w:val="1"/>
      <w:numFmt w:val="lowerLetter"/>
      <w:lvlText w:val="%5)"/>
      <w:lvlJc w:val="left"/>
      <w:pPr>
        <w:tabs>
          <w:tab w:val="num" w:pos="2520"/>
        </w:tabs>
        <w:ind w:left="2520" w:hanging="420"/>
      </w:pPr>
    </w:lvl>
    <w:lvl w:ilvl="5" w:tplc="0409001B" w:tentative="1">
      <w:start w:val="1"/>
      <w:numFmt w:val="lowerRoman"/>
      <w:lvlText w:val="%6."/>
      <w:lvlJc w:val="right"/>
      <w:pPr>
        <w:tabs>
          <w:tab w:val="num" w:pos="2940"/>
        </w:tabs>
        <w:ind w:left="2940" w:hanging="420"/>
      </w:pPr>
    </w:lvl>
    <w:lvl w:ilvl="6" w:tplc="0409000F" w:tentative="1">
      <w:start w:val="1"/>
      <w:numFmt w:val="decimal"/>
      <w:lvlText w:val="%7."/>
      <w:lvlJc w:val="left"/>
      <w:pPr>
        <w:tabs>
          <w:tab w:val="num" w:pos="3360"/>
        </w:tabs>
        <w:ind w:left="3360" w:hanging="420"/>
      </w:pPr>
    </w:lvl>
    <w:lvl w:ilvl="7" w:tplc="04090019" w:tentative="1">
      <w:start w:val="1"/>
      <w:numFmt w:val="lowerLetter"/>
      <w:lvlText w:val="%8)"/>
      <w:lvlJc w:val="left"/>
      <w:pPr>
        <w:tabs>
          <w:tab w:val="num" w:pos="3780"/>
        </w:tabs>
        <w:ind w:left="3780" w:hanging="420"/>
      </w:pPr>
    </w:lvl>
    <w:lvl w:ilvl="8" w:tplc="0409001B" w:tentative="1">
      <w:start w:val="1"/>
      <w:numFmt w:val="lowerRoman"/>
      <w:lvlText w:val="%9."/>
      <w:lvlJc w:val="right"/>
      <w:pPr>
        <w:tabs>
          <w:tab w:val="num" w:pos="4200"/>
        </w:tabs>
        <w:ind w:left="4200" w:hanging="420"/>
      </w:pPr>
    </w:lvl>
  </w:abstractNum>
  <w:abstractNum w:abstractNumId="14" w15:restartNumberingAfterBreak="0">
    <w:nsid w:val="302368A1"/>
    <w:multiLevelType w:val="hybridMultilevel"/>
    <w:tmpl w:val="156AC276"/>
    <w:lvl w:ilvl="0" w:tplc="0409000F">
      <w:start w:val="1"/>
      <w:numFmt w:val="decimal"/>
      <w:lvlText w:val="%1."/>
      <w:lvlJc w:val="left"/>
      <w:pPr>
        <w:tabs>
          <w:tab w:val="num" w:pos="840"/>
        </w:tabs>
        <w:ind w:left="840" w:hanging="420"/>
      </w:pPr>
    </w:lvl>
    <w:lvl w:ilvl="1" w:tplc="04090019" w:tentative="1">
      <w:start w:val="1"/>
      <w:numFmt w:val="lowerLetter"/>
      <w:lvlText w:val="%2)"/>
      <w:lvlJc w:val="left"/>
      <w:pPr>
        <w:tabs>
          <w:tab w:val="num" w:pos="1260"/>
        </w:tabs>
        <w:ind w:left="1260" w:hanging="420"/>
      </w:pPr>
    </w:lvl>
    <w:lvl w:ilvl="2" w:tplc="0409001B" w:tentative="1">
      <w:start w:val="1"/>
      <w:numFmt w:val="lowerRoman"/>
      <w:lvlText w:val="%3."/>
      <w:lvlJc w:val="right"/>
      <w:pPr>
        <w:tabs>
          <w:tab w:val="num" w:pos="1680"/>
        </w:tabs>
        <w:ind w:left="1680" w:hanging="420"/>
      </w:pPr>
    </w:lvl>
    <w:lvl w:ilvl="3" w:tplc="0409000F" w:tentative="1">
      <w:start w:val="1"/>
      <w:numFmt w:val="decimal"/>
      <w:lvlText w:val="%4."/>
      <w:lvlJc w:val="left"/>
      <w:pPr>
        <w:tabs>
          <w:tab w:val="num" w:pos="2100"/>
        </w:tabs>
        <w:ind w:left="2100" w:hanging="420"/>
      </w:pPr>
    </w:lvl>
    <w:lvl w:ilvl="4" w:tplc="04090019" w:tentative="1">
      <w:start w:val="1"/>
      <w:numFmt w:val="lowerLetter"/>
      <w:lvlText w:val="%5)"/>
      <w:lvlJc w:val="left"/>
      <w:pPr>
        <w:tabs>
          <w:tab w:val="num" w:pos="2520"/>
        </w:tabs>
        <w:ind w:left="2520" w:hanging="420"/>
      </w:pPr>
    </w:lvl>
    <w:lvl w:ilvl="5" w:tplc="0409001B" w:tentative="1">
      <w:start w:val="1"/>
      <w:numFmt w:val="lowerRoman"/>
      <w:lvlText w:val="%6."/>
      <w:lvlJc w:val="right"/>
      <w:pPr>
        <w:tabs>
          <w:tab w:val="num" w:pos="2940"/>
        </w:tabs>
        <w:ind w:left="2940" w:hanging="420"/>
      </w:pPr>
    </w:lvl>
    <w:lvl w:ilvl="6" w:tplc="0409000F" w:tentative="1">
      <w:start w:val="1"/>
      <w:numFmt w:val="decimal"/>
      <w:lvlText w:val="%7."/>
      <w:lvlJc w:val="left"/>
      <w:pPr>
        <w:tabs>
          <w:tab w:val="num" w:pos="3360"/>
        </w:tabs>
        <w:ind w:left="3360" w:hanging="420"/>
      </w:pPr>
    </w:lvl>
    <w:lvl w:ilvl="7" w:tplc="04090019" w:tentative="1">
      <w:start w:val="1"/>
      <w:numFmt w:val="lowerLetter"/>
      <w:lvlText w:val="%8)"/>
      <w:lvlJc w:val="left"/>
      <w:pPr>
        <w:tabs>
          <w:tab w:val="num" w:pos="3780"/>
        </w:tabs>
        <w:ind w:left="3780" w:hanging="420"/>
      </w:pPr>
    </w:lvl>
    <w:lvl w:ilvl="8" w:tplc="0409001B" w:tentative="1">
      <w:start w:val="1"/>
      <w:numFmt w:val="lowerRoman"/>
      <w:lvlText w:val="%9."/>
      <w:lvlJc w:val="right"/>
      <w:pPr>
        <w:tabs>
          <w:tab w:val="num" w:pos="4200"/>
        </w:tabs>
        <w:ind w:left="4200" w:hanging="420"/>
      </w:pPr>
    </w:lvl>
  </w:abstractNum>
  <w:abstractNum w:abstractNumId="15" w15:restartNumberingAfterBreak="0">
    <w:nsid w:val="31B765B3"/>
    <w:multiLevelType w:val="hybridMultilevel"/>
    <w:tmpl w:val="AFE2E97E"/>
    <w:lvl w:ilvl="0" w:tplc="21AC270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33DC46E5"/>
    <w:multiLevelType w:val="hybridMultilevel"/>
    <w:tmpl w:val="17AA3F74"/>
    <w:lvl w:ilvl="0" w:tplc="E5FEE6E4">
      <w:start w:val="1"/>
      <w:numFmt w:val="decimal"/>
      <w:lvlText w:val="%1."/>
      <w:lvlJc w:val="left"/>
      <w:pPr>
        <w:ind w:left="284" w:hanging="284"/>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3679046A"/>
    <w:multiLevelType w:val="hybridMultilevel"/>
    <w:tmpl w:val="80E44628"/>
    <w:lvl w:ilvl="0" w:tplc="A1C45F9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 w15:restartNumberingAfterBreak="0">
    <w:nsid w:val="38EF74BA"/>
    <w:multiLevelType w:val="hybridMultilevel"/>
    <w:tmpl w:val="5F8ABF4A"/>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19" w15:restartNumberingAfterBreak="0">
    <w:nsid w:val="3BAF6381"/>
    <w:multiLevelType w:val="hybridMultilevel"/>
    <w:tmpl w:val="5F8ABF4A"/>
    <w:lvl w:ilvl="0" w:tplc="21AC270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3D02247C"/>
    <w:multiLevelType w:val="hybridMultilevel"/>
    <w:tmpl w:val="85A48C38"/>
    <w:lvl w:ilvl="0" w:tplc="569E4BC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 w15:restartNumberingAfterBreak="0">
    <w:nsid w:val="3D84302E"/>
    <w:multiLevelType w:val="multilevel"/>
    <w:tmpl w:val="5EF43FD6"/>
    <w:lvl w:ilvl="0">
      <w:start w:val="1"/>
      <w:numFmt w:val="decimal"/>
      <w:lvlText w:val="%1"/>
      <w:lvlJc w:val="left"/>
      <w:pPr>
        <w:ind w:left="425" w:hanging="425"/>
      </w:pPr>
      <w:rPr>
        <w:rFonts w:hint="eastAsia"/>
      </w:rPr>
    </w:lvl>
    <w:lvl w:ilvl="1">
      <w:start w:val="1"/>
      <w:numFmt w:val="decimal"/>
      <w:lvlText w:val="%1.%2"/>
      <w:lvlJc w:val="left"/>
      <w:pPr>
        <w:ind w:left="992" w:hanging="567"/>
      </w:pPr>
      <w:rPr>
        <w:b/>
        <w:bCs/>
      </w:rPr>
    </w:lvl>
    <w:lvl w:ilvl="2">
      <w:start w:val="1"/>
      <w:numFmt w:val="decimal"/>
      <w:lvlText w:val="%1.%2.%3"/>
      <w:lvlJc w:val="left"/>
      <w:pPr>
        <w:ind w:left="1418" w:hanging="567"/>
      </w:pPr>
      <w:rPr>
        <w:b/>
      </w:r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2" w15:restartNumberingAfterBreak="0">
    <w:nsid w:val="400A72B4"/>
    <w:multiLevelType w:val="hybridMultilevel"/>
    <w:tmpl w:val="73168C56"/>
    <w:lvl w:ilvl="0" w:tplc="21AC270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49CE1DA1"/>
    <w:multiLevelType w:val="hybridMultilevel"/>
    <w:tmpl w:val="AD4A7CD0"/>
    <w:lvl w:ilvl="0" w:tplc="E5FEE6E4">
      <w:start w:val="1"/>
      <w:numFmt w:val="decimal"/>
      <w:lvlText w:val="%1."/>
      <w:lvlJc w:val="left"/>
      <w:pPr>
        <w:ind w:left="284" w:hanging="284"/>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4A0F7800"/>
    <w:multiLevelType w:val="hybridMultilevel"/>
    <w:tmpl w:val="5F8ABF4A"/>
    <w:lvl w:ilvl="0" w:tplc="21AC270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4A502B03"/>
    <w:multiLevelType w:val="hybridMultilevel"/>
    <w:tmpl w:val="5F8ABF4A"/>
    <w:lvl w:ilvl="0" w:tplc="21AC270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517243F1"/>
    <w:multiLevelType w:val="hybridMultilevel"/>
    <w:tmpl w:val="576C4EB8"/>
    <w:lvl w:ilvl="0" w:tplc="EBC483CC">
      <w:start w:val="1"/>
      <w:numFmt w:val="decimal"/>
      <w:lvlText w:val="%1."/>
      <w:lvlJc w:val="left"/>
      <w:pPr>
        <w:tabs>
          <w:tab w:val="num" w:pos="840"/>
        </w:tabs>
        <w:ind w:left="840" w:hanging="420"/>
      </w:pPr>
      <w:rPr>
        <w:b w:val="0"/>
      </w:rPr>
    </w:lvl>
    <w:lvl w:ilvl="1" w:tplc="04090019">
      <w:start w:val="1"/>
      <w:numFmt w:val="lowerLetter"/>
      <w:lvlText w:val="%2)"/>
      <w:lvlJc w:val="left"/>
      <w:pPr>
        <w:tabs>
          <w:tab w:val="num" w:pos="1260"/>
        </w:tabs>
        <w:ind w:left="1260" w:hanging="420"/>
      </w:pPr>
    </w:lvl>
    <w:lvl w:ilvl="2" w:tplc="0409001B">
      <w:start w:val="1"/>
      <w:numFmt w:val="lowerRoman"/>
      <w:lvlText w:val="%3."/>
      <w:lvlJc w:val="right"/>
      <w:pPr>
        <w:tabs>
          <w:tab w:val="num" w:pos="1680"/>
        </w:tabs>
        <w:ind w:left="1680" w:hanging="420"/>
      </w:pPr>
    </w:lvl>
    <w:lvl w:ilvl="3" w:tplc="0409000F" w:tentative="1">
      <w:start w:val="1"/>
      <w:numFmt w:val="decimal"/>
      <w:lvlText w:val="%4."/>
      <w:lvlJc w:val="left"/>
      <w:pPr>
        <w:tabs>
          <w:tab w:val="num" w:pos="2100"/>
        </w:tabs>
        <w:ind w:left="2100" w:hanging="420"/>
      </w:pPr>
    </w:lvl>
    <w:lvl w:ilvl="4" w:tplc="04090019" w:tentative="1">
      <w:start w:val="1"/>
      <w:numFmt w:val="lowerLetter"/>
      <w:lvlText w:val="%5)"/>
      <w:lvlJc w:val="left"/>
      <w:pPr>
        <w:tabs>
          <w:tab w:val="num" w:pos="2520"/>
        </w:tabs>
        <w:ind w:left="2520" w:hanging="420"/>
      </w:pPr>
    </w:lvl>
    <w:lvl w:ilvl="5" w:tplc="0409001B" w:tentative="1">
      <w:start w:val="1"/>
      <w:numFmt w:val="lowerRoman"/>
      <w:lvlText w:val="%6."/>
      <w:lvlJc w:val="right"/>
      <w:pPr>
        <w:tabs>
          <w:tab w:val="num" w:pos="2940"/>
        </w:tabs>
        <w:ind w:left="2940" w:hanging="420"/>
      </w:pPr>
    </w:lvl>
    <w:lvl w:ilvl="6" w:tplc="0409000F" w:tentative="1">
      <w:start w:val="1"/>
      <w:numFmt w:val="decimal"/>
      <w:lvlText w:val="%7."/>
      <w:lvlJc w:val="left"/>
      <w:pPr>
        <w:tabs>
          <w:tab w:val="num" w:pos="3360"/>
        </w:tabs>
        <w:ind w:left="3360" w:hanging="420"/>
      </w:pPr>
    </w:lvl>
    <w:lvl w:ilvl="7" w:tplc="04090019" w:tentative="1">
      <w:start w:val="1"/>
      <w:numFmt w:val="lowerLetter"/>
      <w:lvlText w:val="%8)"/>
      <w:lvlJc w:val="left"/>
      <w:pPr>
        <w:tabs>
          <w:tab w:val="num" w:pos="3780"/>
        </w:tabs>
        <w:ind w:left="3780" w:hanging="420"/>
      </w:pPr>
    </w:lvl>
    <w:lvl w:ilvl="8" w:tplc="0409001B" w:tentative="1">
      <w:start w:val="1"/>
      <w:numFmt w:val="lowerRoman"/>
      <w:lvlText w:val="%9."/>
      <w:lvlJc w:val="right"/>
      <w:pPr>
        <w:tabs>
          <w:tab w:val="num" w:pos="4200"/>
        </w:tabs>
        <w:ind w:left="4200" w:hanging="420"/>
      </w:pPr>
    </w:lvl>
  </w:abstractNum>
  <w:abstractNum w:abstractNumId="27" w15:restartNumberingAfterBreak="0">
    <w:nsid w:val="52066EE8"/>
    <w:multiLevelType w:val="hybridMultilevel"/>
    <w:tmpl w:val="02C8F242"/>
    <w:lvl w:ilvl="0" w:tplc="3EBE7CE6">
      <w:start w:val="1"/>
      <w:numFmt w:val="lowerLetter"/>
      <w:lvlText w:val="%1."/>
      <w:lvlJc w:val="left"/>
      <w:pPr>
        <w:ind w:left="780" w:hanging="360"/>
      </w:pPr>
      <w:rPr>
        <w:rFonts w:ascii="Times New Roman" w:hAnsi="Times New Roman"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8" w15:restartNumberingAfterBreak="0">
    <w:nsid w:val="53936402"/>
    <w:multiLevelType w:val="hybridMultilevel"/>
    <w:tmpl w:val="A1A6FCBC"/>
    <w:lvl w:ilvl="0" w:tplc="B9660F76">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9" w15:restartNumberingAfterBreak="0">
    <w:nsid w:val="5448218D"/>
    <w:multiLevelType w:val="hybridMultilevel"/>
    <w:tmpl w:val="5F8ABF4A"/>
    <w:lvl w:ilvl="0" w:tplc="21AC270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56D87403"/>
    <w:multiLevelType w:val="hybridMultilevel"/>
    <w:tmpl w:val="C50C0562"/>
    <w:lvl w:ilvl="0" w:tplc="1CDA37EA">
      <w:start w:val="1"/>
      <w:numFmt w:val="decimal"/>
      <w:lvlText w:val="%1）"/>
      <w:lvlJc w:val="left"/>
      <w:pPr>
        <w:tabs>
          <w:tab w:val="num" w:pos="840"/>
        </w:tabs>
        <w:ind w:left="840" w:hanging="420"/>
      </w:pPr>
      <w:rPr>
        <w:rFonts w:ascii="Times New Roman" w:eastAsia="宋体" w:hAnsi="Times New Roman" w:cs="Times New Roman" w:hint="default"/>
      </w:rPr>
    </w:lvl>
    <w:lvl w:ilvl="1" w:tplc="04090019" w:tentative="1">
      <w:start w:val="1"/>
      <w:numFmt w:val="lowerLetter"/>
      <w:lvlText w:val="%2)"/>
      <w:lvlJc w:val="left"/>
      <w:pPr>
        <w:tabs>
          <w:tab w:val="num" w:pos="1260"/>
        </w:tabs>
        <w:ind w:left="1260" w:hanging="420"/>
      </w:pPr>
    </w:lvl>
    <w:lvl w:ilvl="2" w:tplc="0409001B" w:tentative="1">
      <w:start w:val="1"/>
      <w:numFmt w:val="lowerRoman"/>
      <w:lvlText w:val="%3."/>
      <w:lvlJc w:val="right"/>
      <w:pPr>
        <w:tabs>
          <w:tab w:val="num" w:pos="1680"/>
        </w:tabs>
        <w:ind w:left="1680" w:hanging="420"/>
      </w:pPr>
    </w:lvl>
    <w:lvl w:ilvl="3" w:tplc="0409000F" w:tentative="1">
      <w:start w:val="1"/>
      <w:numFmt w:val="decimal"/>
      <w:lvlText w:val="%4."/>
      <w:lvlJc w:val="left"/>
      <w:pPr>
        <w:tabs>
          <w:tab w:val="num" w:pos="2100"/>
        </w:tabs>
        <w:ind w:left="2100" w:hanging="420"/>
      </w:pPr>
    </w:lvl>
    <w:lvl w:ilvl="4" w:tplc="04090019" w:tentative="1">
      <w:start w:val="1"/>
      <w:numFmt w:val="lowerLetter"/>
      <w:lvlText w:val="%5)"/>
      <w:lvlJc w:val="left"/>
      <w:pPr>
        <w:tabs>
          <w:tab w:val="num" w:pos="2520"/>
        </w:tabs>
        <w:ind w:left="2520" w:hanging="420"/>
      </w:pPr>
    </w:lvl>
    <w:lvl w:ilvl="5" w:tplc="0409001B" w:tentative="1">
      <w:start w:val="1"/>
      <w:numFmt w:val="lowerRoman"/>
      <w:lvlText w:val="%6."/>
      <w:lvlJc w:val="right"/>
      <w:pPr>
        <w:tabs>
          <w:tab w:val="num" w:pos="2940"/>
        </w:tabs>
        <w:ind w:left="2940" w:hanging="420"/>
      </w:pPr>
    </w:lvl>
    <w:lvl w:ilvl="6" w:tplc="0409000F" w:tentative="1">
      <w:start w:val="1"/>
      <w:numFmt w:val="decimal"/>
      <w:lvlText w:val="%7."/>
      <w:lvlJc w:val="left"/>
      <w:pPr>
        <w:tabs>
          <w:tab w:val="num" w:pos="3360"/>
        </w:tabs>
        <w:ind w:left="3360" w:hanging="420"/>
      </w:pPr>
    </w:lvl>
    <w:lvl w:ilvl="7" w:tplc="04090019" w:tentative="1">
      <w:start w:val="1"/>
      <w:numFmt w:val="lowerLetter"/>
      <w:lvlText w:val="%8)"/>
      <w:lvlJc w:val="left"/>
      <w:pPr>
        <w:tabs>
          <w:tab w:val="num" w:pos="3780"/>
        </w:tabs>
        <w:ind w:left="3780" w:hanging="420"/>
      </w:pPr>
    </w:lvl>
    <w:lvl w:ilvl="8" w:tplc="0409001B" w:tentative="1">
      <w:start w:val="1"/>
      <w:numFmt w:val="lowerRoman"/>
      <w:lvlText w:val="%9."/>
      <w:lvlJc w:val="right"/>
      <w:pPr>
        <w:tabs>
          <w:tab w:val="num" w:pos="4200"/>
        </w:tabs>
        <w:ind w:left="4200" w:hanging="420"/>
      </w:pPr>
    </w:lvl>
  </w:abstractNum>
  <w:abstractNum w:abstractNumId="31" w15:restartNumberingAfterBreak="0">
    <w:nsid w:val="570A668E"/>
    <w:multiLevelType w:val="multilevel"/>
    <w:tmpl w:val="5EF43FD6"/>
    <w:lvl w:ilvl="0">
      <w:start w:val="1"/>
      <w:numFmt w:val="decimal"/>
      <w:lvlText w:val="%1"/>
      <w:lvlJc w:val="left"/>
      <w:pPr>
        <w:ind w:left="425" w:hanging="425"/>
      </w:pPr>
      <w:rPr>
        <w:rFonts w:hint="eastAsia"/>
      </w:rPr>
    </w:lvl>
    <w:lvl w:ilvl="1">
      <w:start w:val="1"/>
      <w:numFmt w:val="decimal"/>
      <w:lvlText w:val="%1.%2"/>
      <w:lvlJc w:val="left"/>
      <w:pPr>
        <w:ind w:left="992" w:hanging="567"/>
      </w:pPr>
      <w:rPr>
        <w:b/>
        <w:bCs/>
      </w:rPr>
    </w:lvl>
    <w:lvl w:ilvl="2">
      <w:start w:val="1"/>
      <w:numFmt w:val="decimal"/>
      <w:lvlText w:val="%1.%2.%3"/>
      <w:lvlJc w:val="left"/>
      <w:pPr>
        <w:ind w:left="1418" w:hanging="567"/>
      </w:pPr>
      <w:rPr>
        <w:b/>
      </w:r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2" w15:restartNumberingAfterBreak="0">
    <w:nsid w:val="59415776"/>
    <w:multiLevelType w:val="hybridMultilevel"/>
    <w:tmpl w:val="599880C4"/>
    <w:lvl w:ilvl="0" w:tplc="D9287B76">
      <w:start w:val="1"/>
      <w:numFmt w:val="decimal"/>
      <w:lvlText w:val="%1)"/>
      <w:lvlJc w:val="left"/>
      <w:pPr>
        <w:ind w:left="927" w:hanging="360"/>
      </w:pPr>
      <w:rPr>
        <w:rFonts w:hint="default"/>
      </w:rPr>
    </w:lvl>
    <w:lvl w:ilvl="1" w:tplc="04090019" w:tentative="1">
      <w:start w:val="1"/>
      <w:numFmt w:val="lowerLetter"/>
      <w:lvlText w:val="%2)"/>
      <w:lvlJc w:val="left"/>
      <w:pPr>
        <w:ind w:left="1407" w:hanging="420"/>
      </w:pPr>
    </w:lvl>
    <w:lvl w:ilvl="2" w:tplc="0409001B" w:tentative="1">
      <w:start w:val="1"/>
      <w:numFmt w:val="lowerRoman"/>
      <w:lvlText w:val="%3."/>
      <w:lvlJc w:val="right"/>
      <w:pPr>
        <w:ind w:left="1827" w:hanging="420"/>
      </w:pPr>
    </w:lvl>
    <w:lvl w:ilvl="3" w:tplc="0409000F" w:tentative="1">
      <w:start w:val="1"/>
      <w:numFmt w:val="decimal"/>
      <w:lvlText w:val="%4."/>
      <w:lvlJc w:val="left"/>
      <w:pPr>
        <w:ind w:left="2247" w:hanging="420"/>
      </w:pPr>
    </w:lvl>
    <w:lvl w:ilvl="4" w:tplc="04090019" w:tentative="1">
      <w:start w:val="1"/>
      <w:numFmt w:val="lowerLetter"/>
      <w:lvlText w:val="%5)"/>
      <w:lvlJc w:val="left"/>
      <w:pPr>
        <w:ind w:left="2667" w:hanging="420"/>
      </w:pPr>
    </w:lvl>
    <w:lvl w:ilvl="5" w:tplc="0409001B" w:tentative="1">
      <w:start w:val="1"/>
      <w:numFmt w:val="lowerRoman"/>
      <w:lvlText w:val="%6."/>
      <w:lvlJc w:val="right"/>
      <w:pPr>
        <w:ind w:left="3087" w:hanging="420"/>
      </w:pPr>
    </w:lvl>
    <w:lvl w:ilvl="6" w:tplc="0409000F" w:tentative="1">
      <w:start w:val="1"/>
      <w:numFmt w:val="decimal"/>
      <w:lvlText w:val="%7."/>
      <w:lvlJc w:val="left"/>
      <w:pPr>
        <w:ind w:left="3507" w:hanging="420"/>
      </w:pPr>
    </w:lvl>
    <w:lvl w:ilvl="7" w:tplc="04090019" w:tentative="1">
      <w:start w:val="1"/>
      <w:numFmt w:val="lowerLetter"/>
      <w:lvlText w:val="%8)"/>
      <w:lvlJc w:val="left"/>
      <w:pPr>
        <w:ind w:left="3927" w:hanging="420"/>
      </w:pPr>
    </w:lvl>
    <w:lvl w:ilvl="8" w:tplc="0409001B" w:tentative="1">
      <w:start w:val="1"/>
      <w:numFmt w:val="lowerRoman"/>
      <w:lvlText w:val="%9."/>
      <w:lvlJc w:val="right"/>
      <w:pPr>
        <w:ind w:left="4347" w:hanging="420"/>
      </w:pPr>
    </w:lvl>
  </w:abstractNum>
  <w:abstractNum w:abstractNumId="33" w15:restartNumberingAfterBreak="0">
    <w:nsid w:val="59612B16"/>
    <w:multiLevelType w:val="hybridMultilevel"/>
    <w:tmpl w:val="FE7EF302"/>
    <w:lvl w:ilvl="0" w:tplc="C9F8E072">
      <w:start w:val="1"/>
      <w:numFmt w:val="decimal"/>
      <w:lvlText w:val="%1）"/>
      <w:lvlJc w:val="left"/>
      <w:pPr>
        <w:ind w:left="987" w:hanging="420"/>
      </w:pPr>
      <w:rPr>
        <w:rFonts w:hint="default"/>
      </w:rPr>
    </w:lvl>
    <w:lvl w:ilvl="1" w:tplc="04090019" w:tentative="1">
      <w:start w:val="1"/>
      <w:numFmt w:val="lowerLetter"/>
      <w:lvlText w:val="%2)"/>
      <w:lvlJc w:val="left"/>
      <w:pPr>
        <w:ind w:left="1407" w:hanging="420"/>
      </w:pPr>
    </w:lvl>
    <w:lvl w:ilvl="2" w:tplc="0409001B" w:tentative="1">
      <w:start w:val="1"/>
      <w:numFmt w:val="lowerRoman"/>
      <w:lvlText w:val="%3."/>
      <w:lvlJc w:val="right"/>
      <w:pPr>
        <w:ind w:left="1827" w:hanging="420"/>
      </w:pPr>
    </w:lvl>
    <w:lvl w:ilvl="3" w:tplc="0409000F" w:tentative="1">
      <w:start w:val="1"/>
      <w:numFmt w:val="decimal"/>
      <w:lvlText w:val="%4."/>
      <w:lvlJc w:val="left"/>
      <w:pPr>
        <w:ind w:left="2247" w:hanging="420"/>
      </w:pPr>
    </w:lvl>
    <w:lvl w:ilvl="4" w:tplc="04090019" w:tentative="1">
      <w:start w:val="1"/>
      <w:numFmt w:val="lowerLetter"/>
      <w:lvlText w:val="%5)"/>
      <w:lvlJc w:val="left"/>
      <w:pPr>
        <w:ind w:left="2667" w:hanging="420"/>
      </w:pPr>
    </w:lvl>
    <w:lvl w:ilvl="5" w:tplc="0409001B" w:tentative="1">
      <w:start w:val="1"/>
      <w:numFmt w:val="lowerRoman"/>
      <w:lvlText w:val="%6."/>
      <w:lvlJc w:val="right"/>
      <w:pPr>
        <w:ind w:left="3087" w:hanging="420"/>
      </w:pPr>
    </w:lvl>
    <w:lvl w:ilvl="6" w:tplc="0409000F" w:tentative="1">
      <w:start w:val="1"/>
      <w:numFmt w:val="decimal"/>
      <w:lvlText w:val="%7."/>
      <w:lvlJc w:val="left"/>
      <w:pPr>
        <w:ind w:left="3507" w:hanging="420"/>
      </w:pPr>
    </w:lvl>
    <w:lvl w:ilvl="7" w:tplc="04090019" w:tentative="1">
      <w:start w:val="1"/>
      <w:numFmt w:val="lowerLetter"/>
      <w:lvlText w:val="%8)"/>
      <w:lvlJc w:val="left"/>
      <w:pPr>
        <w:ind w:left="3927" w:hanging="420"/>
      </w:pPr>
    </w:lvl>
    <w:lvl w:ilvl="8" w:tplc="0409001B" w:tentative="1">
      <w:start w:val="1"/>
      <w:numFmt w:val="lowerRoman"/>
      <w:lvlText w:val="%9."/>
      <w:lvlJc w:val="right"/>
      <w:pPr>
        <w:ind w:left="4347" w:hanging="420"/>
      </w:pPr>
    </w:lvl>
  </w:abstractNum>
  <w:abstractNum w:abstractNumId="34" w15:restartNumberingAfterBreak="0">
    <w:nsid w:val="59722AFD"/>
    <w:multiLevelType w:val="hybridMultilevel"/>
    <w:tmpl w:val="85A48C38"/>
    <w:lvl w:ilvl="0" w:tplc="569E4BC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5" w15:restartNumberingAfterBreak="0">
    <w:nsid w:val="59CB0522"/>
    <w:multiLevelType w:val="hybridMultilevel"/>
    <w:tmpl w:val="119E408A"/>
    <w:lvl w:ilvl="0" w:tplc="2E70ED6C">
      <w:start w:val="1"/>
      <w:numFmt w:val="decimal"/>
      <w:lvlText w:val="%1."/>
      <w:lvlJc w:val="left"/>
      <w:pPr>
        <w:ind w:left="360" w:hanging="36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36" w15:restartNumberingAfterBreak="0">
    <w:nsid w:val="5DBD6E59"/>
    <w:multiLevelType w:val="hybridMultilevel"/>
    <w:tmpl w:val="85A48C38"/>
    <w:lvl w:ilvl="0" w:tplc="569E4BC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7" w15:restartNumberingAfterBreak="0">
    <w:nsid w:val="616E041B"/>
    <w:multiLevelType w:val="hybridMultilevel"/>
    <w:tmpl w:val="5F8ABF4A"/>
    <w:lvl w:ilvl="0" w:tplc="21AC270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630C071E"/>
    <w:multiLevelType w:val="hybridMultilevel"/>
    <w:tmpl w:val="6B96EBB4"/>
    <w:lvl w:ilvl="0" w:tplc="864EF05A">
      <w:start w:val="1"/>
      <w:numFmt w:val="decimal"/>
      <w:lvlText w:val="%1."/>
      <w:lvlJc w:val="left"/>
      <w:pPr>
        <w:ind w:left="284" w:hanging="284"/>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63696F93"/>
    <w:multiLevelType w:val="hybridMultilevel"/>
    <w:tmpl w:val="3BA6C22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64751A0D"/>
    <w:multiLevelType w:val="multilevel"/>
    <w:tmpl w:val="882A57D6"/>
    <w:lvl w:ilvl="0">
      <w:start w:val="1"/>
      <w:numFmt w:val="decimal"/>
      <w:lvlText w:val="%1"/>
      <w:lvlJc w:val="left"/>
      <w:pPr>
        <w:tabs>
          <w:tab w:val="num" w:pos="425"/>
        </w:tabs>
        <w:ind w:left="425" w:hanging="425"/>
      </w:pPr>
      <w:rPr>
        <w:rFonts w:hint="eastAsia"/>
        <w:b/>
      </w:rPr>
    </w:lvl>
    <w:lvl w:ilvl="1">
      <w:start w:val="1"/>
      <w:numFmt w:val="decimal"/>
      <w:lvlText w:val="%1.%2"/>
      <w:lvlJc w:val="left"/>
      <w:pPr>
        <w:tabs>
          <w:tab w:val="num" w:pos="1260"/>
        </w:tabs>
        <w:ind w:left="1260" w:hanging="567"/>
      </w:pPr>
      <w:rPr>
        <w:rFonts w:ascii="Times New Roman" w:eastAsia="黑体" w:hAnsi="Times New Roman" w:cs="Times New Roman" w:hint="default"/>
        <w:b/>
        <w:strike w:val="0"/>
        <w:color w:val="auto"/>
        <w:sz w:val="21"/>
        <w:szCs w:val="21"/>
      </w:rPr>
    </w:lvl>
    <w:lvl w:ilvl="2">
      <w:start w:val="1"/>
      <w:numFmt w:val="decimal"/>
      <w:lvlText w:val="%1.%2.%3"/>
      <w:lvlJc w:val="left"/>
      <w:pPr>
        <w:tabs>
          <w:tab w:val="num" w:pos="1418"/>
        </w:tabs>
        <w:ind w:left="1418" w:hanging="567"/>
      </w:pPr>
      <w:rPr>
        <w:rFonts w:asciiTheme="minorEastAsia" w:eastAsiaTheme="minorEastAsia" w:hAnsiTheme="minorEastAsia" w:hint="eastAsia"/>
        <w:b w:val="0"/>
        <w:color w:val="auto"/>
        <w:sz w:val="21"/>
        <w:szCs w:val="21"/>
      </w:rPr>
    </w:lvl>
    <w:lvl w:ilvl="3">
      <w:start w:val="1"/>
      <w:numFmt w:val="decimal"/>
      <w:lvlText w:val="%1.%2.%3.%4"/>
      <w:lvlJc w:val="left"/>
      <w:pPr>
        <w:tabs>
          <w:tab w:val="num" w:pos="2356"/>
        </w:tabs>
        <w:ind w:left="1984" w:hanging="708"/>
      </w:pPr>
      <w:rPr>
        <w:rFonts w:hint="eastAsia"/>
        <w:color w:val="auto"/>
      </w:rPr>
    </w:lvl>
    <w:lvl w:ilvl="4">
      <w:start w:val="1"/>
      <w:numFmt w:val="decimal"/>
      <w:lvlText w:val="%1.%2.%3.%4.%5"/>
      <w:lvlJc w:val="left"/>
      <w:pPr>
        <w:tabs>
          <w:tab w:val="num" w:pos="2781"/>
        </w:tabs>
        <w:ind w:left="2551" w:hanging="850"/>
      </w:pPr>
      <w:rPr>
        <w:rFonts w:hint="eastAsia"/>
      </w:rPr>
    </w:lvl>
    <w:lvl w:ilvl="5">
      <w:start w:val="1"/>
      <w:numFmt w:val="decimal"/>
      <w:lvlText w:val="%1.%2.%3.%4.%5.%6"/>
      <w:lvlJc w:val="left"/>
      <w:pPr>
        <w:tabs>
          <w:tab w:val="num" w:pos="3566"/>
        </w:tabs>
        <w:ind w:left="3260" w:hanging="1134"/>
      </w:pPr>
      <w:rPr>
        <w:rFonts w:hint="eastAsia"/>
      </w:rPr>
    </w:lvl>
    <w:lvl w:ilvl="6">
      <w:start w:val="1"/>
      <w:numFmt w:val="decimal"/>
      <w:lvlText w:val="%1.%2.%3.%4.%5.%6.%7"/>
      <w:lvlJc w:val="left"/>
      <w:pPr>
        <w:tabs>
          <w:tab w:val="num" w:pos="3991"/>
        </w:tabs>
        <w:ind w:left="3827" w:hanging="1276"/>
      </w:pPr>
      <w:rPr>
        <w:rFonts w:hint="eastAsia"/>
      </w:rPr>
    </w:lvl>
    <w:lvl w:ilvl="7">
      <w:start w:val="1"/>
      <w:numFmt w:val="decimal"/>
      <w:lvlText w:val="%1.%2.%3.%4.%5.%6.%7.%8"/>
      <w:lvlJc w:val="left"/>
      <w:pPr>
        <w:tabs>
          <w:tab w:val="num" w:pos="4776"/>
        </w:tabs>
        <w:ind w:left="4394" w:hanging="1418"/>
      </w:pPr>
      <w:rPr>
        <w:rFonts w:hint="eastAsia"/>
      </w:rPr>
    </w:lvl>
    <w:lvl w:ilvl="8">
      <w:start w:val="1"/>
      <w:numFmt w:val="decimal"/>
      <w:lvlText w:val="%1.%2.%3.%4.%5.%6.%7.%8.%9"/>
      <w:lvlJc w:val="left"/>
      <w:pPr>
        <w:tabs>
          <w:tab w:val="num" w:pos="5202"/>
        </w:tabs>
        <w:ind w:left="5102" w:hanging="1700"/>
      </w:pPr>
      <w:rPr>
        <w:rFonts w:hint="eastAsia"/>
      </w:rPr>
    </w:lvl>
  </w:abstractNum>
  <w:abstractNum w:abstractNumId="41" w15:restartNumberingAfterBreak="0">
    <w:nsid w:val="672A77F3"/>
    <w:multiLevelType w:val="hybridMultilevel"/>
    <w:tmpl w:val="5F8ABF4A"/>
    <w:lvl w:ilvl="0" w:tplc="21AC270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69662C93"/>
    <w:multiLevelType w:val="multilevel"/>
    <w:tmpl w:val="CE5E71BA"/>
    <w:lvl w:ilvl="0">
      <w:start w:val="1"/>
      <w:numFmt w:val="upperLetter"/>
      <w:lvlText w:val="%1"/>
      <w:lvlJc w:val="left"/>
      <w:pPr>
        <w:ind w:left="420" w:hanging="420"/>
      </w:pPr>
      <w:rPr>
        <w:rFonts w:hint="eastAsia"/>
      </w:rPr>
    </w:lvl>
    <w:lvl w:ilvl="1">
      <w:start w:val="1"/>
      <w:numFmt w:val="decimal"/>
      <w:lvlText w:val="%1.%2"/>
      <w:lvlJc w:val="left"/>
      <w:pPr>
        <w:ind w:left="840" w:hanging="840"/>
      </w:pPr>
      <w:rPr>
        <w:rFonts w:hint="eastAsia"/>
      </w:rPr>
    </w:lvl>
    <w:lvl w:ilvl="2">
      <w:start w:val="1"/>
      <w:numFmt w:val="decimal"/>
      <w:lvlText w:val="%1.%2.%3."/>
      <w:lvlJc w:val="left"/>
      <w:pPr>
        <w:ind w:left="1260" w:hanging="1260"/>
      </w:pPr>
      <w:rPr>
        <w:rFonts w:hint="eastAsia"/>
      </w:rPr>
    </w:lvl>
    <w:lvl w:ilvl="3">
      <w:start w:val="1"/>
      <w:numFmt w:val="decimal"/>
      <w:lvlText w:val="%1.%2.%3.%4."/>
      <w:lvlJc w:val="left"/>
      <w:pPr>
        <w:ind w:left="1680" w:hanging="1680"/>
      </w:pPr>
      <w:rPr>
        <w:rFonts w:hint="eastAsia"/>
      </w:rPr>
    </w:lvl>
    <w:lvl w:ilvl="4">
      <w:start w:val="1"/>
      <w:numFmt w:val="decimal"/>
      <w:lvlText w:val="%1.%2.%3.%4.%5"/>
      <w:lvlJc w:val="left"/>
      <w:pPr>
        <w:ind w:left="2100" w:hanging="2100"/>
      </w:pPr>
      <w:rPr>
        <w:rFonts w:hint="eastAsia"/>
      </w:rPr>
    </w:lvl>
    <w:lvl w:ilvl="5">
      <w:start w:val="1"/>
      <w:numFmt w:val="decimal"/>
      <w:lvlText w:val="%1.%2.%3.%4.%5.%6"/>
      <w:lvlJc w:val="right"/>
      <w:pPr>
        <w:ind w:left="2520" w:hanging="25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43" w15:restartNumberingAfterBreak="0">
    <w:nsid w:val="6A0F0E39"/>
    <w:multiLevelType w:val="hybridMultilevel"/>
    <w:tmpl w:val="23B41544"/>
    <w:lvl w:ilvl="0" w:tplc="EF4A722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4" w15:restartNumberingAfterBreak="0">
    <w:nsid w:val="70780943"/>
    <w:multiLevelType w:val="hybridMultilevel"/>
    <w:tmpl w:val="3EBC1634"/>
    <w:lvl w:ilvl="0" w:tplc="1CDA37EA">
      <w:start w:val="1"/>
      <w:numFmt w:val="decimal"/>
      <w:lvlText w:val="%1）"/>
      <w:lvlJc w:val="left"/>
      <w:pPr>
        <w:tabs>
          <w:tab w:val="num" w:pos="840"/>
        </w:tabs>
        <w:ind w:left="840" w:hanging="420"/>
      </w:pPr>
      <w:rPr>
        <w:rFonts w:ascii="Times New Roman" w:eastAsia="宋体" w:hAnsi="Times New Roman" w:cs="Times New Roman" w:hint="default"/>
      </w:rPr>
    </w:lvl>
    <w:lvl w:ilvl="1" w:tplc="04090019">
      <w:start w:val="1"/>
      <w:numFmt w:val="lowerLetter"/>
      <w:lvlText w:val="%2)"/>
      <w:lvlJc w:val="left"/>
      <w:pPr>
        <w:tabs>
          <w:tab w:val="num" w:pos="1260"/>
        </w:tabs>
        <w:ind w:left="1260" w:hanging="420"/>
      </w:pPr>
    </w:lvl>
    <w:lvl w:ilvl="2" w:tplc="0409001B">
      <w:start w:val="1"/>
      <w:numFmt w:val="lowerRoman"/>
      <w:lvlText w:val="%3."/>
      <w:lvlJc w:val="right"/>
      <w:pPr>
        <w:tabs>
          <w:tab w:val="num" w:pos="1680"/>
        </w:tabs>
        <w:ind w:left="1680" w:hanging="420"/>
      </w:pPr>
    </w:lvl>
    <w:lvl w:ilvl="3" w:tplc="0409000F" w:tentative="1">
      <w:start w:val="1"/>
      <w:numFmt w:val="decimal"/>
      <w:lvlText w:val="%4."/>
      <w:lvlJc w:val="left"/>
      <w:pPr>
        <w:tabs>
          <w:tab w:val="num" w:pos="2100"/>
        </w:tabs>
        <w:ind w:left="2100" w:hanging="420"/>
      </w:pPr>
    </w:lvl>
    <w:lvl w:ilvl="4" w:tplc="04090019" w:tentative="1">
      <w:start w:val="1"/>
      <w:numFmt w:val="lowerLetter"/>
      <w:lvlText w:val="%5)"/>
      <w:lvlJc w:val="left"/>
      <w:pPr>
        <w:tabs>
          <w:tab w:val="num" w:pos="2520"/>
        </w:tabs>
        <w:ind w:left="2520" w:hanging="420"/>
      </w:pPr>
    </w:lvl>
    <w:lvl w:ilvl="5" w:tplc="0409001B" w:tentative="1">
      <w:start w:val="1"/>
      <w:numFmt w:val="lowerRoman"/>
      <w:lvlText w:val="%6."/>
      <w:lvlJc w:val="right"/>
      <w:pPr>
        <w:tabs>
          <w:tab w:val="num" w:pos="2940"/>
        </w:tabs>
        <w:ind w:left="2940" w:hanging="420"/>
      </w:pPr>
    </w:lvl>
    <w:lvl w:ilvl="6" w:tplc="0409000F" w:tentative="1">
      <w:start w:val="1"/>
      <w:numFmt w:val="decimal"/>
      <w:lvlText w:val="%7."/>
      <w:lvlJc w:val="left"/>
      <w:pPr>
        <w:tabs>
          <w:tab w:val="num" w:pos="3360"/>
        </w:tabs>
        <w:ind w:left="3360" w:hanging="420"/>
      </w:pPr>
    </w:lvl>
    <w:lvl w:ilvl="7" w:tplc="04090019" w:tentative="1">
      <w:start w:val="1"/>
      <w:numFmt w:val="lowerLetter"/>
      <w:lvlText w:val="%8)"/>
      <w:lvlJc w:val="left"/>
      <w:pPr>
        <w:tabs>
          <w:tab w:val="num" w:pos="3780"/>
        </w:tabs>
        <w:ind w:left="3780" w:hanging="420"/>
      </w:pPr>
    </w:lvl>
    <w:lvl w:ilvl="8" w:tplc="0409001B" w:tentative="1">
      <w:start w:val="1"/>
      <w:numFmt w:val="lowerRoman"/>
      <w:lvlText w:val="%9."/>
      <w:lvlJc w:val="right"/>
      <w:pPr>
        <w:tabs>
          <w:tab w:val="num" w:pos="4200"/>
        </w:tabs>
        <w:ind w:left="4200" w:hanging="420"/>
      </w:pPr>
    </w:lvl>
  </w:abstractNum>
  <w:abstractNum w:abstractNumId="45" w15:restartNumberingAfterBreak="0">
    <w:nsid w:val="709842C2"/>
    <w:multiLevelType w:val="hybridMultilevel"/>
    <w:tmpl w:val="1D023E6C"/>
    <w:lvl w:ilvl="0" w:tplc="6F709AFC">
      <w:start w:val="1"/>
      <w:numFmt w:val="decimal"/>
      <w:lvlText w:val="%1)"/>
      <w:lvlJc w:val="left"/>
      <w:pPr>
        <w:ind w:left="780" w:hanging="360"/>
      </w:pPr>
      <w:rPr>
        <w:rFonts w:ascii="宋体" w:eastAsia="宋体" w:hAnsi="宋体" w:cs="宋体"/>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6" w15:restartNumberingAfterBreak="0">
    <w:nsid w:val="72DF2691"/>
    <w:multiLevelType w:val="hybridMultilevel"/>
    <w:tmpl w:val="D026FC86"/>
    <w:lvl w:ilvl="0" w:tplc="29C6E3D4">
      <w:start w:val="1"/>
      <w:numFmt w:val="decimal"/>
      <w:lvlText w:val="%1."/>
      <w:lvlJc w:val="left"/>
      <w:pPr>
        <w:ind w:left="284" w:hanging="284"/>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15:restartNumberingAfterBreak="0">
    <w:nsid w:val="7CD30113"/>
    <w:multiLevelType w:val="hybridMultilevel"/>
    <w:tmpl w:val="5F8ABF4A"/>
    <w:lvl w:ilvl="0" w:tplc="21AC270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15:restartNumberingAfterBreak="0">
    <w:nsid w:val="7DAA24FA"/>
    <w:multiLevelType w:val="hybridMultilevel"/>
    <w:tmpl w:val="56602B00"/>
    <w:lvl w:ilvl="0" w:tplc="C328586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6"/>
  </w:num>
  <w:num w:numId="2">
    <w:abstractNumId w:val="44"/>
  </w:num>
  <w:num w:numId="3">
    <w:abstractNumId w:val="26"/>
  </w:num>
  <w:num w:numId="4">
    <w:abstractNumId w:val="48"/>
  </w:num>
  <w:num w:numId="5">
    <w:abstractNumId w:val="31"/>
  </w:num>
  <w:num w:numId="6">
    <w:abstractNumId w:val="30"/>
  </w:num>
  <w:num w:numId="7">
    <w:abstractNumId w:val="27"/>
  </w:num>
  <w:num w:numId="8">
    <w:abstractNumId w:val="32"/>
  </w:num>
  <w:num w:numId="9">
    <w:abstractNumId w:val="9"/>
  </w:num>
  <w:num w:numId="10">
    <w:abstractNumId w:val="40"/>
  </w:num>
  <w:num w:numId="11">
    <w:abstractNumId w:val="43"/>
  </w:num>
  <w:num w:numId="12">
    <w:abstractNumId w:val="20"/>
  </w:num>
  <w:num w:numId="13">
    <w:abstractNumId w:val="2"/>
  </w:num>
  <w:num w:numId="14">
    <w:abstractNumId w:val="45"/>
  </w:num>
  <w:num w:numId="15">
    <w:abstractNumId w:val="34"/>
  </w:num>
  <w:num w:numId="16">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3"/>
  </w:num>
  <w:num w:numId="18">
    <w:abstractNumId w:val="10"/>
  </w:num>
  <w:num w:numId="19">
    <w:abstractNumId w:val="17"/>
  </w:num>
  <w:num w:numId="20">
    <w:abstractNumId w:val="36"/>
  </w:num>
  <w:num w:numId="21">
    <w:abstractNumId w:val="26"/>
  </w:num>
  <w:num w:numId="22">
    <w:abstractNumId w:val="42"/>
  </w:num>
  <w:num w:numId="23">
    <w:abstractNumId w:val="0"/>
  </w:num>
  <w:num w:numId="24">
    <w:abstractNumId w:val="14"/>
  </w:num>
  <w:num w:numId="25">
    <w:abstractNumId w:val="37"/>
  </w:num>
  <w:num w:numId="26">
    <w:abstractNumId w:val="7"/>
  </w:num>
  <w:num w:numId="27">
    <w:abstractNumId w:val="22"/>
  </w:num>
  <w:num w:numId="28">
    <w:abstractNumId w:val="15"/>
  </w:num>
  <w:num w:numId="29">
    <w:abstractNumId w:val="18"/>
  </w:num>
  <w:num w:numId="30">
    <w:abstractNumId w:val="12"/>
  </w:num>
  <w:num w:numId="31">
    <w:abstractNumId w:val="8"/>
  </w:num>
  <w:num w:numId="32">
    <w:abstractNumId w:val="28"/>
  </w:num>
  <w:num w:numId="33">
    <w:abstractNumId w:val="33"/>
  </w:num>
  <w:num w:numId="34">
    <w:abstractNumId w:val="4"/>
  </w:num>
  <w:num w:numId="35">
    <w:abstractNumId w:val="21"/>
  </w:num>
  <w:num w:numId="36">
    <w:abstractNumId w:val="47"/>
  </w:num>
  <w:num w:numId="37">
    <w:abstractNumId w:val="19"/>
  </w:num>
  <w:num w:numId="38">
    <w:abstractNumId w:val="41"/>
  </w:num>
  <w:num w:numId="39">
    <w:abstractNumId w:val="3"/>
  </w:num>
  <w:num w:numId="40">
    <w:abstractNumId w:val="24"/>
  </w:num>
  <w:num w:numId="41">
    <w:abstractNumId w:val="29"/>
  </w:num>
  <w:num w:numId="42">
    <w:abstractNumId w:val="25"/>
  </w:num>
  <w:num w:numId="43">
    <w:abstractNumId w:val="38"/>
  </w:num>
  <w:num w:numId="44">
    <w:abstractNumId w:val="39"/>
  </w:num>
  <w:num w:numId="45">
    <w:abstractNumId w:val="23"/>
  </w:num>
  <w:num w:numId="46">
    <w:abstractNumId w:val="16"/>
  </w:num>
  <w:num w:numId="47">
    <w:abstractNumId w:val="1"/>
  </w:num>
  <w:num w:numId="48">
    <w:abstractNumId w:val="46"/>
  </w:num>
  <w:num w:numId="49">
    <w:abstractNumId w:val="11"/>
  </w:num>
  <w:num w:numId="50">
    <w:abstractNumId w:val="5"/>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embedSystemFonts/>
  <w:bordersDoNotSurroundHeader/>
  <w:bordersDoNotSurroundFooter/>
  <w:activeWritingStyle w:appName="MSWord" w:lang="zh-CN" w:vendorID="64" w:dllVersion="5" w:nlCheck="1" w:checkStyle="1"/>
  <w:activeWritingStyle w:appName="MSWord" w:lang="en-US" w:vendorID="64" w:dllVersion="5" w:nlCheck="1" w:checkStyle="1"/>
  <w:activeWritingStyle w:appName="MSWord" w:lang="en-US" w:vendorID="64" w:dllVersion="6" w:nlCheck="1" w:checkStyle="1"/>
  <w:activeWritingStyle w:appName="MSWord" w:lang="zh-CN" w:vendorID="64" w:dllVersion="0" w:nlCheck="1" w:checkStyle="1"/>
  <w:activeWritingStyle w:appName="MSWord" w:lang="en-US" w:vendorID="64" w:dllVersion="4096" w:nlCheck="1" w:checkStyle="0"/>
  <w:proofState w:spelling="clean" w:grammar="clean"/>
  <w:attachedTemplate r:id="rId1"/>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420"/>
  <w:drawingGridHorizontalSpacing w:val="105"/>
  <w:drawingGridVerticalSpacing w:val="156"/>
  <w:displayHorizontalDrawingGridEvery w:val="0"/>
  <w:displayVerticalDrawingGridEvery w:val="2"/>
  <w:characterSpacingControl w:val="compressPunctuation"/>
  <w:hdrShapeDefaults>
    <o:shapedefaults v:ext="edit" spidmax="3409" style="mso-width-relative:margin;mso-height-relative:margin"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74AF3"/>
    <w:rsid w:val="00000509"/>
    <w:rsid w:val="00000B65"/>
    <w:rsid w:val="000014F1"/>
    <w:rsid w:val="00001A95"/>
    <w:rsid w:val="00001E96"/>
    <w:rsid w:val="00002017"/>
    <w:rsid w:val="00002023"/>
    <w:rsid w:val="0000216F"/>
    <w:rsid w:val="0000329B"/>
    <w:rsid w:val="0000348F"/>
    <w:rsid w:val="0000379C"/>
    <w:rsid w:val="000037C9"/>
    <w:rsid w:val="0000616C"/>
    <w:rsid w:val="00006231"/>
    <w:rsid w:val="00006289"/>
    <w:rsid w:val="000070E9"/>
    <w:rsid w:val="000072B5"/>
    <w:rsid w:val="000078B0"/>
    <w:rsid w:val="00007A67"/>
    <w:rsid w:val="000107D3"/>
    <w:rsid w:val="00011730"/>
    <w:rsid w:val="000119D0"/>
    <w:rsid w:val="00012A58"/>
    <w:rsid w:val="00012B5E"/>
    <w:rsid w:val="00012DB2"/>
    <w:rsid w:val="00013A04"/>
    <w:rsid w:val="0001403B"/>
    <w:rsid w:val="0001424B"/>
    <w:rsid w:val="000152DB"/>
    <w:rsid w:val="00015C04"/>
    <w:rsid w:val="00016368"/>
    <w:rsid w:val="00016D96"/>
    <w:rsid w:val="00016E4B"/>
    <w:rsid w:val="00016FAB"/>
    <w:rsid w:val="000171C1"/>
    <w:rsid w:val="000172A1"/>
    <w:rsid w:val="00017B28"/>
    <w:rsid w:val="00017C53"/>
    <w:rsid w:val="0002083A"/>
    <w:rsid w:val="00020D0D"/>
    <w:rsid w:val="000213B3"/>
    <w:rsid w:val="00021E18"/>
    <w:rsid w:val="00022178"/>
    <w:rsid w:val="000226FF"/>
    <w:rsid w:val="00022858"/>
    <w:rsid w:val="00022CF4"/>
    <w:rsid w:val="0002345E"/>
    <w:rsid w:val="000246CD"/>
    <w:rsid w:val="00024776"/>
    <w:rsid w:val="00024B0C"/>
    <w:rsid w:val="00024F02"/>
    <w:rsid w:val="00025137"/>
    <w:rsid w:val="00025EB1"/>
    <w:rsid w:val="0002648D"/>
    <w:rsid w:val="000266B7"/>
    <w:rsid w:val="00026B57"/>
    <w:rsid w:val="000277AD"/>
    <w:rsid w:val="0003013E"/>
    <w:rsid w:val="000302BC"/>
    <w:rsid w:val="00030CE9"/>
    <w:rsid w:val="000310AC"/>
    <w:rsid w:val="00031111"/>
    <w:rsid w:val="00031A89"/>
    <w:rsid w:val="00031FD9"/>
    <w:rsid w:val="00032801"/>
    <w:rsid w:val="000328EF"/>
    <w:rsid w:val="00032CB1"/>
    <w:rsid w:val="0003317C"/>
    <w:rsid w:val="000335D5"/>
    <w:rsid w:val="00033738"/>
    <w:rsid w:val="00033F1A"/>
    <w:rsid w:val="0003406B"/>
    <w:rsid w:val="0003447D"/>
    <w:rsid w:val="00034F01"/>
    <w:rsid w:val="00034FD9"/>
    <w:rsid w:val="0003505F"/>
    <w:rsid w:val="00035779"/>
    <w:rsid w:val="000369AC"/>
    <w:rsid w:val="00036BA4"/>
    <w:rsid w:val="00036BDE"/>
    <w:rsid w:val="00036FEF"/>
    <w:rsid w:val="000370F0"/>
    <w:rsid w:val="000372EE"/>
    <w:rsid w:val="000374CA"/>
    <w:rsid w:val="0004052F"/>
    <w:rsid w:val="00040E1D"/>
    <w:rsid w:val="000410A5"/>
    <w:rsid w:val="00041723"/>
    <w:rsid w:val="00041818"/>
    <w:rsid w:val="00043067"/>
    <w:rsid w:val="000437DD"/>
    <w:rsid w:val="000439A9"/>
    <w:rsid w:val="000441C7"/>
    <w:rsid w:val="000448B4"/>
    <w:rsid w:val="00044A43"/>
    <w:rsid w:val="00045149"/>
    <w:rsid w:val="000465A7"/>
    <w:rsid w:val="000466D4"/>
    <w:rsid w:val="00046DCD"/>
    <w:rsid w:val="00047185"/>
    <w:rsid w:val="000472CA"/>
    <w:rsid w:val="000473AF"/>
    <w:rsid w:val="000501A2"/>
    <w:rsid w:val="0005072A"/>
    <w:rsid w:val="00050EDE"/>
    <w:rsid w:val="000514CF"/>
    <w:rsid w:val="00052930"/>
    <w:rsid w:val="00052BE6"/>
    <w:rsid w:val="00052E56"/>
    <w:rsid w:val="00053860"/>
    <w:rsid w:val="00053B01"/>
    <w:rsid w:val="00053F59"/>
    <w:rsid w:val="00054475"/>
    <w:rsid w:val="000545AD"/>
    <w:rsid w:val="000546F3"/>
    <w:rsid w:val="00055208"/>
    <w:rsid w:val="0005537F"/>
    <w:rsid w:val="0005545B"/>
    <w:rsid w:val="0005569F"/>
    <w:rsid w:val="00055CA5"/>
    <w:rsid w:val="00055F69"/>
    <w:rsid w:val="000568E3"/>
    <w:rsid w:val="00056E9C"/>
    <w:rsid w:val="00057219"/>
    <w:rsid w:val="0005777B"/>
    <w:rsid w:val="000577FC"/>
    <w:rsid w:val="00057A9A"/>
    <w:rsid w:val="00057CE4"/>
    <w:rsid w:val="00057D00"/>
    <w:rsid w:val="00057D8A"/>
    <w:rsid w:val="0006005C"/>
    <w:rsid w:val="00060EDA"/>
    <w:rsid w:val="00060EE6"/>
    <w:rsid w:val="0006195B"/>
    <w:rsid w:val="00061E0B"/>
    <w:rsid w:val="00062597"/>
    <w:rsid w:val="000627A7"/>
    <w:rsid w:val="000634F1"/>
    <w:rsid w:val="00063579"/>
    <w:rsid w:val="000636BD"/>
    <w:rsid w:val="0006376E"/>
    <w:rsid w:val="00063BF2"/>
    <w:rsid w:val="00064956"/>
    <w:rsid w:val="00064A4D"/>
    <w:rsid w:val="00064AEF"/>
    <w:rsid w:val="0006520A"/>
    <w:rsid w:val="000667B9"/>
    <w:rsid w:val="000677D5"/>
    <w:rsid w:val="00067997"/>
    <w:rsid w:val="00067FF3"/>
    <w:rsid w:val="0007017E"/>
    <w:rsid w:val="00070A81"/>
    <w:rsid w:val="00070ACC"/>
    <w:rsid w:val="00070E29"/>
    <w:rsid w:val="000710A3"/>
    <w:rsid w:val="00071632"/>
    <w:rsid w:val="000718D3"/>
    <w:rsid w:val="00072278"/>
    <w:rsid w:val="00072364"/>
    <w:rsid w:val="00072440"/>
    <w:rsid w:val="000726DB"/>
    <w:rsid w:val="00072ED3"/>
    <w:rsid w:val="000730D2"/>
    <w:rsid w:val="00073272"/>
    <w:rsid w:val="0007387B"/>
    <w:rsid w:val="00074196"/>
    <w:rsid w:val="00074497"/>
    <w:rsid w:val="00074CAD"/>
    <w:rsid w:val="000751E2"/>
    <w:rsid w:val="0007683A"/>
    <w:rsid w:val="00077413"/>
    <w:rsid w:val="000778F6"/>
    <w:rsid w:val="00077958"/>
    <w:rsid w:val="00077E36"/>
    <w:rsid w:val="0008002A"/>
    <w:rsid w:val="0008009F"/>
    <w:rsid w:val="00080FEF"/>
    <w:rsid w:val="000810D4"/>
    <w:rsid w:val="0008177B"/>
    <w:rsid w:val="000818BC"/>
    <w:rsid w:val="00082638"/>
    <w:rsid w:val="00082B56"/>
    <w:rsid w:val="00082CDE"/>
    <w:rsid w:val="00082E76"/>
    <w:rsid w:val="00083C7C"/>
    <w:rsid w:val="00083E48"/>
    <w:rsid w:val="00084AF8"/>
    <w:rsid w:val="00084BA4"/>
    <w:rsid w:val="000855E8"/>
    <w:rsid w:val="00085D55"/>
    <w:rsid w:val="000866D7"/>
    <w:rsid w:val="00086A92"/>
    <w:rsid w:val="00086BE6"/>
    <w:rsid w:val="0008721F"/>
    <w:rsid w:val="00087338"/>
    <w:rsid w:val="00087A0C"/>
    <w:rsid w:val="00087B20"/>
    <w:rsid w:val="0009182E"/>
    <w:rsid w:val="00091960"/>
    <w:rsid w:val="00091A76"/>
    <w:rsid w:val="00092E09"/>
    <w:rsid w:val="00092E38"/>
    <w:rsid w:val="00094257"/>
    <w:rsid w:val="00094331"/>
    <w:rsid w:val="0009503E"/>
    <w:rsid w:val="00097839"/>
    <w:rsid w:val="000A0E1A"/>
    <w:rsid w:val="000A1DE0"/>
    <w:rsid w:val="000A2131"/>
    <w:rsid w:val="000A22F8"/>
    <w:rsid w:val="000A2338"/>
    <w:rsid w:val="000A31E3"/>
    <w:rsid w:val="000A36A0"/>
    <w:rsid w:val="000A3948"/>
    <w:rsid w:val="000A39E3"/>
    <w:rsid w:val="000A3AB1"/>
    <w:rsid w:val="000A4497"/>
    <w:rsid w:val="000A44DD"/>
    <w:rsid w:val="000A47A9"/>
    <w:rsid w:val="000A489E"/>
    <w:rsid w:val="000A4E22"/>
    <w:rsid w:val="000A5427"/>
    <w:rsid w:val="000A55C9"/>
    <w:rsid w:val="000A6104"/>
    <w:rsid w:val="000A6B31"/>
    <w:rsid w:val="000A6CCF"/>
    <w:rsid w:val="000A714A"/>
    <w:rsid w:val="000A7CA1"/>
    <w:rsid w:val="000B0789"/>
    <w:rsid w:val="000B08A0"/>
    <w:rsid w:val="000B09AB"/>
    <w:rsid w:val="000B0D83"/>
    <w:rsid w:val="000B1717"/>
    <w:rsid w:val="000B1BD1"/>
    <w:rsid w:val="000B22AF"/>
    <w:rsid w:val="000B2C35"/>
    <w:rsid w:val="000B2DA4"/>
    <w:rsid w:val="000B324C"/>
    <w:rsid w:val="000B3BEB"/>
    <w:rsid w:val="000B44C8"/>
    <w:rsid w:val="000B4915"/>
    <w:rsid w:val="000B5790"/>
    <w:rsid w:val="000B6445"/>
    <w:rsid w:val="000B69FF"/>
    <w:rsid w:val="000B71A8"/>
    <w:rsid w:val="000B7542"/>
    <w:rsid w:val="000B7A9D"/>
    <w:rsid w:val="000C069A"/>
    <w:rsid w:val="000C1048"/>
    <w:rsid w:val="000C1636"/>
    <w:rsid w:val="000C1F24"/>
    <w:rsid w:val="000C2AC6"/>
    <w:rsid w:val="000C2C90"/>
    <w:rsid w:val="000C380C"/>
    <w:rsid w:val="000C3849"/>
    <w:rsid w:val="000C46E0"/>
    <w:rsid w:val="000C4897"/>
    <w:rsid w:val="000C4CB8"/>
    <w:rsid w:val="000C4E78"/>
    <w:rsid w:val="000C53D9"/>
    <w:rsid w:val="000C659D"/>
    <w:rsid w:val="000C6C22"/>
    <w:rsid w:val="000C75F8"/>
    <w:rsid w:val="000C7673"/>
    <w:rsid w:val="000C7B1D"/>
    <w:rsid w:val="000D0012"/>
    <w:rsid w:val="000D0DDC"/>
    <w:rsid w:val="000D0F8F"/>
    <w:rsid w:val="000D13DF"/>
    <w:rsid w:val="000D19C8"/>
    <w:rsid w:val="000D1A08"/>
    <w:rsid w:val="000D1FAF"/>
    <w:rsid w:val="000D2327"/>
    <w:rsid w:val="000D28B7"/>
    <w:rsid w:val="000D2B26"/>
    <w:rsid w:val="000D2B86"/>
    <w:rsid w:val="000D2C4F"/>
    <w:rsid w:val="000D3164"/>
    <w:rsid w:val="000D372B"/>
    <w:rsid w:val="000D3E5D"/>
    <w:rsid w:val="000D4750"/>
    <w:rsid w:val="000D4B1F"/>
    <w:rsid w:val="000D54FC"/>
    <w:rsid w:val="000D5681"/>
    <w:rsid w:val="000D696A"/>
    <w:rsid w:val="000D6E51"/>
    <w:rsid w:val="000D6E89"/>
    <w:rsid w:val="000D6FB8"/>
    <w:rsid w:val="000D7571"/>
    <w:rsid w:val="000D7825"/>
    <w:rsid w:val="000E0101"/>
    <w:rsid w:val="000E0A4F"/>
    <w:rsid w:val="000E12DB"/>
    <w:rsid w:val="000E13C5"/>
    <w:rsid w:val="000E1719"/>
    <w:rsid w:val="000E24F9"/>
    <w:rsid w:val="000E39F5"/>
    <w:rsid w:val="000E48EC"/>
    <w:rsid w:val="000E4C8E"/>
    <w:rsid w:val="000E4D3D"/>
    <w:rsid w:val="000E5279"/>
    <w:rsid w:val="000E5A32"/>
    <w:rsid w:val="000E5D55"/>
    <w:rsid w:val="000E6BC1"/>
    <w:rsid w:val="000E6C9B"/>
    <w:rsid w:val="000E6E1E"/>
    <w:rsid w:val="000E70AB"/>
    <w:rsid w:val="000E742E"/>
    <w:rsid w:val="000E7810"/>
    <w:rsid w:val="000F079F"/>
    <w:rsid w:val="000F0F95"/>
    <w:rsid w:val="000F17E6"/>
    <w:rsid w:val="000F1808"/>
    <w:rsid w:val="000F1A98"/>
    <w:rsid w:val="000F2030"/>
    <w:rsid w:val="000F2521"/>
    <w:rsid w:val="000F2EE6"/>
    <w:rsid w:val="000F3558"/>
    <w:rsid w:val="000F39E7"/>
    <w:rsid w:val="000F3E97"/>
    <w:rsid w:val="000F4625"/>
    <w:rsid w:val="000F46E3"/>
    <w:rsid w:val="000F5743"/>
    <w:rsid w:val="000F60F6"/>
    <w:rsid w:val="000F6635"/>
    <w:rsid w:val="000F6667"/>
    <w:rsid w:val="000F68E3"/>
    <w:rsid w:val="000F68ED"/>
    <w:rsid w:val="000F6B83"/>
    <w:rsid w:val="000F6C35"/>
    <w:rsid w:val="000F7801"/>
    <w:rsid w:val="000F7AC0"/>
    <w:rsid w:val="000F7FA3"/>
    <w:rsid w:val="00100CA7"/>
    <w:rsid w:val="0010191C"/>
    <w:rsid w:val="00101D72"/>
    <w:rsid w:val="00101EC7"/>
    <w:rsid w:val="00102CAF"/>
    <w:rsid w:val="0010306A"/>
    <w:rsid w:val="00103880"/>
    <w:rsid w:val="0010406C"/>
    <w:rsid w:val="00104702"/>
    <w:rsid w:val="00104B1A"/>
    <w:rsid w:val="00104D18"/>
    <w:rsid w:val="00104D53"/>
    <w:rsid w:val="00104F0D"/>
    <w:rsid w:val="00105822"/>
    <w:rsid w:val="00105B86"/>
    <w:rsid w:val="00105EE0"/>
    <w:rsid w:val="0010615E"/>
    <w:rsid w:val="00106A10"/>
    <w:rsid w:val="00106C76"/>
    <w:rsid w:val="00107098"/>
    <w:rsid w:val="001075A0"/>
    <w:rsid w:val="001100D2"/>
    <w:rsid w:val="00110212"/>
    <w:rsid w:val="00111904"/>
    <w:rsid w:val="0011249F"/>
    <w:rsid w:val="00112BFA"/>
    <w:rsid w:val="00112DBC"/>
    <w:rsid w:val="00113241"/>
    <w:rsid w:val="00113DA7"/>
    <w:rsid w:val="00114296"/>
    <w:rsid w:val="00114952"/>
    <w:rsid w:val="00115817"/>
    <w:rsid w:val="00115915"/>
    <w:rsid w:val="00115FDE"/>
    <w:rsid w:val="0011607B"/>
    <w:rsid w:val="00116451"/>
    <w:rsid w:val="00116483"/>
    <w:rsid w:val="00116E77"/>
    <w:rsid w:val="0011747D"/>
    <w:rsid w:val="0011771F"/>
    <w:rsid w:val="00117861"/>
    <w:rsid w:val="00117C81"/>
    <w:rsid w:val="001203CF"/>
    <w:rsid w:val="00120428"/>
    <w:rsid w:val="00120A06"/>
    <w:rsid w:val="00120AA5"/>
    <w:rsid w:val="001230C9"/>
    <w:rsid w:val="001235B4"/>
    <w:rsid w:val="0012436E"/>
    <w:rsid w:val="00124EDD"/>
    <w:rsid w:val="00124F0B"/>
    <w:rsid w:val="0012516F"/>
    <w:rsid w:val="00125443"/>
    <w:rsid w:val="00125770"/>
    <w:rsid w:val="00125B2D"/>
    <w:rsid w:val="00125E40"/>
    <w:rsid w:val="00126199"/>
    <w:rsid w:val="00126872"/>
    <w:rsid w:val="001276B2"/>
    <w:rsid w:val="00127706"/>
    <w:rsid w:val="001302E3"/>
    <w:rsid w:val="001306C5"/>
    <w:rsid w:val="00130CF7"/>
    <w:rsid w:val="00130DBA"/>
    <w:rsid w:val="00130E64"/>
    <w:rsid w:val="001315E2"/>
    <w:rsid w:val="00131DBF"/>
    <w:rsid w:val="00132221"/>
    <w:rsid w:val="0013377A"/>
    <w:rsid w:val="00133AF1"/>
    <w:rsid w:val="00133C6D"/>
    <w:rsid w:val="0013417F"/>
    <w:rsid w:val="0013454A"/>
    <w:rsid w:val="001346F1"/>
    <w:rsid w:val="00134852"/>
    <w:rsid w:val="00134E99"/>
    <w:rsid w:val="00135606"/>
    <w:rsid w:val="001360C8"/>
    <w:rsid w:val="001362DF"/>
    <w:rsid w:val="001363BC"/>
    <w:rsid w:val="00136AB5"/>
    <w:rsid w:val="00137427"/>
    <w:rsid w:val="00137ABF"/>
    <w:rsid w:val="00137E7E"/>
    <w:rsid w:val="00137EE3"/>
    <w:rsid w:val="00137FAF"/>
    <w:rsid w:val="00140261"/>
    <w:rsid w:val="001416C1"/>
    <w:rsid w:val="00141849"/>
    <w:rsid w:val="00141DE5"/>
    <w:rsid w:val="00142155"/>
    <w:rsid w:val="00142A0D"/>
    <w:rsid w:val="00142FC9"/>
    <w:rsid w:val="0014305B"/>
    <w:rsid w:val="001430BA"/>
    <w:rsid w:val="001435EC"/>
    <w:rsid w:val="00143D9E"/>
    <w:rsid w:val="00144221"/>
    <w:rsid w:val="00144800"/>
    <w:rsid w:val="001448AE"/>
    <w:rsid w:val="00145720"/>
    <w:rsid w:val="00146049"/>
    <w:rsid w:val="001464A5"/>
    <w:rsid w:val="0014678C"/>
    <w:rsid w:val="001471BF"/>
    <w:rsid w:val="00147A94"/>
    <w:rsid w:val="00147EFA"/>
    <w:rsid w:val="001505C2"/>
    <w:rsid w:val="00150942"/>
    <w:rsid w:val="00150B38"/>
    <w:rsid w:val="00150B53"/>
    <w:rsid w:val="0015231C"/>
    <w:rsid w:val="0015420E"/>
    <w:rsid w:val="00154A36"/>
    <w:rsid w:val="00155883"/>
    <w:rsid w:val="00155AC1"/>
    <w:rsid w:val="00155D85"/>
    <w:rsid w:val="00155F3F"/>
    <w:rsid w:val="00156454"/>
    <w:rsid w:val="001566EB"/>
    <w:rsid w:val="00157BFE"/>
    <w:rsid w:val="00157F97"/>
    <w:rsid w:val="00160113"/>
    <w:rsid w:val="00162124"/>
    <w:rsid w:val="001636F1"/>
    <w:rsid w:val="00163B40"/>
    <w:rsid w:val="00163E2A"/>
    <w:rsid w:val="00164242"/>
    <w:rsid w:val="0016462A"/>
    <w:rsid w:val="00164B37"/>
    <w:rsid w:val="00164E7F"/>
    <w:rsid w:val="0016630B"/>
    <w:rsid w:val="001666BA"/>
    <w:rsid w:val="00166800"/>
    <w:rsid w:val="00166A68"/>
    <w:rsid w:val="00167703"/>
    <w:rsid w:val="00167AA7"/>
    <w:rsid w:val="00167B79"/>
    <w:rsid w:val="00170E13"/>
    <w:rsid w:val="001725DB"/>
    <w:rsid w:val="00172DD8"/>
    <w:rsid w:val="00173505"/>
    <w:rsid w:val="00174044"/>
    <w:rsid w:val="001742BD"/>
    <w:rsid w:val="001753D5"/>
    <w:rsid w:val="0017562D"/>
    <w:rsid w:val="00176148"/>
    <w:rsid w:val="001763B2"/>
    <w:rsid w:val="00176DD9"/>
    <w:rsid w:val="00176DE6"/>
    <w:rsid w:val="00177378"/>
    <w:rsid w:val="00177920"/>
    <w:rsid w:val="00177B3E"/>
    <w:rsid w:val="00177D66"/>
    <w:rsid w:val="0018072A"/>
    <w:rsid w:val="00180BEF"/>
    <w:rsid w:val="00180C80"/>
    <w:rsid w:val="001811B9"/>
    <w:rsid w:val="00181A52"/>
    <w:rsid w:val="00181F87"/>
    <w:rsid w:val="0018201E"/>
    <w:rsid w:val="001826ED"/>
    <w:rsid w:val="00183194"/>
    <w:rsid w:val="0018347F"/>
    <w:rsid w:val="00183771"/>
    <w:rsid w:val="00183E03"/>
    <w:rsid w:val="001844C2"/>
    <w:rsid w:val="00184BB7"/>
    <w:rsid w:val="00184DB9"/>
    <w:rsid w:val="00185D20"/>
    <w:rsid w:val="00186198"/>
    <w:rsid w:val="001864EE"/>
    <w:rsid w:val="001868C9"/>
    <w:rsid w:val="00186B75"/>
    <w:rsid w:val="00186C37"/>
    <w:rsid w:val="001871DA"/>
    <w:rsid w:val="00187677"/>
    <w:rsid w:val="00187A18"/>
    <w:rsid w:val="00190501"/>
    <w:rsid w:val="00190742"/>
    <w:rsid w:val="001909AB"/>
    <w:rsid w:val="00190BA6"/>
    <w:rsid w:val="00190CCF"/>
    <w:rsid w:val="00190E90"/>
    <w:rsid w:val="001910AE"/>
    <w:rsid w:val="00191A89"/>
    <w:rsid w:val="00191B77"/>
    <w:rsid w:val="00191D43"/>
    <w:rsid w:val="00192077"/>
    <w:rsid w:val="00192173"/>
    <w:rsid w:val="00193A8F"/>
    <w:rsid w:val="00193F0D"/>
    <w:rsid w:val="0019431A"/>
    <w:rsid w:val="00195818"/>
    <w:rsid w:val="0019598C"/>
    <w:rsid w:val="0019605C"/>
    <w:rsid w:val="00196184"/>
    <w:rsid w:val="0019692C"/>
    <w:rsid w:val="00197516"/>
    <w:rsid w:val="001975E0"/>
    <w:rsid w:val="00197912"/>
    <w:rsid w:val="00197940"/>
    <w:rsid w:val="00197C53"/>
    <w:rsid w:val="001A019E"/>
    <w:rsid w:val="001A1A0F"/>
    <w:rsid w:val="001A3103"/>
    <w:rsid w:val="001A3145"/>
    <w:rsid w:val="001A358C"/>
    <w:rsid w:val="001A3CF1"/>
    <w:rsid w:val="001A409C"/>
    <w:rsid w:val="001A41CB"/>
    <w:rsid w:val="001A4514"/>
    <w:rsid w:val="001A46E2"/>
    <w:rsid w:val="001A4DA2"/>
    <w:rsid w:val="001A4E97"/>
    <w:rsid w:val="001A5223"/>
    <w:rsid w:val="001A5579"/>
    <w:rsid w:val="001A58E1"/>
    <w:rsid w:val="001A5A93"/>
    <w:rsid w:val="001A5FEB"/>
    <w:rsid w:val="001A6173"/>
    <w:rsid w:val="001A6B32"/>
    <w:rsid w:val="001A6E34"/>
    <w:rsid w:val="001A7213"/>
    <w:rsid w:val="001A75F5"/>
    <w:rsid w:val="001A79F1"/>
    <w:rsid w:val="001A7A21"/>
    <w:rsid w:val="001B062B"/>
    <w:rsid w:val="001B0A6F"/>
    <w:rsid w:val="001B11EB"/>
    <w:rsid w:val="001B14EF"/>
    <w:rsid w:val="001B1547"/>
    <w:rsid w:val="001B15AC"/>
    <w:rsid w:val="001B1E2F"/>
    <w:rsid w:val="001B1FB3"/>
    <w:rsid w:val="001B2196"/>
    <w:rsid w:val="001B22B5"/>
    <w:rsid w:val="001B275F"/>
    <w:rsid w:val="001B2D71"/>
    <w:rsid w:val="001B2F94"/>
    <w:rsid w:val="001B321A"/>
    <w:rsid w:val="001B32C4"/>
    <w:rsid w:val="001B347B"/>
    <w:rsid w:val="001B3A81"/>
    <w:rsid w:val="001B4193"/>
    <w:rsid w:val="001B44B9"/>
    <w:rsid w:val="001B4790"/>
    <w:rsid w:val="001B48B8"/>
    <w:rsid w:val="001B4C71"/>
    <w:rsid w:val="001B4E19"/>
    <w:rsid w:val="001B4EA5"/>
    <w:rsid w:val="001B4FD6"/>
    <w:rsid w:val="001B576C"/>
    <w:rsid w:val="001B59D0"/>
    <w:rsid w:val="001B5E00"/>
    <w:rsid w:val="001B602C"/>
    <w:rsid w:val="001B68C9"/>
    <w:rsid w:val="001B68D8"/>
    <w:rsid w:val="001B6B31"/>
    <w:rsid w:val="001C081C"/>
    <w:rsid w:val="001C09D1"/>
    <w:rsid w:val="001C0E3B"/>
    <w:rsid w:val="001C1A54"/>
    <w:rsid w:val="001C1AE8"/>
    <w:rsid w:val="001C2471"/>
    <w:rsid w:val="001C2DE0"/>
    <w:rsid w:val="001C34E1"/>
    <w:rsid w:val="001C353C"/>
    <w:rsid w:val="001C36C2"/>
    <w:rsid w:val="001C3950"/>
    <w:rsid w:val="001C39FE"/>
    <w:rsid w:val="001C43AD"/>
    <w:rsid w:val="001C5B1D"/>
    <w:rsid w:val="001C5BF0"/>
    <w:rsid w:val="001C5CA1"/>
    <w:rsid w:val="001C6499"/>
    <w:rsid w:val="001C6548"/>
    <w:rsid w:val="001C666D"/>
    <w:rsid w:val="001C68A8"/>
    <w:rsid w:val="001C6E98"/>
    <w:rsid w:val="001C6F12"/>
    <w:rsid w:val="001C7518"/>
    <w:rsid w:val="001D008F"/>
    <w:rsid w:val="001D0B7A"/>
    <w:rsid w:val="001D16C5"/>
    <w:rsid w:val="001D2DBC"/>
    <w:rsid w:val="001D4582"/>
    <w:rsid w:val="001D4AD0"/>
    <w:rsid w:val="001D4B4C"/>
    <w:rsid w:val="001D5660"/>
    <w:rsid w:val="001D5AE1"/>
    <w:rsid w:val="001D6097"/>
    <w:rsid w:val="001D696C"/>
    <w:rsid w:val="001D6A88"/>
    <w:rsid w:val="001D6D17"/>
    <w:rsid w:val="001D6D9A"/>
    <w:rsid w:val="001D6F95"/>
    <w:rsid w:val="001D7543"/>
    <w:rsid w:val="001D7632"/>
    <w:rsid w:val="001D7CE1"/>
    <w:rsid w:val="001D7DF1"/>
    <w:rsid w:val="001D7E84"/>
    <w:rsid w:val="001E018C"/>
    <w:rsid w:val="001E0E15"/>
    <w:rsid w:val="001E1122"/>
    <w:rsid w:val="001E300D"/>
    <w:rsid w:val="001E3DA3"/>
    <w:rsid w:val="001E3F0D"/>
    <w:rsid w:val="001E41E6"/>
    <w:rsid w:val="001E4D58"/>
    <w:rsid w:val="001E4F66"/>
    <w:rsid w:val="001E50BC"/>
    <w:rsid w:val="001E54BD"/>
    <w:rsid w:val="001E57F4"/>
    <w:rsid w:val="001E67B1"/>
    <w:rsid w:val="001E6800"/>
    <w:rsid w:val="001E6E4C"/>
    <w:rsid w:val="001E706B"/>
    <w:rsid w:val="001E709C"/>
    <w:rsid w:val="001E75BD"/>
    <w:rsid w:val="001E7A29"/>
    <w:rsid w:val="001E7C0F"/>
    <w:rsid w:val="001F0262"/>
    <w:rsid w:val="001F1771"/>
    <w:rsid w:val="001F1F8A"/>
    <w:rsid w:val="001F1FF1"/>
    <w:rsid w:val="001F202F"/>
    <w:rsid w:val="001F2061"/>
    <w:rsid w:val="001F2971"/>
    <w:rsid w:val="001F333E"/>
    <w:rsid w:val="001F3585"/>
    <w:rsid w:val="001F370E"/>
    <w:rsid w:val="001F3B82"/>
    <w:rsid w:val="001F3DE8"/>
    <w:rsid w:val="001F4246"/>
    <w:rsid w:val="001F45EF"/>
    <w:rsid w:val="001F4A67"/>
    <w:rsid w:val="001F4D99"/>
    <w:rsid w:val="001F5072"/>
    <w:rsid w:val="001F5E37"/>
    <w:rsid w:val="001F60CA"/>
    <w:rsid w:val="001F6228"/>
    <w:rsid w:val="001F65F8"/>
    <w:rsid w:val="001F6C1E"/>
    <w:rsid w:val="001F72FF"/>
    <w:rsid w:val="001F7608"/>
    <w:rsid w:val="001F76FC"/>
    <w:rsid w:val="001F7CE1"/>
    <w:rsid w:val="002005FF"/>
    <w:rsid w:val="00200C5E"/>
    <w:rsid w:val="00201BF9"/>
    <w:rsid w:val="00201F3F"/>
    <w:rsid w:val="002020E9"/>
    <w:rsid w:val="0020241B"/>
    <w:rsid w:val="002026D6"/>
    <w:rsid w:val="00202C55"/>
    <w:rsid w:val="00202C9F"/>
    <w:rsid w:val="00202CE1"/>
    <w:rsid w:val="00203467"/>
    <w:rsid w:val="00203C94"/>
    <w:rsid w:val="0020406B"/>
    <w:rsid w:val="00204087"/>
    <w:rsid w:val="00205121"/>
    <w:rsid w:val="00205266"/>
    <w:rsid w:val="002052BF"/>
    <w:rsid w:val="002052E6"/>
    <w:rsid w:val="002053B6"/>
    <w:rsid w:val="00205A62"/>
    <w:rsid w:val="0020611E"/>
    <w:rsid w:val="002070F4"/>
    <w:rsid w:val="002075CC"/>
    <w:rsid w:val="002077AA"/>
    <w:rsid w:val="00207BFC"/>
    <w:rsid w:val="00207CF3"/>
    <w:rsid w:val="00207D14"/>
    <w:rsid w:val="00207D19"/>
    <w:rsid w:val="00207E60"/>
    <w:rsid w:val="00210272"/>
    <w:rsid w:val="0021159E"/>
    <w:rsid w:val="002123E3"/>
    <w:rsid w:val="00212E40"/>
    <w:rsid w:val="0021335F"/>
    <w:rsid w:val="00213B01"/>
    <w:rsid w:val="00213CB2"/>
    <w:rsid w:val="002146FC"/>
    <w:rsid w:val="00214FA8"/>
    <w:rsid w:val="0021515F"/>
    <w:rsid w:val="00215599"/>
    <w:rsid w:val="00215A0B"/>
    <w:rsid w:val="0021620D"/>
    <w:rsid w:val="002165EB"/>
    <w:rsid w:val="00216BCD"/>
    <w:rsid w:val="002174F2"/>
    <w:rsid w:val="00217D7B"/>
    <w:rsid w:val="0022012B"/>
    <w:rsid w:val="002203D7"/>
    <w:rsid w:val="00220638"/>
    <w:rsid w:val="00220CFE"/>
    <w:rsid w:val="0022169E"/>
    <w:rsid w:val="002218B7"/>
    <w:rsid w:val="0022306D"/>
    <w:rsid w:val="00224454"/>
    <w:rsid w:val="00224713"/>
    <w:rsid w:val="00224996"/>
    <w:rsid w:val="00224C22"/>
    <w:rsid w:val="00225335"/>
    <w:rsid w:val="00225342"/>
    <w:rsid w:val="002258F2"/>
    <w:rsid w:val="00225EE1"/>
    <w:rsid w:val="0022609F"/>
    <w:rsid w:val="002266C9"/>
    <w:rsid w:val="00227464"/>
    <w:rsid w:val="00227F53"/>
    <w:rsid w:val="00227F9D"/>
    <w:rsid w:val="00230590"/>
    <w:rsid w:val="00230ACB"/>
    <w:rsid w:val="00232C06"/>
    <w:rsid w:val="00232EA6"/>
    <w:rsid w:val="002334DA"/>
    <w:rsid w:val="0023415D"/>
    <w:rsid w:val="0023495D"/>
    <w:rsid w:val="0023517B"/>
    <w:rsid w:val="002353A0"/>
    <w:rsid w:val="00235684"/>
    <w:rsid w:val="002360A6"/>
    <w:rsid w:val="0023676A"/>
    <w:rsid w:val="00236C55"/>
    <w:rsid w:val="00236C96"/>
    <w:rsid w:val="00240067"/>
    <w:rsid w:val="00241A01"/>
    <w:rsid w:val="00241E56"/>
    <w:rsid w:val="00241F85"/>
    <w:rsid w:val="00242079"/>
    <w:rsid w:val="0024263F"/>
    <w:rsid w:val="00243A2B"/>
    <w:rsid w:val="00243E2F"/>
    <w:rsid w:val="00243F3C"/>
    <w:rsid w:val="002442AB"/>
    <w:rsid w:val="00244320"/>
    <w:rsid w:val="00244694"/>
    <w:rsid w:val="002446BA"/>
    <w:rsid w:val="00244812"/>
    <w:rsid w:val="00245648"/>
    <w:rsid w:val="00245856"/>
    <w:rsid w:val="0024614C"/>
    <w:rsid w:val="00246790"/>
    <w:rsid w:val="002467B7"/>
    <w:rsid w:val="002472FD"/>
    <w:rsid w:val="00247602"/>
    <w:rsid w:val="002478E3"/>
    <w:rsid w:val="0025055E"/>
    <w:rsid w:val="00250964"/>
    <w:rsid w:val="0025114F"/>
    <w:rsid w:val="00251B87"/>
    <w:rsid w:val="00251BAC"/>
    <w:rsid w:val="00251E25"/>
    <w:rsid w:val="00252959"/>
    <w:rsid w:val="0025373E"/>
    <w:rsid w:val="0025431E"/>
    <w:rsid w:val="0025466B"/>
    <w:rsid w:val="00254FF7"/>
    <w:rsid w:val="0025518E"/>
    <w:rsid w:val="002552B7"/>
    <w:rsid w:val="00255363"/>
    <w:rsid w:val="0025696F"/>
    <w:rsid w:val="0025717B"/>
    <w:rsid w:val="00260128"/>
    <w:rsid w:val="002609BF"/>
    <w:rsid w:val="00260F29"/>
    <w:rsid w:val="00261280"/>
    <w:rsid w:val="00261A88"/>
    <w:rsid w:val="0026250C"/>
    <w:rsid w:val="00262F12"/>
    <w:rsid w:val="00263BDE"/>
    <w:rsid w:val="002643E8"/>
    <w:rsid w:val="00265146"/>
    <w:rsid w:val="00265388"/>
    <w:rsid w:val="002654A7"/>
    <w:rsid w:val="0026562A"/>
    <w:rsid w:val="002666FF"/>
    <w:rsid w:val="00266F4D"/>
    <w:rsid w:val="00267BEF"/>
    <w:rsid w:val="002706BD"/>
    <w:rsid w:val="00270A23"/>
    <w:rsid w:val="00270D25"/>
    <w:rsid w:val="00271084"/>
    <w:rsid w:val="00271171"/>
    <w:rsid w:val="002713EA"/>
    <w:rsid w:val="0027194C"/>
    <w:rsid w:val="00271F37"/>
    <w:rsid w:val="00272009"/>
    <w:rsid w:val="002726E6"/>
    <w:rsid w:val="002731B9"/>
    <w:rsid w:val="00273497"/>
    <w:rsid w:val="00273E34"/>
    <w:rsid w:val="00274267"/>
    <w:rsid w:val="002747A1"/>
    <w:rsid w:val="00274E36"/>
    <w:rsid w:val="00275D62"/>
    <w:rsid w:val="0027629B"/>
    <w:rsid w:val="0028009E"/>
    <w:rsid w:val="00280325"/>
    <w:rsid w:val="002807A9"/>
    <w:rsid w:val="0028212D"/>
    <w:rsid w:val="00282468"/>
    <w:rsid w:val="002829AC"/>
    <w:rsid w:val="00283CAE"/>
    <w:rsid w:val="00284D0F"/>
    <w:rsid w:val="00284E0F"/>
    <w:rsid w:val="002853CC"/>
    <w:rsid w:val="002854C3"/>
    <w:rsid w:val="002860C6"/>
    <w:rsid w:val="0028788A"/>
    <w:rsid w:val="002908E2"/>
    <w:rsid w:val="002924BB"/>
    <w:rsid w:val="00292815"/>
    <w:rsid w:val="00293196"/>
    <w:rsid w:val="00293ADF"/>
    <w:rsid w:val="00293F0A"/>
    <w:rsid w:val="0029442F"/>
    <w:rsid w:val="00294ABA"/>
    <w:rsid w:val="00294CE0"/>
    <w:rsid w:val="00294DCC"/>
    <w:rsid w:val="002954E0"/>
    <w:rsid w:val="00295583"/>
    <w:rsid w:val="0029561B"/>
    <w:rsid w:val="0029567B"/>
    <w:rsid w:val="00295A60"/>
    <w:rsid w:val="00295C3E"/>
    <w:rsid w:val="0029670F"/>
    <w:rsid w:val="00296BD7"/>
    <w:rsid w:val="002972A8"/>
    <w:rsid w:val="00297470"/>
    <w:rsid w:val="002976F7"/>
    <w:rsid w:val="00297D62"/>
    <w:rsid w:val="00297E1E"/>
    <w:rsid w:val="002A0718"/>
    <w:rsid w:val="002A0FB0"/>
    <w:rsid w:val="002A184D"/>
    <w:rsid w:val="002A36FE"/>
    <w:rsid w:val="002A3CFA"/>
    <w:rsid w:val="002A3D24"/>
    <w:rsid w:val="002A4233"/>
    <w:rsid w:val="002A4581"/>
    <w:rsid w:val="002A5049"/>
    <w:rsid w:val="002A5DAB"/>
    <w:rsid w:val="002A5FAD"/>
    <w:rsid w:val="002A60EF"/>
    <w:rsid w:val="002A6288"/>
    <w:rsid w:val="002A688B"/>
    <w:rsid w:val="002A6ABB"/>
    <w:rsid w:val="002A7F72"/>
    <w:rsid w:val="002B00CE"/>
    <w:rsid w:val="002B070A"/>
    <w:rsid w:val="002B07ED"/>
    <w:rsid w:val="002B0AF1"/>
    <w:rsid w:val="002B144F"/>
    <w:rsid w:val="002B1771"/>
    <w:rsid w:val="002B1EF1"/>
    <w:rsid w:val="002B259C"/>
    <w:rsid w:val="002B283B"/>
    <w:rsid w:val="002B2A77"/>
    <w:rsid w:val="002B308A"/>
    <w:rsid w:val="002B34AB"/>
    <w:rsid w:val="002B3ACA"/>
    <w:rsid w:val="002B3DE3"/>
    <w:rsid w:val="002B4269"/>
    <w:rsid w:val="002B4F49"/>
    <w:rsid w:val="002B51CC"/>
    <w:rsid w:val="002B520A"/>
    <w:rsid w:val="002B55BF"/>
    <w:rsid w:val="002B5CF7"/>
    <w:rsid w:val="002B6171"/>
    <w:rsid w:val="002B6617"/>
    <w:rsid w:val="002B6E6B"/>
    <w:rsid w:val="002B6F06"/>
    <w:rsid w:val="002B797A"/>
    <w:rsid w:val="002B7A11"/>
    <w:rsid w:val="002C0268"/>
    <w:rsid w:val="002C0529"/>
    <w:rsid w:val="002C05A6"/>
    <w:rsid w:val="002C0BA7"/>
    <w:rsid w:val="002C0EE0"/>
    <w:rsid w:val="002C0F7C"/>
    <w:rsid w:val="002C11B4"/>
    <w:rsid w:val="002C11CD"/>
    <w:rsid w:val="002C17EC"/>
    <w:rsid w:val="002C29CA"/>
    <w:rsid w:val="002C2C07"/>
    <w:rsid w:val="002C3794"/>
    <w:rsid w:val="002C3992"/>
    <w:rsid w:val="002C3A03"/>
    <w:rsid w:val="002C42DD"/>
    <w:rsid w:val="002C4C3D"/>
    <w:rsid w:val="002C4FE5"/>
    <w:rsid w:val="002C5760"/>
    <w:rsid w:val="002C5DFF"/>
    <w:rsid w:val="002C63D7"/>
    <w:rsid w:val="002C6F9D"/>
    <w:rsid w:val="002D0BC2"/>
    <w:rsid w:val="002D0C35"/>
    <w:rsid w:val="002D1FF9"/>
    <w:rsid w:val="002D232C"/>
    <w:rsid w:val="002D3583"/>
    <w:rsid w:val="002D45CF"/>
    <w:rsid w:val="002D4BDD"/>
    <w:rsid w:val="002D4F9E"/>
    <w:rsid w:val="002D5A54"/>
    <w:rsid w:val="002D5B0F"/>
    <w:rsid w:val="002D5CB9"/>
    <w:rsid w:val="002D5D75"/>
    <w:rsid w:val="002D669D"/>
    <w:rsid w:val="002D6BF6"/>
    <w:rsid w:val="002D6BFC"/>
    <w:rsid w:val="002D6FDC"/>
    <w:rsid w:val="002D702F"/>
    <w:rsid w:val="002D7030"/>
    <w:rsid w:val="002D7083"/>
    <w:rsid w:val="002D7C0A"/>
    <w:rsid w:val="002D7D3C"/>
    <w:rsid w:val="002E0390"/>
    <w:rsid w:val="002E07F6"/>
    <w:rsid w:val="002E09A3"/>
    <w:rsid w:val="002E0AF7"/>
    <w:rsid w:val="002E15FC"/>
    <w:rsid w:val="002E3998"/>
    <w:rsid w:val="002E3AD6"/>
    <w:rsid w:val="002E3CAF"/>
    <w:rsid w:val="002E3D92"/>
    <w:rsid w:val="002E409B"/>
    <w:rsid w:val="002E465C"/>
    <w:rsid w:val="002E502D"/>
    <w:rsid w:val="002E53BA"/>
    <w:rsid w:val="002E5D96"/>
    <w:rsid w:val="002E684D"/>
    <w:rsid w:val="002E6D00"/>
    <w:rsid w:val="002E72E1"/>
    <w:rsid w:val="002E74F6"/>
    <w:rsid w:val="002E75BE"/>
    <w:rsid w:val="002E7A1D"/>
    <w:rsid w:val="002E7C77"/>
    <w:rsid w:val="002F0A36"/>
    <w:rsid w:val="002F1375"/>
    <w:rsid w:val="002F151C"/>
    <w:rsid w:val="002F22F5"/>
    <w:rsid w:val="002F4043"/>
    <w:rsid w:val="002F534C"/>
    <w:rsid w:val="002F5426"/>
    <w:rsid w:val="002F639A"/>
    <w:rsid w:val="002F6D90"/>
    <w:rsid w:val="002F6F27"/>
    <w:rsid w:val="002F7722"/>
    <w:rsid w:val="002F7858"/>
    <w:rsid w:val="002F7B32"/>
    <w:rsid w:val="002F7CE3"/>
    <w:rsid w:val="003001BB"/>
    <w:rsid w:val="00300580"/>
    <w:rsid w:val="00300CDB"/>
    <w:rsid w:val="003014E6"/>
    <w:rsid w:val="003017F7"/>
    <w:rsid w:val="003027BB"/>
    <w:rsid w:val="00302B15"/>
    <w:rsid w:val="00302B2E"/>
    <w:rsid w:val="00303356"/>
    <w:rsid w:val="00303D0C"/>
    <w:rsid w:val="00304557"/>
    <w:rsid w:val="00304AD5"/>
    <w:rsid w:val="00304AF9"/>
    <w:rsid w:val="003050EE"/>
    <w:rsid w:val="0030645F"/>
    <w:rsid w:val="00306A6F"/>
    <w:rsid w:val="00306CCC"/>
    <w:rsid w:val="003079D2"/>
    <w:rsid w:val="00307C26"/>
    <w:rsid w:val="003102DB"/>
    <w:rsid w:val="0031050D"/>
    <w:rsid w:val="00310956"/>
    <w:rsid w:val="00310F25"/>
    <w:rsid w:val="003116CD"/>
    <w:rsid w:val="00311A06"/>
    <w:rsid w:val="00311D99"/>
    <w:rsid w:val="003122AA"/>
    <w:rsid w:val="003128A9"/>
    <w:rsid w:val="00312C37"/>
    <w:rsid w:val="00312F27"/>
    <w:rsid w:val="00313330"/>
    <w:rsid w:val="00313398"/>
    <w:rsid w:val="0031345F"/>
    <w:rsid w:val="00313851"/>
    <w:rsid w:val="00313E92"/>
    <w:rsid w:val="003141B3"/>
    <w:rsid w:val="003142CF"/>
    <w:rsid w:val="003146E4"/>
    <w:rsid w:val="00314824"/>
    <w:rsid w:val="00314C0D"/>
    <w:rsid w:val="0031526A"/>
    <w:rsid w:val="003154F6"/>
    <w:rsid w:val="00315CE2"/>
    <w:rsid w:val="00315D98"/>
    <w:rsid w:val="00316145"/>
    <w:rsid w:val="003162BA"/>
    <w:rsid w:val="003200C0"/>
    <w:rsid w:val="00320760"/>
    <w:rsid w:val="003211D0"/>
    <w:rsid w:val="0032151F"/>
    <w:rsid w:val="00321600"/>
    <w:rsid w:val="00321654"/>
    <w:rsid w:val="00321791"/>
    <w:rsid w:val="00321902"/>
    <w:rsid w:val="003222D1"/>
    <w:rsid w:val="003223C2"/>
    <w:rsid w:val="00322C49"/>
    <w:rsid w:val="003242E9"/>
    <w:rsid w:val="003249A0"/>
    <w:rsid w:val="00324C03"/>
    <w:rsid w:val="0032510A"/>
    <w:rsid w:val="00325507"/>
    <w:rsid w:val="00325582"/>
    <w:rsid w:val="003258C5"/>
    <w:rsid w:val="003260EA"/>
    <w:rsid w:val="00326B06"/>
    <w:rsid w:val="00327E37"/>
    <w:rsid w:val="00327F21"/>
    <w:rsid w:val="00330719"/>
    <w:rsid w:val="003310F6"/>
    <w:rsid w:val="003316A2"/>
    <w:rsid w:val="0033182C"/>
    <w:rsid w:val="00331885"/>
    <w:rsid w:val="00331C8E"/>
    <w:rsid w:val="00331D70"/>
    <w:rsid w:val="0033324B"/>
    <w:rsid w:val="00334668"/>
    <w:rsid w:val="0033482B"/>
    <w:rsid w:val="00334EAF"/>
    <w:rsid w:val="00335664"/>
    <w:rsid w:val="00335C87"/>
    <w:rsid w:val="00335E3D"/>
    <w:rsid w:val="0033684E"/>
    <w:rsid w:val="00337034"/>
    <w:rsid w:val="003377FD"/>
    <w:rsid w:val="00337A28"/>
    <w:rsid w:val="00337ACB"/>
    <w:rsid w:val="003400A8"/>
    <w:rsid w:val="0034089F"/>
    <w:rsid w:val="00340A5F"/>
    <w:rsid w:val="00340B4D"/>
    <w:rsid w:val="00340C81"/>
    <w:rsid w:val="00340E21"/>
    <w:rsid w:val="00340FAD"/>
    <w:rsid w:val="0034200C"/>
    <w:rsid w:val="00343337"/>
    <w:rsid w:val="003434B2"/>
    <w:rsid w:val="00343533"/>
    <w:rsid w:val="003436AD"/>
    <w:rsid w:val="00343A00"/>
    <w:rsid w:val="0034433C"/>
    <w:rsid w:val="00346B42"/>
    <w:rsid w:val="0034714C"/>
    <w:rsid w:val="0034786B"/>
    <w:rsid w:val="003500E6"/>
    <w:rsid w:val="003500EB"/>
    <w:rsid w:val="003502F8"/>
    <w:rsid w:val="00350A89"/>
    <w:rsid w:val="00350EAD"/>
    <w:rsid w:val="00351016"/>
    <w:rsid w:val="003515CC"/>
    <w:rsid w:val="003518D9"/>
    <w:rsid w:val="00351BE8"/>
    <w:rsid w:val="00351F75"/>
    <w:rsid w:val="003523C5"/>
    <w:rsid w:val="00352A46"/>
    <w:rsid w:val="00352CEA"/>
    <w:rsid w:val="00352EC6"/>
    <w:rsid w:val="00352FD8"/>
    <w:rsid w:val="00353050"/>
    <w:rsid w:val="00353083"/>
    <w:rsid w:val="003538EA"/>
    <w:rsid w:val="00353995"/>
    <w:rsid w:val="0035448C"/>
    <w:rsid w:val="00354B82"/>
    <w:rsid w:val="00354EC5"/>
    <w:rsid w:val="00354FF0"/>
    <w:rsid w:val="00355760"/>
    <w:rsid w:val="00355D75"/>
    <w:rsid w:val="00357C0A"/>
    <w:rsid w:val="00360245"/>
    <w:rsid w:val="0036079C"/>
    <w:rsid w:val="00361835"/>
    <w:rsid w:val="0036256A"/>
    <w:rsid w:val="00362DA4"/>
    <w:rsid w:val="0036337C"/>
    <w:rsid w:val="003633CC"/>
    <w:rsid w:val="00364843"/>
    <w:rsid w:val="003648F6"/>
    <w:rsid w:val="00364958"/>
    <w:rsid w:val="00364A4D"/>
    <w:rsid w:val="00364CE1"/>
    <w:rsid w:val="00364E14"/>
    <w:rsid w:val="00365029"/>
    <w:rsid w:val="0036545C"/>
    <w:rsid w:val="003654BD"/>
    <w:rsid w:val="00365DE6"/>
    <w:rsid w:val="00366C3C"/>
    <w:rsid w:val="003672C2"/>
    <w:rsid w:val="00370089"/>
    <w:rsid w:val="0037058C"/>
    <w:rsid w:val="003705BE"/>
    <w:rsid w:val="003706BB"/>
    <w:rsid w:val="003707F2"/>
    <w:rsid w:val="0037111E"/>
    <w:rsid w:val="003715D7"/>
    <w:rsid w:val="003717E2"/>
    <w:rsid w:val="00372294"/>
    <w:rsid w:val="003727D9"/>
    <w:rsid w:val="00372979"/>
    <w:rsid w:val="00372C75"/>
    <w:rsid w:val="00373242"/>
    <w:rsid w:val="003734A1"/>
    <w:rsid w:val="00373ACD"/>
    <w:rsid w:val="00374548"/>
    <w:rsid w:val="003748A9"/>
    <w:rsid w:val="00374ED1"/>
    <w:rsid w:val="00374EE3"/>
    <w:rsid w:val="003754A0"/>
    <w:rsid w:val="003754A9"/>
    <w:rsid w:val="00375923"/>
    <w:rsid w:val="003770C3"/>
    <w:rsid w:val="003777DC"/>
    <w:rsid w:val="00377880"/>
    <w:rsid w:val="00380005"/>
    <w:rsid w:val="003802C2"/>
    <w:rsid w:val="0038040C"/>
    <w:rsid w:val="00380A64"/>
    <w:rsid w:val="003813AE"/>
    <w:rsid w:val="00381733"/>
    <w:rsid w:val="0038201D"/>
    <w:rsid w:val="0038234D"/>
    <w:rsid w:val="00383743"/>
    <w:rsid w:val="00383B50"/>
    <w:rsid w:val="00383F64"/>
    <w:rsid w:val="003840AB"/>
    <w:rsid w:val="003845E0"/>
    <w:rsid w:val="003848D5"/>
    <w:rsid w:val="003848F7"/>
    <w:rsid w:val="0038535A"/>
    <w:rsid w:val="003861C7"/>
    <w:rsid w:val="00387044"/>
    <w:rsid w:val="003877A1"/>
    <w:rsid w:val="003879EF"/>
    <w:rsid w:val="00387A0D"/>
    <w:rsid w:val="00387C5E"/>
    <w:rsid w:val="0039045B"/>
    <w:rsid w:val="00390BD0"/>
    <w:rsid w:val="00390EE5"/>
    <w:rsid w:val="00391DA2"/>
    <w:rsid w:val="003921FE"/>
    <w:rsid w:val="0039250C"/>
    <w:rsid w:val="00392AB1"/>
    <w:rsid w:val="00392C30"/>
    <w:rsid w:val="0039307A"/>
    <w:rsid w:val="003930D8"/>
    <w:rsid w:val="0039385B"/>
    <w:rsid w:val="00394156"/>
    <w:rsid w:val="003947AB"/>
    <w:rsid w:val="00394E64"/>
    <w:rsid w:val="00394FB4"/>
    <w:rsid w:val="00394FD8"/>
    <w:rsid w:val="00395709"/>
    <w:rsid w:val="00396009"/>
    <w:rsid w:val="00397241"/>
    <w:rsid w:val="003974D5"/>
    <w:rsid w:val="003A0379"/>
    <w:rsid w:val="003A065F"/>
    <w:rsid w:val="003A091A"/>
    <w:rsid w:val="003A0CAC"/>
    <w:rsid w:val="003A144C"/>
    <w:rsid w:val="003A160D"/>
    <w:rsid w:val="003A334F"/>
    <w:rsid w:val="003A392F"/>
    <w:rsid w:val="003A3C5B"/>
    <w:rsid w:val="003A3C70"/>
    <w:rsid w:val="003A62F5"/>
    <w:rsid w:val="003A64DE"/>
    <w:rsid w:val="003A660F"/>
    <w:rsid w:val="003A70DF"/>
    <w:rsid w:val="003A719E"/>
    <w:rsid w:val="003A7599"/>
    <w:rsid w:val="003A75B9"/>
    <w:rsid w:val="003A7FE7"/>
    <w:rsid w:val="003B065C"/>
    <w:rsid w:val="003B14F1"/>
    <w:rsid w:val="003B1527"/>
    <w:rsid w:val="003B168A"/>
    <w:rsid w:val="003B1786"/>
    <w:rsid w:val="003B24A7"/>
    <w:rsid w:val="003B2EE2"/>
    <w:rsid w:val="003B3123"/>
    <w:rsid w:val="003B3137"/>
    <w:rsid w:val="003B3EFE"/>
    <w:rsid w:val="003B44B9"/>
    <w:rsid w:val="003B480C"/>
    <w:rsid w:val="003B4B05"/>
    <w:rsid w:val="003B4EEA"/>
    <w:rsid w:val="003B5527"/>
    <w:rsid w:val="003B5C7B"/>
    <w:rsid w:val="003B5C8B"/>
    <w:rsid w:val="003B6510"/>
    <w:rsid w:val="003B7DFB"/>
    <w:rsid w:val="003C01E2"/>
    <w:rsid w:val="003C226D"/>
    <w:rsid w:val="003C2329"/>
    <w:rsid w:val="003C2761"/>
    <w:rsid w:val="003C2AFB"/>
    <w:rsid w:val="003C31A6"/>
    <w:rsid w:val="003C34AE"/>
    <w:rsid w:val="003C35C8"/>
    <w:rsid w:val="003C37D3"/>
    <w:rsid w:val="003C37EA"/>
    <w:rsid w:val="003C3C0D"/>
    <w:rsid w:val="003C402E"/>
    <w:rsid w:val="003C4238"/>
    <w:rsid w:val="003C4B8C"/>
    <w:rsid w:val="003C5656"/>
    <w:rsid w:val="003C5F70"/>
    <w:rsid w:val="003C6354"/>
    <w:rsid w:val="003C6BF8"/>
    <w:rsid w:val="003C7163"/>
    <w:rsid w:val="003C7C54"/>
    <w:rsid w:val="003C7EFF"/>
    <w:rsid w:val="003D001E"/>
    <w:rsid w:val="003D1625"/>
    <w:rsid w:val="003D202E"/>
    <w:rsid w:val="003D22D1"/>
    <w:rsid w:val="003D28E0"/>
    <w:rsid w:val="003D342C"/>
    <w:rsid w:val="003D3DD0"/>
    <w:rsid w:val="003D41A3"/>
    <w:rsid w:val="003D4FF2"/>
    <w:rsid w:val="003D518C"/>
    <w:rsid w:val="003D51E6"/>
    <w:rsid w:val="003D5355"/>
    <w:rsid w:val="003D5464"/>
    <w:rsid w:val="003D54D4"/>
    <w:rsid w:val="003D5E57"/>
    <w:rsid w:val="003D605F"/>
    <w:rsid w:val="003D612A"/>
    <w:rsid w:val="003D6925"/>
    <w:rsid w:val="003D742B"/>
    <w:rsid w:val="003D7BB1"/>
    <w:rsid w:val="003D7C34"/>
    <w:rsid w:val="003D7F14"/>
    <w:rsid w:val="003E00AA"/>
    <w:rsid w:val="003E05B1"/>
    <w:rsid w:val="003E0802"/>
    <w:rsid w:val="003E13C3"/>
    <w:rsid w:val="003E1BAA"/>
    <w:rsid w:val="003E2AFA"/>
    <w:rsid w:val="003E4419"/>
    <w:rsid w:val="003E4685"/>
    <w:rsid w:val="003E4BA6"/>
    <w:rsid w:val="003E4FBA"/>
    <w:rsid w:val="003E5C44"/>
    <w:rsid w:val="003E6AD6"/>
    <w:rsid w:val="003E742B"/>
    <w:rsid w:val="003E791B"/>
    <w:rsid w:val="003E7CF9"/>
    <w:rsid w:val="003F067C"/>
    <w:rsid w:val="003F0F13"/>
    <w:rsid w:val="003F14B0"/>
    <w:rsid w:val="003F1536"/>
    <w:rsid w:val="003F2379"/>
    <w:rsid w:val="003F27DB"/>
    <w:rsid w:val="003F2E6D"/>
    <w:rsid w:val="003F2E8B"/>
    <w:rsid w:val="003F3991"/>
    <w:rsid w:val="003F3E86"/>
    <w:rsid w:val="003F41B6"/>
    <w:rsid w:val="003F4211"/>
    <w:rsid w:val="003F4665"/>
    <w:rsid w:val="003F491C"/>
    <w:rsid w:val="003F5830"/>
    <w:rsid w:val="003F5994"/>
    <w:rsid w:val="003F6906"/>
    <w:rsid w:val="003F6A91"/>
    <w:rsid w:val="003F7959"/>
    <w:rsid w:val="004000FE"/>
    <w:rsid w:val="00400501"/>
    <w:rsid w:val="0040068D"/>
    <w:rsid w:val="00400959"/>
    <w:rsid w:val="00400FB4"/>
    <w:rsid w:val="004011F7"/>
    <w:rsid w:val="00402AE1"/>
    <w:rsid w:val="00402EEC"/>
    <w:rsid w:val="004031CE"/>
    <w:rsid w:val="00403234"/>
    <w:rsid w:val="004035B6"/>
    <w:rsid w:val="0040401B"/>
    <w:rsid w:val="004044E2"/>
    <w:rsid w:val="00404961"/>
    <w:rsid w:val="00404A18"/>
    <w:rsid w:val="00404FAF"/>
    <w:rsid w:val="0040568D"/>
    <w:rsid w:val="004066D3"/>
    <w:rsid w:val="004066F9"/>
    <w:rsid w:val="00406CB3"/>
    <w:rsid w:val="00407121"/>
    <w:rsid w:val="0040745F"/>
    <w:rsid w:val="00407730"/>
    <w:rsid w:val="00407813"/>
    <w:rsid w:val="00407F47"/>
    <w:rsid w:val="0041005D"/>
    <w:rsid w:val="0041025F"/>
    <w:rsid w:val="004104E5"/>
    <w:rsid w:val="00410CFC"/>
    <w:rsid w:val="00410F66"/>
    <w:rsid w:val="00411417"/>
    <w:rsid w:val="00411426"/>
    <w:rsid w:val="00412318"/>
    <w:rsid w:val="004125E4"/>
    <w:rsid w:val="00412DF7"/>
    <w:rsid w:val="004142F8"/>
    <w:rsid w:val="004143A2"/>
    <w:rsid w:val="0041442A"/>
    <w:rsid w:val="00415999"/>
    <w:rsid w:val="00415CCE"/>
    <w:rsid w:val="00415E0A"/>
    <w:rsid w:val="00415E6A"/>
    <w:rsid w:val="00416740"/>
    <w:rsid w:val="004174AF"/>
    <w:rsid w:val="00417527"/>
    <w:rsid w:val="0042023B"/>
    <w:rsid w:val="0042124B"/>
    <w:rsid w:val="00421956"/>
    <w:rsid w:val="00421DF3"/>
    <w:rsid w:val="004235AB"/>
    <w:rsid w:val="00423C8B"/>
    <w:rsid w:val="004241F3"/>
    <w:rsid w:val="00424EF9"/>
    <w:rsid w:val="00425137"/>
    <w:rsid w:val="004253E8"/>
    <w:rsid w:val="0042544D"/>
    <w:rsid w:val="00425859"/>
    <w:rsid w:val="00425B4B"/>
    <w:rsid w:val="00426F0F"/>
    <w:rsid w:val="00427C29"/>
    <w:rsid w:val="004308ED"/>
    <w:rsid w:val="00431068"/>
    <w:rsid w:val="004310A3"/>
    <w:rsid w:val="00431D54"/>
    <w:rsid w:val="004320EC"/>
    <w:rsid w:val="00432E2D"/>
    <w:rsid w:val="00433539"/>
    <w:rsid w:val="00433B2B"/>
    <w:rsid w:val="00434045"/>
    <w:rsid w:val="004340EB"/>
    <w:rsid w:val="004346B1"/>
    <w:rsid w:val="00434C59"/>
    <w:rsid w:val="00434E85"/>
    <w:rsid w:val="00434F88"/>
    <w:rsid w:val="00435959"/>
    <w:rsid w:val="004359E1"/>
    <w:rsid w:val="00436702"/>
    <w:rsid w:val="00436CE4"/>
    <w:rsid w:val="004375CE"/>
    <w:rsid w:val="00437AB6"/>
    <w:rsid w:val="00437D17"/>
    <w:rsid w:val="004400DA"/>
    <w:rsid w:val="00440B2A"/>
    <w:rsid w:val="00441D1B"/>
    <w:rsid w:val="004424EE"/>
    <w:rsid w:val="00442E11"/>
    <w:rsid w:val="0044309D"/>
    <w:rsid w:val="00443382"/>
    <w:rsid w:val="00443878"/>
    <w:rsid w:val="00444843"/>
    <w:rsid w:val="0044540B"/>
    <w:rsid w:val="00445439"/>
    <w:rsid w:val="00446289"/>
    <w:rsid w:val="0044656A"/>
    <w:rsid w:val="004469C6"/>
    <w:rsid w:val="00446BF4"/>
    <w:rsid w:val="00446CD9"/>
    <w:rsid w:val="0044726B"/>
    <w:rsid w:val="00447FB0"/>
    <w:rsid w:val="00450136"/>
    <w:rsid w:val="00450F37"/>
    <w:rsid w:val="00451035"/>
    <w:rsid w:val="00451347"/>
    <w:rsid w:val="0045143A"/>
    <w:rsid w:val="004517A1"/>
    <w:rsid w:val="004520E1"/>
    <w:rsid w:val="00452F8C"/>
    <w:rsid w:val="00453F7D"/>
    <w:rsid w:val="00454418"/>
    <w:rsid w:val="0045474E"/>
    <w:rsid w:val="00454B33"/>
    <w:rsid w:val="00455227"/>
    <w:rsid w:val="00455BEA"/>
    <w:rsid w:val="0045630C"/>
    <w:rsid w:val="004568C7"/>
    <w:rsid w:val="00457346"/>
    <w:rsid w:val="00457804"/>
    <w:rsid w:val="00457DE0"/>
    <w:rsid w:val="00457EDC"/>
    <w:rsid w:val="00460BF0"/>
    <w:rsid w:val="004611C9"/>
    <w:rsid w:val="004618BB"/>
    <w:rsid w:val="00461925"/>
    <w:rsid w:val="00463081"/>
    <w:rsid w:val="0046450A"/>
    <w:rsid w:val="004651A5"/>
    <w:rsid w:val="00465299"/>
    <w:rsid w:val="00465715"/>
    <w:rsid w:val="00465EEF"/>
    <w:rsid w:val="00466CF3"/>
    <w:rsid w:val="00467C53"/>
    <w:rsid w:val="00470741"/>
    <w:rsid w:val="00470B60"/>
    <w:rsid w:val="00471441"/>
    <w:rsid w:val="004714B2"/>
    <w:rsid w:val="00471A07"/>
    <w:rsid w:val="00471A9C"/>
    <w:rsid w:val="00472689"/>
    <w:rsid w:val="004727C4"/>
    <w:rsid w:val="004728E2"/>
    <w:rsid w:val="0047290D"/>
    <w:rsid w:val="00472EFE"/>
    <w:rsid w:val="0047337F"/>
    <w:rsid w:val="004735E8"/>
    <w:rsid w:val="0047383C"/>
    <w:rsid w:val="00473D92"/>
    <w:rsid w:val="00474377"/>
    <w:rsid w:val="004743D4"/>
    <w:rsid w:val="00474A30"/>
    <w:rsid w:val="00474BF8"/>
    <w:rsid w:val="004751C6"/>
    <w:rsid w:val="00475DAC"/>
    <w:rsid w:val="00476CE9"/>
    <w:rsid w:val="004774ED"/>
    <w:rsid w:val="004776A0"/>
    <w:rsid w:val="004776BA"/>
    <w:rsid w:val="00477A8C"/>
    <w:rsid w:val="00477E53"/>
    <w:rsid w:val="004805B5"/>
    <w:rsid w:val="00480E19"/>
    <w:rsid w:val="00481319"/>
    <w:rsid w:val="00481496"/>
    <w:rsid w:val="00481FF6"/>
    <w:rsid w:val="0048222B"/>
    <w:rsid w:val="004825F4"/>
    <w:rsid w:val="0048364D"/>
    <w:rsid w:val="00483B17"/>
    <w:rsid w:val="00484607"/>
    <w:rsid w:val="00484BBD"/>
    <w:rsid w:val="00485B79"/>
    <w:rsid w:val="0048655E"/>
    <w:rsid w:val="00486ED9"/>
    <w:rsid w:val="00487C2F"/>
    <w:rsid w:val="00490733"/>
    <w:rsid w:val="00490AF9"/>
    <w:rsid w:val="00490B4F"/>
    <w:rsid w:val="004919C8"/>
    <w:rsid w:val="00492539"/>
    <w:rsid w:val="00492F58"/>
    <w:rsid w:val="004930E7"/>
    <w:rsid w:val="00493971"/>
    <w:rsid w:val="00493B6F"/>
    <w:rsid w:val="00493D43"/>
    <w:rsid w:val="00494567"/>
    <w:rsid w:val="00494A2F"/>
    <w:rsid w:val="004957FC"/>
    <w:rsid w:val="0049641A"/>
    <w:rsid w:val="00496A54"/>
    <w:rsid w:val="00496C5B"/>
    <w:rsid w:val="00496EB9"/>
    <w:rsid w:val="004973FE"/>
    <w:rsid w:val="004974F0"/>
    <w:rsid w:val="00497F4C"/>
    <w:rsid w:val="004A0024"/>
    <w:rsid w:val="004A0820"/>
    <w:rsid w:val="004A1144"/>
    <w:rsid w:val="004A16F1"/>
    <w:rsid w:val="004A2AD2"/>
    <w:rsid w:val="004A2C62"/>
    <w:rsid w:val="004A3F8D"/>
    <w:rsid w:val="004A4ACB"/>
    <w:rsid w:val="004A4BC8"/>
    <w:rsid w:val="004A4C7B"/>
    <w:rsid w:val="004A4D79"/>
    <w:rsid w:val="004A52CA"/>
    <w:rsid w:val="004A53EB"/>
    <w:rsid w:val="004A593E"/>
    <w:rsid w:val="004A6131"/>
    <w:rsid w:val="004A7047"/>
    <w:rsid w:val="004A7A57"/>
    <w:rsid w:val="004A7BAA"/>
    <w:rsid w:val="004A7C2F"/>
    <w:rsid w:val="004A7C4F"/>
    <w:rsid w:val="004B0102"/>
    <w:rsid w:val="004B043A"/>
    <w:rsid w:val="004B058D"/>
    <w:rsid w:val="004B05D6"/>
    <w:rsid w:val="004B0DF9"/>
    <w:rsid w:val="004B159E"/>
    <w:rsid w:val="004B1A36"/>
    <w:rsid w:val="004B1FA4"/>
    <w:rsid w:val="004B20F5"/>
    <w:rsid w:val="004B270D"/>
    <w:rsid w:val="004B2A66"/>
    <w:rsid w:val="004B2DA4"/>
    <w:rsid w:val="004B2FA3"/>
    <w:rsid w:val="004B340A"/>
    <w:rsid w:val="004B356C"/>
    <w:rsid w:val="004B3A7B"/>
    <w:rsid w:val="004B3AD1"/>
    <w:rsid w:val="004B3E99"/>
    <w:rsid w:val="004B497E"/>
    <w:rsid w:val="004B4A3B"/>
    <w:rsid w:val="004B4D79"/>
    <w:rsid w:val="004B54A9"/>
    <w:rsid w:val="004B5D05"/>
    <w:rsid w:val="004B5E1F"/>
    <w:rsid w:val="004B61FC"/>
    <w:rsid w:val="004B6527"/>
    <w:rsid w:val="004B739B"/>
    <w:rsid w:val="004B74A8"/>
    <w:rsid w:val="004B76EA"/>
    <w:rsid w:val="004B7E8A"/>
    <w:rsid w:val="004C035C"/>
    <w:rsid w:val="004C0965"/>
    <w:rsid w:val="004C0C2C"/>
    <w:rsid w:val="004C123B"/>
    <w:rsid w:val="004C128A"/>
    <w:rsid w:val="004C13EB"/>
    <w:rsid w:val="004C1511"/>
    <w:rsid w:val="004C1E9D"/>
    <w:rsid w:val="004C1EDF"/>
    <w:rsid w:val="004C28F4"/>
    <w:rsid w:val="004C32EC"/>
    <w:rsid w:val="004C34BF"/>
    <w:rsid w:val="004C4113"/>
    <w:rsid w:val="004C4746"/>
    <w:rsid w:val="004C4F70"/>
    <w:rsid w:val="004C51B2"/>
    <w:rsid w:val="004C5A2F"/>
    <w:rsid w:val="004C5C9F"/>
    <w:rsid w:val="004C666C"/>
    <w:rsid w:val="004C6A9E"/>
    <w:rsid w:val="004D03FC"/>
    <w:rsid w:val="004D175D"/>
    <w:rsid w:val="004D178F"/>
    <w:rsid w:val="004D2621"/>
    <w:rsid w:val="004D2A0F"/>
    <w:rsid w:val="004D2B62"/>
    <w:rsid w:val="004D2E2C"/>
    <w:rsid w:val="004D359A"/>
    <w:rsid w:val="004D4034"/>
    <w:rsid w:val="004D6B6D"/>
    <w:rsid w:val="004D7687"/>
    <w:rsid w:val="004D7DDB"/>
    <w:rsid w:val="004E03A3"/>
    <w:rsid w:val="004E0DD7"/>
    <w:rsid w:val="004E2185"/>
    <w:rsid w:val="004E220D"/>
    <w:rsid w:val="004E224E"/>
    <w:rsid w:val="004E32CF"/>
    <w:rsid w:val="004E3A71"/>
    <w:rsid w:val="004E428D"/>
    <w:rsid w:val="004E56D6"/>
    <w:rsid w:val="004E5FE1"/>
    <w:rsid w:val="004E7619"/>
    <w:rsid w:val="004E7F9A"/>
    <w:rsid w:val="004F0105"/>
    <w:rsid w:val="004F04E5"/>
    <w:rsid w:val="004F0914"/>
    <w:rsid w:val="004F0FB4"/>
    <w:rsid w:val="004F1E80"/>
    <w:rsid w:val="004F2803"/>
    <w:rsid w:val="004F2A5F"/>
    <w:rsid w:val="004F2AAF"/>
    <w:rsid w:val="004F3002"/>
    <w:rsid w:val="004F3091"/>
    <w:rsid w:val="004F37BC"/>
    <w:rsid w:val="004F39F0"/>
    <w:rsid w:val="004F43B7"/>
    <w:rsid w:val="004F68EE"/>
    <w:rsid w:val="004F6B1A"/>
    <w:rsid w:val="004F6E60"/>
    <w:rsid w:val="004F7C8D"/>
    <w:rsid w:val="004F7CCD"/>
    <w:rsid w:val="004F7DBC"/>
    <w:rsid w:val="00500C9B"/>
    <w:rsid w:val="00500E02"/>
    <w:rsid w:val="005014A2"/>
    <w:rsid w:val="00501D78"/>
    <w:rsid w:val="00501D9F"/>
    <w:rsid w:val="005024A5"/>
    <w:rsid w:val="00503CC0"/>
    <w:rsid w:val="00504196"/>
    <w:rsid w:val="005044E3"/>
    <w:rsid w:val="00504665"/>
    <w:rsid w:val="00504890"/>
    <w:rsid w:val="005051D0"/>
    <w:rsid w:val="005062FE"/>
    <w:rsid w:val="00506A68"/>
    <w:rsid w:val="00506ABC"/>
    <w:rsid w:val="00507ED0"/>
    <w:rsid w:val="00510871"/>
    <w:rsid w:val="00513C14"/>
    <w:rsid w:val="0051402D"/>
    <w:rsid w:val="005141D1"/>
    <w:rsid w:val="00514493"/>
    <w:rsid w:val="00514AAD"/>
    <w:rsid w:val="00515167"/>
    <w:rsid w:val="00515278"/>
    <w:rsid w:val="00516646"/>
    <w:rsid w:val="00516696"/>
    <w:rsid w:val="005168C0"/>
    <w:rsid w:val="00516B38"/>
    <w:rsid w:val="00516C5C"/>
    <w:rsid w:val="0051735B"/>
    <w:rsid w:val="00517685"/>
    <w:rsid w:val="00520E2B"/>
    <w:rsid w:val="00521886"/>
    <w:rsid w:val="00521C13"/>
    <w:rsid w:val="00521FA3"/>
    <w:rsid w:val="00522288"/>
    <w:rsid w:val="005226B2"/>
    <w:rsid w:val="005226E7"/>
    <w:rsid w:val="00522F3F"/>
    <w:rsid w:val="005231DF"/>
    <w:rsid w:val="0052367E"/>
    <w:rsid w:val="005238BC"/>
    <w:rsid w:val="00523A1D"/>
    <w:rsid w:val="0052478C"/>
    <w:rsid w:val="00524DC6"/>
    <w:rsid w:val="00524DF8"/>
    <w:rsid w:val="00525114"/>
    <w:rsid w:val="00525A33"/>
    <w:rsid w:val="0052685B"/>
    <w:rsid w:val="0052740B"/>
    <w:rsid w:val="005274F6"/>
    <w:rsid w:val="00527A99"/>
    <w:rsid w:val="00527C7A"/>
    <w:rsid w:val="00527DF6"/>
    <w:rsid w:val="0053039E"/>
    <w:rsid w:val="005306DD"/>
    <w:rsid w:val="00530D80"/>
    <w:rsid w:val="00530DA4"/>
    <w:rsid w:val="00531181"/>
    <w:rsid w:val="00531656"/>
    <w:rsid w:val="00531855"/>
    <w:rsid w:val="00531D21"/>
    <w:rsid w:val="00531D8A"/>
    <w:rsid w:val="00531E28"/>
    <w:rsid w:val="00531F8F"/>
    <w:rsid w:val="00532079"/>
    <w:rsid w:val="005326B2"/>
    <w:rsid w:val="005332E8"/>
    <w:rsid w:val="00533348"/>
    <w:rsid w:val="00533374"/>
    <w:rsid w:val="00533593"/>
    <w:rsid w:val="00533730"/>
    <w:rsid w:val="0053429B"/>
    <w:rsid w:val="00535154"/>
    <w:rsid w:val="0053566B"/>
    <w:rsid w:val="00535A5B"/>
    <w:rsid w:val="00536030"/>
    <w:rsid w:val="00536947"/>
    <w:rsid w:val="00537316"/>
    <w:rsid w:val="0053755A"/>
    <w:rsid w:val="00537C5D"/>
    <w:rsid w:val="00540A1C"/>
    <w:rsid w:val="005421B9"/>
    <w:rsid w:val="0054260D"/>
    <w:rsid w:val="00542C52"/>
    <w:rsid w:val="005431BC"/>
    <w:rsid w:val="005432BB"/>
    <w:rsid w:val="005434DB"/>
    <w:rsid w:val="0054384A"/>
    <w:rsid w:val="00544E6C"/>
    <w:rsid w:val="00545347"/>
    <w:rsid w:val="005455C8"/>
    <w:rsid w:val="00545ADC"/>
    <w:rsid w:val="00545C51"/>
    <w:rsid w:val="00545CF0"/>
    <w:rsid w:val="00546205"/>
    <w:rsid w:val="005462C0"/>
    <w:rsid w:val="00546606"/>
    <w:rsid w:val="005469FE"/>
    <w:rsid w:val="00546FE7"/>
    <w:rsid w:val="00547D7F"/>
    <w:rsid w:val="005502B7"/>
    <w:rsid w:val="00551001"/>
    <w:rsid w:val="005514EC"/>
    <w:rsid w:val="00551D21"/>
    <w:rsid w:val="00551EB4"/>
    <w:rsid w:val="0055274A"/>
    <w:rsid w:val="00552DB9"/>
    <w:rsid w:val="005532B0"/>
    <w:rsid w:val="00553CA5"/>
    <w:rsid w:val="005558D1"/>
    <w:rsid w:val="00555B71"/>
    <w:rsid w:val="00555D21"/>
    <w:rsid w:val="00556432"/>
    <w:rsid w:val="00556E3E"/>
    <w:rsid w:val="005571C8"/>
    <w:rsid w:val="005575DE"/>
    <w:rsid w:val="005576FD"/>
    <w:rsid w:val="00557D68"/>
    <w:rsid w:val="00557E95"/>
    <w:rsid w:val="00560512"/>
    <w:rsid w:val="00560BD6"/>
    <w:rsid w:val="005618C8"/>
    <w:rsid w:val="00561B94"/>
    <w:rsid w:val="00562511"/>
    <w:rsid w:val="00563252"/>
    <w:rsid w:val="00563501"/>
    <w:rsid w:val="00563C61"/>
    <w:rsid w:val="00563FD0"/>
    <w:rsid w:val="00564607"/>
    <w:rsid w:val="00564E75"/>
    <w:rsid w:val="0056523A"/>
    <w:rsid w:val="0056589C"/>
    <w:rsid w:val="0056612E"/>
    <w:rsid w:val="0056668A"/>
    <w:rsid w:val="00566ABB"/>
    <w:rsid w:val="00566E88"/>
    <w:rsid w:val="00566EE3"/>
    <w:rsid w:val="00567752"/>
    <w:rsid w:val="00567DF1"/>
    <w:rsid w:val="005703F7"/>
    <w:rsid w:val="005708BE"/>
    <w:rsid w:val="005711EC"/>
    <w:rsid w:val="00571613"/>
    <w:rsid w:val="00571701"/>
    <w:rsid w:val="0057181F"/>
    <w:rsid w:val="005726F7"/>
    <w:rsid w:val="00573273"/>
    <w:rsid w:val="00573655"/>
    <w:rsid w:val="005740EC"/>
    <w:rsid w:val="00574210"/>
    <w:rsid w:val="0057464B"/>
    <w:rsid w:val="005747AA"/>
    <w:rsid w:val="00574802"/>
    <w:rsid w:val="0057516D"/>
    <w:rsid w:val="005755FB"/>
    <w:rsid w:val="00575621"/>
    <w:rsid w:val="005758ED"/>
    <w:rsid w:val="005759CD"/>
    <w:rsid w:val="00576272"/>
    <w:rsid w:val="00576A68"/>
    <w:rsid w:val="005774E2"/>
    <w:rsid w:val="005775D7"/>
    <w:rsid w:val="005804E8"/>
    <w:rsid w:val="00580D4C"/>
    <w:rsid w:val="00580FEC"/>
    <w:rsid w:val="00580FF5"/>
    <w:rsid w:val="005810AB"/>
    <w:rsid w:val="00581ACF"/>
    <w:rsid w:val="00581DEE"/>
    <w:rsid w:val="00581E93"/>
    <w:rsid w:val="00584028"/>
    <w:rsid w:val="00584AFA"/>
    <w:rsid w:val="005850C2"/>
    <w:rsid w:val="00585392"/>
    <w:rsid w:val="005856BA"/>
    <w:rsid w:val="00585DCA"/>
    <w:rsid w:val="005867A1"/>
    <w:rsid w:val="00587004"/>
    <w:rsid w:val="005874A3"/>
    <w:rsid w:val="00587E57"/>
    <w:rsid w:val="00587FFB"/>
    <w:rsid w:val="00590882"/>
    <w:rsid w:val="00590B11"/>
    <w:rsid w:val="00590CEC"/>
    <w:rsid w:val="00591757"/>
    <w:rsid w:val="00591979"/>
    <w:rsid w:val="00591DE4"/>
    <w:rsid w:val="00591EC7"/>
    <w:rsid w:val="005921A4"/>
    <w:rsid w:val="005923EB"/>
    <w:rsid w:val="005924DA"/>
    <w:rsid w:val="00592C4B"/>
    <w:rsid w:val="0059305D"/>
    <w:rsid w:val="00593489"/>
    <w:rsid w:val="00593839"/>
    <w:rsid w:val="00593C7D"/>
    <w:rsid w:val="00593E53"/>
    <w:rsid w:val="005946ED"/>
    <w:rsid w:val="005947A6"/>
    <w:rsid w:val="00595612"/>
    <w:rsid w:val="00595951"/>
    <w:rsid w:val="00595A5A"/>
    <w:rsid w:val="00595ADD"/>
    <w:rsid w:val="005967FB"/>
    <w:rsid w:val="005968B0"/>
    <w:rsid w:val="00596B2B"/>
    <w:rsid w:val="00596EB3"/>
    <w:rsid w:val="005977E0"/>
    <w:rsid w:val="00597AC0"/>
    <w:rsid w:val="005A0525"/>
    <w:rsid w:val="005A18A7"/>
    <w:rsid w:val="005A1BD8"/>
    <w:rsid w:val="005A2328"/>
    <w:rsid w:val="005A2C71"/>
    <w:rsid w:val="005A311E"/>
    <w:rsid w:val="005A3DBD"/>
    <w:rsid w:val="005A414D"/>
    <w:rsid w:val="005A52D0"/>
    <w:rsid w:val="005A5A21"/>
    <w:rsid w:val="005A5DBB"/>
    <w:rsid w:val="005A5FBE"/>
    <w:rsid w:val="005A695C"/>
    <w:rsid w:val="005A6AFB"/>
    <w:rsid w:val="005A6CF9"/>
    <w:rsid w:val="005A7025"/>
    <w:rsid w:val="005A73E1"/>
    <w:rsid w:val="005B092B"/>
    <w:rsid w:val="005B10CB"/>
    <w:rsid w:val="005B115D"/>
    <w:rsid w:val="005B1265"/>
    <w:rsid w:val="005B1411"/>
    <w:rsid w:val="005B15D6"/>
    <w:rsid w:val="005B1BBC"/>
    <w:rsid w:val="005B21AC"/>
    <w:rsid w:val="005B2613"/>
    <w:rsid w:val="005B31E8"/>
    <w:rsid w:val="005B3A48"/>
    <w:rsid w:val="005B3B0E"/>
    <w:rsid w:val="005B3B35"/>
    <w:rsid w:val="005B3F6A"/>
    <w:rsid w:val="005B41F6"/>
    <w:rsid w:val="005B44EC"/>
    <w:rsid w:val="005B4816"/>
    <w:rsid w:val="005B5BC9"/>
    <w:rsid w:val="005B5CC7"/>
    <w:rsid w:val="005B5D73"/>
    <w:rsid w:val="005B6181"/>
    <w:rsid w:val="005B6CB0"/>
    <w:rsid w:val="005B6CDB"/>
    <w:rsid w:val="005B6DA5"/>
    <w:rsid w:val="005B7194"/>
    <w:rsid w:val="005C062B"/>
    <w:rsid w:val="005C0AEE"/>
    <w:rsid w:val="005C0D57"/>
    <w:rsid w:val="005C1023"/>
    <w:rsid w:val="005C1108"/>
    <w:rsid w:val="005C1A6F"/>
    <w:rsid w:val="005C1C24"/>
    <w:rsid w:val="005C205C"/>
    <w:rsid w:val="005C2647"/>
    <w:rsid w:val="005C2F4C"/>
    <w:rsid w:val="005C2FA8"/>
    <w:rsid w:val="005C40C5"/>
    <w:rsid w:val="005C45C6"/>
    <w:rsid w:val="005C59BE"/>
    <w:rsid w:val="005C5F7A"/>
    <w:rsid w:val="005C628E"/>
    <w:rsid w:val="005C644A"/>
    <w:rsid w:val="005C6492"/>
    <w:rsid w:val="005C6706"/>
    <w:rsid w:val="005C67E7"/>
    <w:rsid w:val="005C6CC8"/>
    <w:rsid w:val="005C7033"/>
    <w:rsid w:val="005C723F"/>
    <w:rsid w:val="005C783D"/>
    <w:rsid w:val="005C7F0F"/>
    <w:rsid w:val="005D03BC"/>
    <w:rsid w:val="005D053C"/>
    <w:rsid w:val="005D07DC"/>
    <w:rsid w:val="005D08C6"/>
    <w:rsid w:val="005D0D48"/>
    <w:rsid w:val="005D0EB5"/>
    <w:rsid w:val="005D22DA"/>
    <w:rsid w:val="005D3779"/>
    <w:rsid w:val="005D4866"/>
    <w:rsid w:val="005D5201"/>
    <w:rsid w:val="005D5A41"/>
    <w:rsid w:val="005D60DA"/>
    <w:rsid w:val="005D64C1"/>
    <w:rsid w:val="005D6615"/>
    <w:rsid w:val="005D704A"/>
    <w:rsid w:val="005D7108"/>
    <w:rsid w:val="005D712B"/>
    <w:rsid w:val="005D78ED"/>
    <w:rsid w:val="005D7908"/>
    <w:rsid w:val="005D7F28"/>
    <w:rsid w:val="005E15E2"/>
    <w:rsid w:val="005E1A67"/>
    <w:rsid w:val="005E23FF"/>
    <w:rsid w:val="005E2770"/>
    <w:rsid w:val="005E2AE3"/>
    <w:rsid w:val="005E325F"/>
    <w:rsid w:val="005E398F"/>
    <w:rsid w:val="005E3A80"/>
    <w:rsid w:val="005E3F43"/>
    <w:rsid w:val="005E437F"/>
    <w:rsid w:val="005E4DDE"/>
    <w:rsid w:val="005E5250"/>
    <w:rsid w:val="005E544B"/>
    <w:rsid w:val="005E57F1"/>
    <w:rsid w:val="005E59D9"/>
    <w:rsid w:val="005E75C9"/>
    <w:rsid w:val="005E798C"/>
    <w:rsid w:val="005E79B3"/>
    <w:rsid w:val="005E7C88"/>
    <w:rsid w:val="005F0610"/>
    <w:rsid w:val="005F09C7"/>
    <w:rsid w:val="005F0AC1"/>
    <w:rsid w:val="005F1192"/>
    <w:rsid w:val="005F18F3"/>
    <w:rsid w:val="005F360A"/>
    <w:rsid w:val="005F36F9"/>
    <w:rsid w:val="005F442B"/>
    <w:rsid w:val="005F5BE5"/>
    <w:rsid w:val="005F5FB6"/>
    <w:rsid w:val="005F648F"/>
    <w:rsid w:val="005F65ED"/>
    <w:rsid w:val="005F73AE"/>
    <w:rsid w:val="00600076"/>
    <w:rsid w:val="006000CB"/>
    <w:rsid w:val="006000E6"/>
    <w:rsid w:val="006000FC"/>
    <w:rsid w:val="0060125F"/>
    <w:rsid w:val="006015CD"/>
    <w:rsid w:val="00602553"/>
    <w:rsid w:val="00602673"/>
    <w:rsid w:val="00603593"/>
    <w:rsid w:val="006038D8"/>
    <w:rsid w:val="00603C9C"/>
    <w:rsid w:val="00604A35"/>
    <w:rsid w:val="00604F6A"/>
    <w:rsid w:val="00605DC4"/>
    <w:rsid w:val="006070A1"/>
    <w:rsid w:val="00607386"/>
    <w:rsid w:val="0060756C"/>
    <w:rsid w:val="006100B7"/>
    <w:rsid w:val="00610494"/>
    <w:rsid w:val="00610911"/>
    <w:rsid w:val="00610BF2"/>
    <w:rsid w:val="0061107B"/>
    <w:rsid w:val="00611421"/>
    <w:rsid w:val="00611600"/>
    <w:rsid w:val="00612F71"/>
    <w:rsid w:val="00613869"/>
    <w:rsid w:val="00613AE7"/>
    <w:rsid w:val="00613D71"/>
    <w:rsid w:val="006145AC"/>
    <w:rsid w:val="0061469F"/>
    <w:rsid w:val="00614C1D"/>
    <w:rsid w:val="00615960"/>
    <w:rsid w:val="00615F62"/>
    <w:rsid w:val="00615F74"/>
    <w:rsid w:val="006166F4"/>
    <w:rsid w:val="00616EAF"/>
    <w:rsid w:val="006173A1"/>
    <w:rsid w:val="00617563"/>
    <w:rsid w:val="006200E8"/>
    <w:rsid w:val="006204C1"/>
    <w:rsid w:val="00620641"/>
    <w:rsid w:val="00620680"/>
    <w:rsid w:val="006209D3"/>
    <w:rsid w:val="0062130D"/>
    <w:rsid w:val="00621571"/>
    <w:rsid w:val="0062185A"/>
    <w:rsid w:val="00621B59"/>
    <w:rsid w:val="00621EF9"/>
    <w:rsid w:val="00621F61"/>
    <w:rsid w:val="006232EF"/>
    <w:rsid w:val="0062332B"/>
    <w:rsid w:val="00623571"/>
    <w:rsid w:val="00623F2B"/>
    <w:rsid w:val="00624998"/>
    <w:rsid w:val="00624A75"/>
    <w:rsid w:val="00625E32"/>
    <w:rsid w:val="00626A3D"/>
    <w:rsid w:val="006271B3"/>
    <w:rsid w:val="00630455"/>
    <w:rsid w:val="00630487"/>
    <w:rsid w:val="006308C2"/>
    <w:rsid w:val="00630FD5"/>
    <w:rsid w:val="006315E0"/>
    <w:rsid w:val="006318D7"/>
    <w:rsid w:val="00632080"/>
    <w:rsid w:val="00632AEF"/>
    <w:rsid w:val="00633CC5"/>
    <w:rsid w:val="00634129"/>
    <w:rsid w:val="006355C1"/>
    <w:rsid w:val="0063591C"/>
    <w:rsid w:val="00635E8F"/>
    <w:rsid w:val="00636388"/>
    <w:rsid w:val="006363BC"/>
    <w:rsid w:val="006364E6"/>
    <w:rsid w:val="006366D2"/>
    <w:rsid w:val="0063687C"/>
    <w:rsid w:val="00636D50"/>
    <w:rsid w:val="00636D71"/>
    <w:rsid w:val="00636DD0"/>
    <w:rsid w:val="00636ECF"/>
    <w:rsid w:val="00636F08"/>
    <w:rsid w:val="0063746A"/>
    <w:rsid w:val="00637704"/>
    <w:rsid w:val="006401BF"/>
    <w:rsid w:val="00640DCC"/>
    <w:rsid w:val="00641538"/>
    <w:rsid w:val="006425AF"/>
    <w:rsid w:val="006425F6"/>
    <w:rsid w:val="00642A88"/>
    <w:rsid w:val="00642CD3"/>
    <w:rsid w:val="00643D70"/>
    <w:rsid w:val="00644376"/>
    <w:rsid w:val="0064459F"/>
    <w:rsid w:val="00645863"/>
    <w:rsid w:val="00645BDF"/>
    <w:rsid w:val="00646260"/>
    <w:rsid w:val="00646277"/>
    <w:rsid w:val="006463E7"/>
    <w:rsid w:val="00647237"/>
    <w:rsid w:val="00650435"/>
    <w:rsid w:val="00650681"/>
    <w:rsid w:val="00650967"/>
    <w:rsid w:val="00651406"/>
    <w:rsid w:val="006529BD"/>
    <w:rsid w:val="00652E55"/>
    <w:rsid w:val="00653573"/>
    <w:rsid w:val="0065360C"/>
    <w:rsid w:val="0065406A"/>
    <w:rsid w:val="006541B1"/>
    <w:rsid w:val="006541FF"/>
    <w:rsid w:val="00654579"/>
    <w:rsid w:val="0065499D"/>
    <w:rsid w:val="00654F9E"/>
    <w:rsid w:val="00655540"/>
    <w:rsid w:val="00655CE5"/>
    <w:rsid w:val="00655D68"/>
    <w:rsid w:val="00656A99"/>
    <w:rsid w:val="00656FE7"/>
    <w:rsid w:val="00657665"/>
    <w:rsid w:val="006577A8"/>
    <w:rsid w:val="00657CED"/>
    <w:rsid w:val="0066029F"/>
    <w:rsid w:val="006606EB"/>
    <w:rsid w:val="006609D1"/>
    <w:rsid w:val="00660BCD"/>
    <w:rsid w:val="00660FCD"/>
    <w:rsid w:val="0066112D"/>
    <w:rsid w:val="0066131F"/>
    <w:rsid w:val="0066192C"/>
    <w:rsid w:val="00661D97"/>
    <w:rsid w:val="006621E2"/>
    <w:rsid w:val="0066270F"/>
    <w:rsid w:val="006638BE"/>
    <w:rsid w:val="00663A2C"/>
    <w:rsid w:val="00663D0F"/>
    <w:rsid w:val="006643D1"/>
    <w:rsid w:val="006647E9"/>
    <w:rsid w:val="006648C4"/>
    <w:rsid w:val="00665008"/>
    <w:rsid w:val="006654F3"/>
    <w:rsid w:val="00665C4E"/>
    <w:rsid w:val="00665F61"/>
    <w:rsid w:val="0066652A"/>
    <w:rsid w:val="0066658E"/>
    <w:rsid w:val="0066694B"/>
    <w:rsid w:val="00666DED"/>
    <w:rsid w:val="00666F01"/>
    <w:rsid w:val="006670C0"/>
    <w:rsid w:val="00667670"/>
    <w:rsid w:val="00667709"/>
    <w:rsid w:val="00670203"/>
    <w:rsid w:val="0067076B"/>
    <w:rsid w:val="00671647"/>
    <w:rsid w:val="006719BF"/>
    <w:rsid w:val="00671D42"/>
    <w:rsid w:val="00672939"/>
    <w:rsid w:val="00673077"/>
    <w:rsid w:val="0067358C"/>
    <w:rsid w:val="006736F2"/>
    <w:rsid w:val="00673E7D"/>
    <w:rsid w:val="006742E9"/>
    <w:rsid w:val="00674600"/>
    <w:rsid w:val="006746BA"/>
    <w:rsid w:val="00674EA8"/>
    <w:rsid w:val="006751D0"/>
    <w:rsid w:val="00676692"/>
    <w:rsid w:val="00676789"/>
    <w:rsid w:val="00677BA1"/>
    <w:rsid w:val="00677CBF"/>
    <w:rsid w:val="00680238"/>
    <w:rsid w:val="006813DF"/>
    <w:rsid w:val="0068194B"/>
    <w:rsid w:val="006823E5"/>
    <w:rsid w:val="00682851"/>
    <w:rsid w:val="006828C3"/>
    <w:rsid w:val="00682BA9"/>
    <w:rsid w:val="00682F12"/>
    <w:rsid w:val="00683186"/>
    <w:rsid w:val="006832FB"/>
    <w:rsid w:val="00683994"/>
    <w:rsid w:val="006847DC"/>
    <w:rsid w:val="006851F3"/>
    <w:rsid w:val="00685A01"/>
    <w:rsid w:val="006865E8"/>
    <w:rsid w:val="00686BCE"/>
    <w:rsid w:val="00686C30"/>
    <w:rsid w:val="006900FE"/>
    <w:rsid w:val="0069040C"/>
    <w:rsid w:val="0069230D"/>
    <w:rsid w:val="0069244D"/>
    <w:rsid w:val="00692618"/>
    <w:rsid w:val="0069268F"/>
    <w:rsid w:val="00692781"/>
    <w:rsid w:val="0069297A"/>
    <w:rsid w:val="00692B02"/>
    <w:rsid w:val="00692BE5"/>
    <w:rsid w:val="00692D14"/>
    <w:rsid w:val="00694D0C"/>
    <w:rsid w:val="00695174"/>
    <w:rsid w:val="00695322"/>
    <w:rsid w:val="00695F30"/>
    <w:rsid w:val="0069606D"/>
    <w:rsid w:val="0069677E"/>
    <w:rsid w:val="006969B4"/>
    <w:rsid w:val="00696D5B"/>
    <w:rsid w:val="006970EB"/>
    <w:rsid w:val="00697280"/>
    <w:rsid w:val="00697BB3"/>
    <w:rsid w:val="006A0335"/>
    <w:rsid w:val="006A05D6"/>
    <w:rsid w:val="006A0F1F"/>
    <w:rsid w:val="006A2425"/>
    <w:rsid w:val="006A2C91"/>
    <w:rsid w:val="006A3758"/>
    <w:rsid w:val="006A39E8"/>
    <w:rsid w:val="006A40A6"/>
    <w:rsid w:val="006A42C9"/>
    <w:rsid w:val="006A4C2F"/>
    <w:rsid w:val="006A5C09"/>
    <w:rsid w:val="006A603A"/>
    <w:rsid w:val="006A6143"/>
    <w:rsid w:val="006A630E"/>
    <w:rsid w:val="006A65FF"/>
    <w:rsid w:val="006A6E3A"/>
    <w:rsid w:val="006B1039"/>
    <w:rsid w:val="006B178C"/>
    <w:rsid w:val="006B1CB5"/>
    <w:rsid w:val="006B2003"/>
    <w:rsid w:val="006B26C6"/>
    <w:rsid w:val="006B27C0"/>
    <w:rsid w:val="006B28E2"/>
    <w:rsid w:val="006B29BC"/>
    <w:rsid w:val="006B2BE5"/>
    <w:rsid w:val="006B2F87"/>
    <w:rsid w:val="006B302A"/>
    <w:rsid w:val="006B345D"/>
    <w:rsid w:val="006B3795"/>
    <w:rsid w:val="006B38BB"/>
    <w:rsid w:val="006B38DC"/>
    <w:rsid w:val="006B3A42"/>
    <w:rsid w:val="006B3E29"/>
    <w:rsid w:val="006B48B3"/>
    <w:rsid w:val="006B51B9"/>
    <w:rsid w:val="006B6280"/>
    <w:rsid w:val="006B6749"/>
    <w:rsid w:val="006B71E3"/>
    <w:rsid w:val="006B757A"/>
    <w:rsid w:val="006B7A6C"/>
    <w:rsid w:val="006B7CEB"/>
    <w:rsid w:val="006B7DF2"/>
    <w:rsid w:val="006C0619"/>
    <w:rsid w:val="006C0B1B"/>
    <w:rsid w:val="006C0BE6"/>
    <w:rsid w:val="006C1379"/>
    <w:rsid w:val="006C1BC6"/>
    <w:rsid w:val="006C1CC5"/>
    <w:rsid w:val="006C1E0E"/>
    <w:rsid w:val="006C2CA4"/>
    <w:rsid w:val="006C2DF0"/>
    <w:rsid w:val="006C3522"/>
    <w:rsid w:val="006C3578"/>
    <w:rsid w:val="006C3F5E"/>
    <w:rsid w:val="006C4074"/>
    <w:rsid w:val="006C4391"/>
    <w:rsid w:val="006C489B"/>
    <w:rsid w:val="006C4E1D"/>
    <w:rsid w:val="006C5356"/>
    <w:rsid w:val="006C5630"/>
    <w:rsid w:val="006C5823"/>
    <w:rsid w:val="006C59E9"/>
    <w:rsid w:val="006C5A27"/>
    <w:rsid w:val="006C5A3A"/>
    <w:rsid w:val="006C5B59"/>
    <w:rsid w:val="006C7B9C"/>
    <w:rsid w:val="006C7CAD"/>
    <w:rsid w:val="006C7CE3"/>
    <w:rsid w:val="006D08B1"/>
    <w:rsid w:val="006D08D8"/>
    <w:rsid w:val="006D0E5B"/>
    <w:rsid w:val="006D0EBF"/>
    <w:rsid w:val="006D0F55"/>
    <w:rsid w:val="006D12C3"/>
    <w:rsid w:val="006D1A87"/>
    <w:rsid w:val="006D270E"/>
    <w:rsid w:val="006D274E"/>
    <w:rsid w:val="006D2817"/>
    <w:rsid w:val="006D284F"/>
    <w:rsid w:val="006D307F"/>
    <w:rsid w:val="006D4E1E"/>
    <w:rsid w:val="006D5141"/>
    <w:rsid w:val="006D5487"/>
    <w:rsid w:val="006D6313"/>
    <w:rsid w:val="006D6817"/>
    <w:rsid w:val="006D6E9F"/>
    <w:rsid w:val="006D7181"/>
    <w:rsid w:val="006D769F"/>
    <w:rsid w:val="006D77B8"/>
    <w:rsid w:val="006E0301"/>
    <w:rsid w:val="006E06D5"/>
    <w:rsid w:val="006E1E3C"/>
    <w:rsid w:val="006E1F07"/>
    <w:rsid w:val="006E1F54"/>
    <w:rsid w:val="006E1FB2"/>
    <w:rsid w:val="006E2521"/>
    <w:rsid w:val="006E2A67"/>
    <w:rsid w:val="006E36ED"/>
    <w:rsid w:val="006E3BEA"/>
    <w:rsid w:val="006E3EEC"/>
    <w:rsid w:val="006E42D7"/>
    <w:rsid w:val="006E4397"/>
    <w:rsid w:val="006E4403"/>
    <w:rsid w:val="006E4DEF"/>
    <w:rsid w:val="006E4E22"/>
    <w:rsid w:val="006E5043"/>
    <w:rsid w:val="006E52CA"/>
    <w:rsid w:val="006E5748"/>
    <w:rsid w:val="006E5969"/>
    <w:rsid w:val="006E59C7"/>
    <w:rsid w:val="006E61E8"/>
    <w:rsid w:val="006E6685"/>
    <w:rsid w:val="006E674F"/>
    <w:rsid w:val="006E6A0E"/>
    <w:rsid w:val="006E6B9B"/>
    <w:rsid w:val="006E6C8B"/>
    <w:rsid w:val="006E726D"/>
    <w:rsid w:val="006E74D3"/>
    <w:rsid w:val="006E766C"/>
    <w:rsid w:val="006E76FB"/>
    <w:rsid w:val="006E7791"/>
    <w:rsid w:val="006E7D31"/>
    <w:rsid w:val="006F0C0B"/>
    <w:rsid w:val="006F0CDC"/>
    <w:rsid w:val="006F0EC2"/>
    <w:rsid w:val="006F13DD"/>
    <w:rsid w:val="006F2C87"/>
    <w:rsid w:val="006F40B9"/>
    <w:rsid w:val="006F43A6"/>
    <w:rsid w:val="006F46AD"/>
    <w:rsid w:val="006F4F3A"/>
    <w:rsid w:val="006F50D8"/>
    <w:rsid w:val="006F59E4"/>
    <w:rsid w:val="006F5A50"/>
    <w:rsid w:val="006F6354"/>
    <w:rsid w:val="006F6CC0"/>
    <w:rsid w:val="006F6CCA"/>
    <w:rsid w:val="006F78E5"/>
    <w:rsid w:val="006F7BB1"/>
    <w:rsid w:val="006F7D6F"/>
    <w:rsid w:val="006F7D82"/>
    <w:rsid w:val="007005C5"/>
    <w:rsid w:val="00700680"/>
    <w:rsid w:val="00700D66"/>
    <w:rsid w:val="00700FCF"/>
    <w:rsid w:val="00701AB4"/>
    <w:rsid w:val="007023BD"/>
    <w:rsid w:val="007033CB"/>
    <w:rsid w:val="00703A25"/>
    <w:rsid w:val="00703C6E"/>
    <w:rsid w:val="00703EF0"/>
    <w:rsid w:val="007041A4"/>
    <w:rsid w:val="00704636"/>
    <w:rsid w:val="007046DD"/>
    <w:rsid w:val="00704D35"/>
    <w:rsid w:val="00704DED"/>
    <w:rsid w:val="007050C3"/>
    <w:rsid w:val="00705667"/>
    <w:rsid w:val="007062BB"/>
    <w:rsid w:val="00706C35"/>
    <w:rsid w:val="00707D75"/>
    <w:rsid w:val="00707E7F"/>
    <w:rsid w:val="00710D1A"/>
    <w:rsid w:val="00710ECC"/>
    <w:rsid w:val="00711E36"/>
    <w:rsid w:val="0071254C"/>
    <w:rsid w:val="00712604"/>
    <w:rsid w:val="007126D4"/>
    <w:rsid w:val="00712EFC"/>
    <w:rsid w:val="00713194"/>
    <w:rsid w:val="00713B01"/>
    <w:rsid w:val="007141EF"/>
    <w:rsid w:val="00715108"/>
    <w:rsid w:val="00716BC9"/>
    <w:rsid w:val="007171C0"/>
    <w:rsid w:val="0071732A"/>
    <w:rsid w:val="00717352"/>
    <w:rsid w:val="007173BF"/>
    <w:rsid w:val="00717781"/>
    <w:rsid w:val="007177D3"/>
    <w:rsid w:val="00717E27"/>
    <w:rsid w:val="00717F53"/>
    <w:rsid w:val="007206B1"/>
    <w:rsid w:val="00720AE8"/>
    <w:rsid w:val="007214A0"/>
    <w:rsid w:val="0072150C"/>
    <w:rsid w:val="0072188E"/>
    <w:rsid w:val="00721936"/>
    <w:rsid w:val="007220D5"/>
    <w:rsid w:val="007239E0"/>
    <w:rsid w:val="00724881"/>
    <w:rsid w:val="00724987"/>
    <w:rsid w:val="00724F51"/>
    <w:rsid w:val="007256B4"/>
    <w:rsid w:val="007260B6"/>
    <w:rsid w:val="00726425"/>
    <w:rsid w:val="00726794"/>
    <w:rsid w:val="0072681C"/>
    <w:rsid w:val="00726910"/>
    <w:rsid w:val="00726A6B"/>
    <w:rsid w:val="00727062"/>
    <w:rsid w:val="0072711F"/>
    <w:rsid w:val="007276A9"/>
    <w:rsid w:val="007277FD"/>
    <w:rsid w:val="00727AEC"/>
    <w:rsid w:val="007307A1"/>
    <w:rsid w:val="00730E1D"/>
    <w:rsid w:val="00730E20"/>
    <w:rsid w:val="00731BA8"/>
    <w:rsid w:val="00731DE9"/>
    <w:rsid w:val="00732728"/>
    <w:rsid w:val="0073287A"/>
    <w:rsid w:val="007328E0"/>
    <w:rsid w:val="00733AD8"/>
    <w:rsid w:val="00734CCA"/>
    <w:rsid w:val="00734F5C"/>
    <w:rsid w:val="00735717"/>
    <w:rsid w:val="00735EAC"/>
    <w:rsid w:val="00736791"/>
    <w:rsid w:val="007367DD"/>
    <w:rsid w:val="00736AED"/>
    <w:rsid w:val="00736B90"/>
    <w:rsid w:val="00737546"/>
    <w:rsid w:val="00737D02"/>
    <w:rsid w:val="00737DF7"/>
    <w:rsid w:val="0074073D"/>
    <w:rsid w:val="007410F5"/>
    <w:rsid w:val="007425D0"/>
    <w:rsid w:val="00743AA9"/>
    <w:rsid w:val="00743D04"/>
    <w:rsid w:val="00743D7C"/>
    <w:rsid w:val="00744A41"/>
    <w:rsid w:val="00745DB0"/>
    <w:rsid w:val="00745E74"/>
    <w:rsid w:val="007462A6"/>
    <w:rsid w:val="0074675B"/>
    <w:rsid w:val="007475D0"/>
    <w:rsid w:val="00747741"/>
    <w:rsid w:val="0074793A"/>
    <w:rsid w:val="00747CD4"/>
    <w:rsid w:val="00750538"/>
    <w:rsid w:val="00751521"/>
    <w:rsid w:val="00751689"/>
    <w:rsid w:val="00751B6E"/>
    <w:rsid w:val="0075205B"/>
    <w:rsid w:val="00752A77"/>
    <w:rsid w:val="00752C8A"/>
    <w:rsid w:val="00752D9A"/>
    <w:rsid w:val="00753080"/>
    <w:rsid w:val="00753407"/>
    <w:rsid w:val="007538A9"/>
    <w:rsid w:val="00753C3D"/>
    <w:rsid w:val="007544EF"/>
    <w:rsid w:val="00755051"/>
    <w:rsid w:val="00755261"/>
    <w:rsid w:val="007556DE"/>
    <w:rsid w:val="00755717"/>
    <w:rsid w:val="00756470"/>
    <w:rsid w:val="00756574"/>
    <w:rsid w:val="00756795"/>
    <w:rsid w:val="007572EF"/>
    <w:rsid w:val="00757B39"/>
    <w:rsid w:val="00760338"/>
    <w:rsid w:val="00761146"/>
    <w:rsid w:val="00763790"/>
    <w:rsid w:val="0076423A"/>
    <w:rsid w:val="007646E8"/>
    <w:rsid w:val="00764789"/>
    <w:rsid w:val="00765737"/>
    <w:rsid w:val="007658E4"/>
    <w:rsid w:val="007658F2"/>
    <w:rsid w:val="00766183"/>
    <w:rsid w:val="00766400"/>
    <w:rsid w:val="00767629"/>
    <w:rsid w:val="00767EBA"/>
    <w:rsid w:val="007700A1"/>
    <w:rsid w:val="00770EFA"/>
    <w:rsid w:val="00770F1F"/>
    <w:rsid w:val="00770F47"/>
    <w:rsid w:val="00771D13"/>
    <w:rsid w:val="00772CC6"/>
    <w:rsid w:val="007735B5"/>
    <w:rsid w:val="0077370C"/>
    <w:rsid w:val="00774263"/>
    <w:rsid w:val="007748F9"/>
    <w:rsid w:val="00774AF3"/>
    <w:rsid w:val="00774FF4"/>
    <w:rsid w:val="007753B5"/>
    <w:rsid w:val="00775E25"/>
    <w:rsid w:val="00776032"/>
    <w:rsid w:val="007762F0"/>
    <w:rsid w:val="00776892"/>
    <w:rsid w:val="0077795F"/>
    <w:rsid w:val="00777CD3"/>
    <w:rsid w:val="007804E1"/>
    <w:rsid w:val="007809D4"/>
    <w:rsid w:val="00780C6C"/>
    <w:rsid w:val="00781444"/>
    <w:rsid w:val="00781468"/>
    <w:rsid w:val="00781A7D"/>
    <w:rsid w:val="00781CB7"/>
    <w:rsid w:val="007821EC"/>
    <w:rsid w:val="00782DDC"/>
    <w:rsid w:val="00782FAD"/>
    <w:rsid w:val="0078307E"/>
    <w:rsid w:val="00784006"/>
    <w:rsid w:val="0078438B"/>
    <w:rsid w:val="00784449"/>
    <w:rsid w:val="00784D81"/>
    <w:rsid w:val="00785C6B"/>
    <w:rsid w:val="00785DD4"/>
    <w:rsid w:val="0078615D"/>
    <w:rsid w:val="00786176"/>
    <w:rsid w:val="00786205"/>
    <w:rsid w:val="007863B6"/>
    <w:rsid w:val="007872BF"/>
    <w:rsid w:val="00787488"/>
    <w:rsid w:val="00787951"/>
    <w:rsid w:val="007902E0"/>
    <w:rsid w:val="0079125E"/>
    <w:rsid w:val="007916E6"/>
    <w:rsid w:val="007919ED"/>
    <w:rsid w:val="00791AC0"/>
    <w:rsid w:val="00791CE4"/>
    <w:rsid w:val="00791E1B"/>
    <w:rsid w:val="00791FBB"/>
    <w:rsid w:val="00792747"/>
    <w:rsid w:val="007927D0"/>
    <w:rsid w:val="007932AF"/>
    <w:rsid w:val="00793358"/>
    <w:rsid w:val="00793C48"/>
    <w:rsid w:val="00794706"/>
    <w:rsid w:val="00795D4B"/>
    <w:rsid w:val="00797154"/>
    <w:rsid w:val="007971A8"/>
    <w:rsid w:val="007A0A00"/>
    <w:rsid w:val="007A0A67"/>
    <w:rsid w:val="007A0F99"/>
    <w:rsid w:val="007A0FD8"/>
    <w:rsid w:val="007A159E"/>
    <w:rsid w:val="007A1D80"/>
    <w:rsid w:val="007A225E"/>
    <w:rsid w:val="007A24AF"/>
    <w:rsid w:val="007A33FB"/>
    <w:rsid w:val="007A351B"/>
    <w:rsid w:val="007A4B2A"/>
    <w:rsid w:val="007A537F"/>
    <w:rsid w:val="007A61B5"/>
    <w:rsid w:val="007A68A2"/>
    <w:rsid w:val="007A7138"/>
    <w:rsid w:val="007A75EB"/>
    <w:rsid w:val="007B04B3"/>
    <w:rsid w:val="007B053C"/>
    <w:rsid w:val="007B0891"/>
    <w:rsid w:val="007B2AAF"/>
    <w:rsid w:val="007B34ED"/>
    <w:rsid w:val="007B3C55"/>
    <w:rsid w:val="007B457D"/>
    <w:rsid w:val="007B4FFE"/>
    <w:rsid w:val="007B551E"/>
    <w:rsid w:val="007B571F"/>
    <w:rsid w:val="007B5BE9"/>
    <w:rsid w:val="007B5E35"/>
    <w:rsid w:val="007B624D"/>
    <w:rsid w:val="007B649E"/>
    <w:rsid w:val="007B679E"/>
    <w:rsid w:val="007B7A8F"/>
    <w:rsid w:val="007C03E9"/>
    <w:rsid w:val="007C0A05"/>
    <w:rsid w:val="007C0FF7"/>
    <w:rsid w:val="007C1028"/>
    <w:rsid w:val="007C12B8"/>
    <w:rsid w:val="007C1B75"/>
    <w:rsid w:val="007C1E6F"/>
    <w:rsid w:val="007C2558"/>
    <w:rsid w:val="007C25A8"/>
    <w:rsid w:val="007C28DB"/>
    <w:rsid w:val="007C28DC"/>
    <w:rsid w:val="007C316C"/>
    <w:rsid w:val="007C33AD"/>
    <w:rsid w:val="007C35C9"/>
    <w:rsid w:val="007C3618"/>
    <w:rsid w:val="007C3C51"/>
    <w:rsid w:val="007C4308"/>
    <w:rsid w:val="007C43CD"/>
    <w:rsid w:val="007C4687"/>
    <w:rsid w:val="007C4F00"/>
    <w:rsid w:val="007C4FA2"/>
    <w:rsid w:val="007C50F8"/>
    <w:rsid w:val="007C59BA"/>
    <w:rsid w:val="007C5AB5"/>
    <w:rsid w:val="007C5B85"/>
    <w:rsid w:val="007C5F29"/>
    <w:rsid w:val="007C6E4C"/>
    <w:rsid w:val="007C722B"/>
    <w:rsid w:val="007C7315"/>
    <w:rsid w:val="007C7395"/>
    <w:rsid w:val="007C7952"/>
    <w:rsid w:val="007C7C12"/>
    <w:rsid w:val="007D059E"/>
    <w:rsid w:val="007D0789"/>
    <w:rsid w:val="007D1444"/>
    <w:rsid w:val="007D1960"/>
    <w:rsid w:val="007D1BD0"/>
    <w:rsid w:val="007D1C76"/>
    <w:rsid w:val="007D1CD2"/>
    <w:rsid w:val="007D20EA"/>
    <w:rsid w:val="007D2435"/>
    <w:rsid w:val="007D2E1F"/>
    <w:rsid w:val="007D3239"/>
    <w:rsid w:val="007D3332"/>
    <w:rsid w:val="007D359D"/>
    <w:rsid w:val="007D365D"/>
    <w:rsid w:val="007D39D0"/>
    <w:rsid w:val="007D3BA7"/>
    <w:rsid w:val="007D3BB0"/>
    <w:rsid w:val="007D3F16"/>
    <w:rsid w:val="007D420B"/>
    <w:rsid w:val="007D5088"/>
    <w:rsid w:val="007D5973"/>
    <w:rsid w:val="007D5E08"/>
    <w:rsid w:val="007D63E0"/>
    <w:rsid w:val="007D69D5"/>
    <w:rsid w:val="007D739E"/>
    <w:rsid w:val="007D7623"/>
    <w:rsid w:val="007E0745"/>
    <w:rsid w:val="007E0835"/>
    <w:rsid w:val="007E0B14"/>
    <w:rsid w:val="007E1A78"/>
    <w:rsid w:val="007E1F79"/>
    <w:rsid w:val="007E21A6"/>
    <w:rsid w:val="007E2239"/>
    <w:rsid w:val="007E28C8"/>
    <w:rsid w:val="007E3612"/>
    <w:rsid w:val="007E3CBD"/>
    <w:rsid w:val="007E3F94"/>
    <w:rsid w:val="007E449C"/>
    <w:rsid w:val="007E4601"/>
    <w:rsid w:val="007E5254"/>
    <w:rsid w:val="007E54A3"/>
    <w:rsid w:val="007E5716"/>
    <w:rsid w:val="007E5C2E"/>
    <w:rsid w:val="007E5C66"/>
    <w:rsid w:val="007E610F"/>
    <w:rsid w:val="007E6278"/>
    <w:rsid w:val="007E63AE"/>
    <w:rsid w:val="007E6BA8"/>
    <w:rsid w:val="007E6D8C"/>
    <w:rsid w:val="007E6FCE"/>
    <w:rsid w:val="007E7229"/>
    <w:rsid w:val="007E7587"/>
    <w:rsid w:val="007E785E"/>
    <w:rsid w:val="007F0C60"/>
    <w:rsid w:val="007F1853"/>
    <w:rsid w:val="007F2C22"/>
    <w:rsid w:val="007F3289"/>
    <w:rsid w:val="007F3C83"/>
    <w:rsid w:val="007F4885"/>
    <w:rsid w:val="007F48FF"/>
    <w:rsid w:val="007F4AC7"/>
    <w:rsid w:val="007F4DEF"/>
    <w:rsid w:val="007F4EAE"/>
    <w:rsid w:val="007F51D5"/>
    <w:rsid w:val="007F5503"/>
    <w:rsid w:val="007F5688"/>
    <w:rsid w:val="007F56BD"/>
    <w:rsid w:val="007F64A1"/>
    <w:rsid w:val="007F6B68"/>
    <w:rsid w:val="007F6F21"/>
    <w:rsid w:val="007F7436"/>
    <w:rsid w:val="00800328"/>
    <w:rsid w:val="00800463"/>
    <w:rsid w:val="00800505"/>
    <w:rsid w:val="008009A8"/>
    <w:rsid w:val="008009C4"/>
    <w:rsid w:val="00800BC9"/>
    <w:rsid w:val="00801312"/>
    <w:rsid w:val="00801644"/>
    <w:rsid w:val="008019A4"/>
    <w:rsid w:val="008020CC"/>
    <w:rsid w:val="008021B4"/>
    <w:rsid w:val="00802255"/>
    <w:rsid w:val="0080282D"/>
    <w:rsid w:val="00802AE3"/>
    <w:rsid w:val="00802C46"/>
    <w:rsid w:val="00802C8E"/>
    <w:rsid w:val="00802DA3"/>
    <w:rsid w:val="00803311"/>
    <w:rsid w:val="00803494"/>
    <w:rsid w:val="008065FD"/>
    <w:rsid w:val="0080693F"/>
    <w:rsid w:val="008070A2"/>
    <w:rsid w:val="0080711D"/>
    <w:rsid w:val="00807CC1"/>
    <w:rsid w:val="008102EF"/>
    <w:rsid w:val="00810327"/>
    <w:rsid w:val="008110EF"/>
    <w:rsid w:val="008118A8"/>
    <w:rsid w:val="0081206F"/>
    <w:rsid w:val="008121BA"/>
    <w:rsid w:val="008122C1"/>
    <w:rsid w:val="00812351"/>
    <w:rsid w:val="00812742"/>
    <w:rsid w:val="00812ADA"/>
    <w:rsid w:val="00813072"/>
    <w:rsid w:val="00814324"/>
    <w:rsid w:val="00814F79"/>
    <w:rsid w:val="00815033"/>
    <w:rsid w:val="0081540E"/>
    <w:rsid w:val="008158BF"/>
    <w:rsid w:val="00815A41"/>
    <w:rsid w:val="00815B72"/>
    <w:rsid w:val="00816531"/>
    <w:rsid w:val="00816666"/>
    <w:rsid w:val="00816D8D"/>
    <w:rsid w:val="00816F1C"/>
    <w:rsid w:val="00817C1E"/>
    <w:rsid w:val="00817D23"/>
    <w:rsid w:val="00820D09"/>
    <w:rsid w:val="00820E51"/>
    <w:rsid w:val="00821160"/>
    <w:rsid w:val="008217A9"/>
    <w:rsid w:val="008217FC"/>
    <w:rsid w:val="00822B36"/>
    <w:rsid w:val="00823347"/>
    <w:rsid w:val="00824A27"/>
    <w:rsid w:val="00824A7E"/>
    <w:rsid w:val="00824C22"/>
    <w:rsid w:val="00824FC1"/>
    <w:rsid w:val="00825369"/>
    <w:rsid w:val="00825384"/>
    <w:rsid w:val="00825B0C"/>
    <w:rsid w:val="00825C98"/>
    <w:rsid w:val="00825CA1"/>
    <w:rsid w:val="00825E28"/>
    <w:rsid w:val="008272B1"/>
    <w:rsid w:val="0082752C"/>
    <w:rsid w:val="00827C82"/>
    <w:rsid w:val="00830AE0"/>
    <w:rsid w:val="00830C73"/>
    <w:rsid w:val="00830D1D"/>
    <w:rsid w:val="0083108F"/>
    <w:rsid w:val="008311E8"/>
    <w:rsid w:val="00831200"/>
    <w:rsid w:val="00831678"/>
    <w:rsid w:val="008316A8"/>
    <w:rsid w:val="008317BD"/>
    <w:rsid w:val="008324C5"/>
    <w:rsid w:val="008326C3"/>
    <w:rsid w:val="008329A3"/>
    <w:rsid w:val="0083354C"/>
    <w:rsid w:val="008337D3"/>
    <w:rsid w:val="00833E39"/>
    <w:rsid w:val="00833FC7"/>
    <w:rsid w:val="008344C7"/>
    <w:rsid w:val="00834753"/>
    <w:rsid w:val="00834885"/>
    <w:rsid w:val="0083494A"/>
    <w:rsid w:val="00834EAE"/>
    <w:rsid w:val="00835428"/>
    <w:rsid w:val="0083546B"/>
    <w:rsid w:val="0083611D"/>
    <w:rsid w:val="0083613B"/>
    <w:rsid w:val="00836247"/>
    <w:rsid w:val="0083681E"/>
    <w:rsid w:val="00836D68"/>
    <w:rsid w:val="00836F0F"/>
    <w:rsid w:val="0083775C"/>
    <w:rsid w:val="00837D44"/>
    <w:rsid w:val="00840120"/>
    <w:rsid w:val="00840B2F"/>
    <w:rsid w:val="00840D31"/>
    <w:rsid w:val="00840EF3"/>
    <w:rsid w:val="00840F4F"/>
    <w:rsid w:val="00841B0D"/>
    <w:rsid w:val="00841C86"/>
    <w:rsid w:val="00842077"/>
    <w:rsid w:val="0084214F"/>
    <w:rsid w:val="00842318"/>
    <w:rsid w:val="008424FE"/>
    <w:rsid w:val="00842C60"/>
    <w:rsid w:val="0084393A"/>
    <w:rsid w:val="0084499C"/>
    <w:rsid w:val="00844DA1"/>
    <w:rsid w:val="00844E19"/>
    <w:rsid w:val="008454F4"/>
    <w:rsid w:val="00846B61"/>
    <w:rsid w:val="0084761E"/>
    <w:rsid w:val="008507B8"/>
    <w:rsid w:val="00851134"/>
    <w:rsid w:val="008511CA"/>
    <w:rsid w:val="0085145C"/>
    <w:rsid w:val="00851E33"/>
    <w:rsid w:val="008522E3"/>
    <w:rsid w:val="008529F0"/>
    <w:rsid w:val="00852E85"/>
    <w:rsid w:val="008531B2"/>
    <w:rsid w:val="00853390"/>
    <w:rsid w:val="008533CC"/>
    <w:rsid w:val="00853466"/>
    <w:rsid w:val="008534C2"/>
    <w:rsid w:val="00854359"/>
    <w:rsid w:val="008557C8"/>
    <w:rsid w:val="00855FB7"/>
    <w:rsid w:val="0085614E"/>
    <w:rsid w:val="00856409"/>
    <w:rsid w:val="0085641E"/>
    <w:rsid w:val="008564AB"/>
    <w:rsid w:val="00856BE7"/>
    <w:rsid w:val="00856F4F"/>
    <w:rsid w:val="008572D0"/>
    <w:rsid w:val="00857931"/>
    <w:rsid w:val="00857A1E"/>
    <w:rsid w:val="00860877"/>
    <w:rsid w:val="00860A97"/>
    <w:rsid w:val="00860B1E"/>
    <w:rsid w:val="00860DEC"/>
    <w:rsid w:val="00861540"/>
    <w:rsid w:val="00861716"/>
    <w:rsid w:val="00861A48"/>
    <w:rsid w:val="0086235A"/>
    <w:rsid w:val="0086329E"/>
    <w:rsid w:val="008639DC"/>
    <w:rsid w:val="00864C08"/>
    <w:rsid w:val="00864CAB"/>
    <w:rsid w:val="00865532"/>
    <w:rsid w:val="008657BA"/>
    <w:rsid w:val="008659A6"/>
    <w:rsid w:val="008665BD"/>
    <w:rsid w:val="008666F2"/>
    <w:rsid w:val="00866A9E"/>
    <w:rsid w:val="00866FC0"/>
    <w:rsid w:val="008672AC"/>
    <w:rsid w:val="00867DEC"/>
    <w:rsid w:val="0087010F"/>
    <w:rsid w:val="0087101C"/>
    <w:rsid w:val="00871519"/>
    <w:rsid w:val="00871A24"/>
    <w:rsid w:val="00872432"/>
    <w:rsid w:val="00872478"/>
    <w:rsid w:val="00872B39"/>
    <w:rsid w:val="00873D9F"/>
    <w:rsid w:val="00873FF3"/>
    <w:rsid w:val="00875699"/>
    <w:rsid w:val="0087592D"/>
    <w:rsid w:val="00875AA3"/>
    <w:rsid w:val="00876E4B"/>
    <w:rsid w:val="00876FF6"/>
    <w:rsid w:val="00877388"/>
    <w:rsid w:val="00877471"/>
    <w:rsid w:val="00877C8A"/>
    <w:rsid w:val="00880147"/>
    <w:rsid w:val="0088054A"/>
    <w:rsid w:val="00880984"/>
    <w:rsid w:val="00881019"/>
    <w:rsid w:val="00881359"/>
    <w:rsid w:val="00881FF6"/>
    <w:rsid w:val="00882347"/>
    <w:rsid w:val="00883187"/>
    <w:rsid w:val="00883D63"/>
    <w:rsid w:val="008840D8"/>
    <w:rsid w:val="00884663"/>
    <w:rsid w:val="0088483D"/>
    <w:rsid w:val="00885855"/>
    <w:rsid w:val="00885917"/>
    <w:rsid w:val="008861ED"/>
    <w:rsid w:val="008868BD"/>
    <w:rsid w:val="008870A7"/>
    <w:rsid w:val="00887779"/>
    <w:rsid w:val="00887C22"/>
    <w:rsid w:val="00890042"/>
    <w:rsid w:val="008907CE"/>
    <w:rsid w:val="0089081E"/>
    <w:rsid w:val="00891051"/>
    <w:rsid w:val="00891758"/>
    <w:rsid w:val="00891F5A"/>
    <w:rsid w:val="0089226D"/>
    <w:rsid w:val="00892317"/>
    <w:rsid w:val="00892A74"/>
    <w:rsid w:val="00893493"/>
    <w:rsid w:val="00894B6A"/>
    <w:rsid w:val="0089507F"/>
    <w:rsid w:val="008951C2"/>
    <w:rsid w:val="00896A10"/>
    <w:rsid w:val="008A044A"/>
    <w:rsid w:val="008A20C4"/>
    <w:rsid w:val="008A23DD"/>
    <w:rsid w:val="008A2442"/>
    <w:rsid w:val="008A2563"/>
    <w:rsid w:val="008A333D"/>
    <w:rsid w:val="008A3672"/>
    <w:rsid w:val="008A42E4"/>
    <w:rsid w:val="008A496C"/>
    <w:rsid w:val="008A49F3"/>
    <w:rsid w:val="008A5000"/>
    <w:rsid w:val="008A5026"/>
    <w:rsid w:val="008A5532"/>
    <w:rsid w:val="008A553F"/>
    <w:rsid w:val="008A5792"/>
    <w:rsid w:val="008A5DF7"/>
    <w:rsid w:val="008A64AD"/>
    <w:rsid w:val="008A6602"/>
    <w:rsid w:val="008A69F1"/>
    <w:rsid w:val="008A6E52"/>
    <w:rsid w:val="008A7023"/>
    <w:rsid w:val="008A7399"/>
    <w:rsid w:val="008B01DA"/>
    <w:rsid w:val="008B06B6"/>
    <w:rsid w:val="008B09E7"/>
    <w:rsid w:val="008B0ACD"/>
    <w:rsid w:val="008B0CBB"/>
    <w:rsid w:val="008B0D31"/>
    <w:rsid w:val="008B118E"/>
    <w:rsid w:val="008B119F"/>
    <w:rsid w:val="008B19B4"/>
    <w:rsid w:val="008B235C"/>
    <w:rsid w:val="008B24A7"/>
    <w:rsid w:val="008B3BA1"/>
    <w:rsid w:val="008B3D65"/>
    <w:rsid w:val="008B489C"/>
    <w:rsid w:val="008B4A99"/>
    <w:rsid w:val="008B5542"/>
    <w:rsid w:val="008B59C0"/>
    <w:rsid w:val="008B650C"/>
    <w:rsid w:val="008B6A79"/>
    <w:rsid w:val="008B70C7"/>
    <w:rsid w:val="008B7252"/>
    <w:rsid w:val="008B7481"/>
    <w:rsid w:val="008B7941"/>
    <w:rsid w:val="008C05EE"/>
    <w:rsid w:val="008C0790"/>
    <w:rsid w:val="008C0D98"/>
    <w:rsid w:val="008C12BC"/>
    <w:rsid w:val="008C19B4"/>
    <w:rsid w:val="008C26AF"/>
    <w:rsid w:val="008C2A94"/>
    <w:rsid w:val="008C327D"/>
    <w:rsid w:val="008C36C2"/>
    <w:rsid w:val="008C3A96"/>
    <w:rsid w:val="008C3BF5"/>
    <w:rsid w:val="008C46A8"/>
    <w:rsid w:val="008C4A8F"/>
    <w:rsid w:val="008C4B77"/>
    <w:rsid w:val="008C4F4C"/>
    <w:rsid w:val="008C5032"/>
    <w:rsid w:val="008C6636"/>
    <w:rsid w:val="008C7290"/>
    <w:rsid w:val="008C733A"/>
    <w:rsid w:val="008C7383"/>
    <w:rsid w:val="008C76FC"/>
    <w:rsid w:val="008C7C8C"/>
    <w:rsid w:val="008D218B"/>
    <w:rsid w:val="008D2CB4"/>
    <w:rsid w:val="008D3301"/>
    <w:rsid w:val="008D3892"/>
    <w:rsid w:val="008D3D66"/>
    <w:rsid w:val="008D456A"/>
    <w:rsid w:val="008D46ED"/>
    <w:rsid w:val="008D4B1C"/>
    <w:rsid w:val="008D504C"/>
    <w:rsid w:val="008D5B8D"/>
    <w:rsid w:val="008D65A4"/>
    <w:rsid w:val="008D68DD"/>
    <w:rsid w:val="008D68E5"/>
    <w:rsid w:val="008D6F39"/>
    <w:rsid w:val="008D71D7"/>
    <w:rsid w:val="008E1E7B"/>
    <w:rsid w:val="008E2438"/>
    <w:rsid w:val="008E2DB5"/>
    <w:rsid w:val="008E3171"/>
    <w:rsid w:val="008E320B"/>
    <w:rsid w:val="008E340D"/>
    <w:rsid w:val="008E4619"/>
    <w:rsid w:val="008E4A0E"/>
    <w:rsid w:val="008E4F0F"/>
    <w:rsid w:val="008E63EA"/>
    <w:rsid w:val="008E720D"/>
    <w:rsid w:val="008E72AF"/>
    <w:rsid w:val="008E78C8"/>
    <w:rsid w:val="008E7FC9"/>
    <w:rsid w:val="008F0217"/>
    <w:rsid w:val="008F0B77"/>
    <w:rsid w:val="008F0C56"/>
    <w:rsid w:val="008F0C73"/>
    <w:rsid w:val="008F0CE2"/>
    <w:rsid w:val="008F158D"/>
    <w:rsid w:val="008F174A"/>
    <w:rsid w:val="008F1AD3"/>
    <w:rsid w:val="008F27D2"/>
    <w:rsid w:val="008F28C8"/>
    <w:rsid w:val="008F3524"/>
    <w:rsid w:val="008F3C75"/>
    <w:rsid w:val="008F4109"/>
    <w:rsid w:val="008F4605"/>
    <w:rsid w:val="008F4973"/>
    <w:rsid w:val="008F49CA"/>
    <w:rsid w:val="008F4EC7"/>
    <w:rsid w:val="008F5384"/>
    <w:rsid w:val="008F64E3"/>
    <w:rsid w:val="008F69AC"/>
    <w:rsid w:val="008F715D"/>
    <w:rsid w:val="008F7A1C"/>
    <w:rsid w:val="00900078"/>
    <w:rsid w:val="009001D1"/>
    <w:rsid w:val="009002A0"/>
    <w:rsid w:val="009006A0"/>
    <w:rsid w:val="00900A51"/>
    <w:rsid w:val="00900BFB"/>
    <w:rsid w:val="009018C1"/>
    <w:rsid w:val="00902003"/>
    <w:rsid w:val="009028FD"/>
    <w:rsid w:val="009031FF"/>
    <w:rsid w:val="00903F9E"/>
    <w:rsid w:val="0090406B"/>
    <w:rsid w:val="0090409B"/>
    <w:rsid w:val="00904699"/>
    <w:rsid w:val="00904B96"/>
    <w:rsid w:val="00904DE2"/>
    <w:rsid w:val="00905181"/>
    <w:rsid w:val="00905380"/>
    <w:rsid w:val="009054DE"/>
    <w:rsid w:val="00905ADC"/>
    <w:rsid w:val="00905DDA"/>
    <w:rsid w:val="00906042"/>
    <w:rsid w:val="009061D9"/>
    <w:rsid w:val="009062F4"/>
    <w:rsid w:val="00906766"/>
    <w:rsid w:val="009068C4"/>
    <w:rsid w:val="00907BC7"/>
    <w:rsid w:val="00907CF9"/>
    <w:rsid w:val="009101DA"/>
    <w:rsid w:val="00910208"/>
    <w:rsid w:val="00910226"/>
    <w:rsid w:val="009107E8"/>
    <w:rsid w:val="00910A25"/>
    <w:rsid w:val="00910FD2"/>
    <w:rsid w:val="009110F0"/>
    <w:rsid w:val="0091120A"/>
    <w:rsid w:val="00911C94"/>
    <w:rsid w:val="00912EF4"/>
    <w:rsid w:val="00913D84"/>
    <w:rsid w:val="009141FC"/>
    <w:rsid w:val="00914380"/>
    <w:rsid w:val="0091488E"/>
    <w:rsid w:val="00915EE7"/>
    <w:rsid w:val="00916541"/>
    <w:rsid w:val="00916B14"/>
    <w:rsid w:val="00916F28"/>
    <w:rsid w:val="009172D5"/>
    <w:rsid w:val="009201D3"/>
    <w:rsid w:val="00920784"/>
    <w:rsid w:val="0092091B"/>
    <w:rsid w:val="009214F4"/>
    <w:rsid w:val="0092191C"/>
    <w:rsid w:val="00921D67"/>
    <w:rsid w:val="00922169"/>
    <w:rsid w:val="009221D2"/>
    <w:rsid w:val="0092249A"/>
    <w:rsid w:val="00922684"/>
    <w:rsid w:val="00922A70"/>
    <w:rsid w:val="00922AD7"/>
    <w:rsid w:val="00922E4F"/>
    <w:rsid w:val="00923714"/>
    <w:rsid w:val="009237BC"/>
    <w:rsid w:val="00924013"/>
    <w:rsid w:val="009247A4"/>
    <w:rsid w:val="00924A60"/>
    <w:rsid w:val="00925053"/>
    <w:rsid w:val="0092511B"/>
    <w:rsid w:val="009256DC"/>
    <w:rsid w:val="00926B4A"/>
    <w:rsid w:val="0093053B"/>
    <w:rsid w:val="009305BC"/>
    <w:rsid w:val="00930E0E"/>
    <w:rsid w:val="00931074"/>
    <w:rsid w:val="009319CC"/>
    <w:rsid w:val="00931BEC"/>
    <w:rsid w:val="00931CF8"/>
    <w:rsid w:val="00931F4A"/>
    <w:rsid w:val="00931F8F"/>
    <w:rsid w:val="009324F5"/>
    <w:rsid w:val="0093321B"/>
    <w:rsid w:val="0093336C"/>
    <w:rsid w:val="0093353C"/>
    <w:rsid w:val="00933A26"/>
    <w:rsid w:val="009346AD"/>
    <w:rsid w:val="009349A2"/>
    <w:rsid w:val="00934AA7"/>
    <w:rsid w:val="00934B84"/>
    <w:rsid w:val="00934F2E"/>
    <w:rsid w:val="0093579C"/>
    <w:rsid w:val="00935803"/>
    <w:rsid w:val="00935BAB"/>
    <w:rsid w:val="00935E9C"/>
    <w:rsid w:val="00935F62"/>
    <w:rsid w:val="0093606A"/>
    <w:rsid w:val="009360F8"/>
    <w:rsid w:val="00936A1F"/>
    <w:rsid w:val="00936A7D"/>
    <w:rsid w:val="00936DBA"/>
    <w:rsid w:val="0093729F"/>
    <w:rsid w:val="00937336"/>
    <w:rsid w:val="00937554"/>
    <w:rsid w:val="009401B0"/>
    <w:rsid w:val="00940560"/>
    <w:rsid w:val="009414D9"/>
    <w:rsid w:val="00943398"/>
    <w:rsid w:val="009434C3"/>
    <w:rsid w:val="0094363C"/>
    <w:rsid w:val="009439BA"/>
    <w:rsid w:val="0094405D"/>
    <w:rsid w:val="00944838"/>
    <w:rsid w:val="00944BE7"/>
    <w:rsid w:val="00945441"/>
    <w:rsid w:val="009454FD"/>
    <w:rsid w:val="009455E6"/>
    <w:rsid w:val="00945717"/>
    <w:rsid w:val="0094678B"/>
    <w:rsid w:val="00946879"/>
    <w:rsid w:val="00947800"/>
    <w:rsid w:val="00947B9F"/>
    <w:rsid w:val="00947F56"/>
    <w:rsid w:val="0095016C"/>
    <w:rsid w:val="009501C0"/>
    <w:rsid w:val="00950DE3"/>
    <w:rsid w:val="009510A9"/>
    <w:rsid w:val="00951289"/>
    <w:rsid w:val="00951339"/>
    <w:rsid w:val="00951542"/>
    <w:rsid w:val="00951A03"/>
    <w:rsid w:val="009527A0"/>
    <w:rsid w:val="0095292C"/>
    <w:rsid w:val="0095327F"/>
    <w:rsid w:val="00954237"/>
    <w:rsid w:val="00955299"/>
    <w:rsid w:val="0095530E"/>
    <w:rsid w:val="0095585D"/>
    <w:rsid w:val="0095707B"/>
    <w:rsid w:val="00957879"/>
    <w:rsid w:val="0096259A"/>
    <w:rsid w:val="009626E7"/>
    <w:rsid w:val="00962C24"/>
    <w:rsid w:val="00962FDB"/>
    <w:rsid w:val="009642AF"/>
    <w:rsid w:val="009642C6"/>
    <w:rsid w:val="00966145"/>
    <w:rsid w:val="00966676"/>
    <w:rsid w:val="00966BA4"/>
    <w:rsid w:val="00966F28"/>
    <w:rsid w:val="00966F90"/>
    <w:rsid w:val="009671A9"/>
    <w:rsid w:val="00967F34"/>
    <w:rsid w:val="00971AB3"/>
    <w:rsid w:val="00971AB8"/>
    <w:rsid w:val="0097224F"/>
    <w:rsid w:val="009725CC"/>
    <w:rsid w:val="00972795"/>
    <w:rsid w:val="009733DD"/>
    <w:rsid w:val="009735AF"/>
    <w:rsid w:val="00973661"/>
    <w:rsid w:val="0097417F"/>
    <w:rsid w:val="009744EE"/>
    <w:rsid w:val="00974EF9"/>
    <w:rsid w:val="0097551E"/>
    <w:rsid w:val="00975886"/>
    <w:rsid w:val="00975F51"/>
    <w:rsid w:val="0097624C"/>
    <w:rsid w:val="00977AA8"/>
    <w:rsid w:val="00980A32"/>
    <w:rsid w:val="00980E1B"/>
    <w:rsid w:val="00981000"/>
    <w:rsid w:val="009816A7"/>
    <w:rsid w:val="00981CDE"/>
    <w:rsid w:val="00982B0D"/>
    <w:rsid w:val="00982D1D"/>
    <w:rsid w:val="009838E4"/>
    <w:rsid w:val="00983C6E"/>
    <w:rsid w:val="00984356"/>
    <w:rsid w:val="009843D6"/>
    <w:rsid w:val="00984717"/>
    <w:rsid w:val="00984C79"/>
    <w:rsid w:val="00984EB7"/>
    <w:rsid w:val="00985456"/>
    <w:rsid w:val="00985933"/>
    <w:rsid w:val="00985B62"/>
    <w:rsid w:val="00986741"/>
    <w:rsid w:val="00986EC1"/>
    <w:rsid w:val="009872B7"/>
    <w:rsid w:val="009872C5"/>
    <w:rsid w:val="00987992"/>
    <w:rsid w:val="009879ED"/>
    <w:rsid w:val="009879F0"/>
    <w:rsid w:val="00987B53"/>
    <w:rsid w:val="00990B7E"/>
    <w:rsid w:val="00990EC5"/>
    <w:rsid w:val="00991947"/>
    <w:rsid w:val="00991D96"/>
    <w:rsid w:val="00992F28"/>
    <w:rsid w:val="00993DE0"/>
    <w:rsid w:val="00994802"/>
    <w:rsid w:val="0099514E"/>
    <w:rsid w:val="00995278"/>
    <w:rsid w:val="00996149"/>
    <w:rsid w:val="00996534"/>
    <w:rsid w:val="0099655B"/>
    <w:rsid w:val="00996788"/>
    <w:rsid w:val="009969B4"/>
    <w:rsid w:val="0099700F"/>
    <w:rsid w:val="00997825"/>
    <w:rsid w:val="00997977"/>
    <w:rsid w:val="00997C7C"/>
    <w:rsid w:val="009A0029"/>
    <w:rsid w:val="009A0272"/>
    <w:rsid w:val="009A0877"/>
    <w:rsid w:val="009A11C8"/>
    <w:rsid w:val="009A1723"/>
    <w:rsid w:val="009A1840"/>
    <w:rsid w:val="009A2378"/>
    <w:rsid w:val="009A2794"/>
    <w:rsid w:val="009A2C92"/>
    <w:rsid w:val="009A2CC0"/>
    <w:rsid w:val="009A2DF6"/>
    <w:rsid w:val="009A3B8A"/>
    <w:rsid w:val="009A3DAB"/>
    <w:rsid w:val="009A437C"/>
    <w:rsid w:val="009A460D"/>
    <w:rsid w:val="009A48BE"/>
    <w:rsid w:val="009A527F"/>
    <w:rsid w:val="009A534B"/>
    <w:rsid w:val="009A53CF"/>
    <w:rsid w:val="009A5B71"/>
    <w:rsid w:val="009A5EAA"/>
    <w:rsid w:val="009A665F"/>
    <w:rsid w:val="009A6759"/>
    <w:rsid w:val="009A7A55"/>
    <w:rsid w:val="009A7F1C"/>
    <w:rsid w:val="009B059D"/>
    <w:rsid w:val="009B1106"/>
    <w:rsid w:val="009B1858"/>
    <w:rsid w:val="009B1A77"/>
    <w:rsid w:val="009B2987"/>
    <w:rsid w:val="009B2A1E"/>
    <w:rsid w:val="009B2A60"/>
    <w:rsid w:val="009B2B57"/>
    <w:rsid w:val="009B2F8B"/>
    <w:rsid w:val="009B386D"/>
    <w:rsid w:val="009B4010"/>
    <w:rsid w:val="009B4189"/>
    <w:rsid w:val="009B428B"/>
    <w:rsid w:val="009B4DED"/>
    <w:rsid w:val="009B4F92"/>
    <w:rsid w:val="009B5155"/>
    <w:rsid w:val="009B51BA"/>
    <w:rsid w:val="009B553D"/>
    <w:rsid w:val="009B555C"/>
    <w:rsid w:val="009B58B5"/>
    <w:rsid w:val="009B58F2"/>
    <w:rsid w:val="009B6D00"/>
    <w:rsid w:val="009B712C"/>
    <w:rsid w:val="009B728F"/>
    <w:rsid w:val="009B7F50"/>
    <w:rsid w:val="009C033F"/>
    <w:rsid w:val="009C0549"/>
    <w:rsid w:val="009C11A5"/>
    <w:rsid w:val="009C188A"/>
    <w:rsid w:val="009C2491"/>
    <w:rsid w:val="009C2777"/>
    <w:rsid w:val="009C2D27"/>
    <w:rsid w:val="009C2F0E"/>
    <w:rsid w:val="009C3112"/>
    <w:rsid w:val="009C41EA"/>
    <w:rsid w:val="009C4A43"/>
    <w:rsid w:val="009C5028"/>
    <w:rsid w:val="009C5EB9"/>
    <w:rsid w:val="009C624F"/>
    <w:rsid w:val="009C6514"/>
    <w:rsid w:val="009C6692"/>
    <w:rsid w:val="009C67A7"/>
    <w:rsid w:val="009C6C22"/>
    <w:rsid w:val="009C7717"/>
    <w:rsid w:val="009C7CA0"/>
    <w:rsid w:val="009D0F40"/>
    <w:rsid w:val="009D1383"/>
    <w:rsid w:val="009D1885"/>
    <w:rsid w:val="009D1AC7"/>
    <w:rsid w:val="009D25B8"/>
    <w:rsid w:val="009D2622"/>
    <w:rsid w:val="009D2718"/>
    <w:rsid w:val="009D30DD"/>
    <w:rsid w:val="009D3610"/>
    <w:rsid w:val="009D3705"/>
    <w:rsid w:val="009D384F"/>
    <w:rsid w:val="009D3D95"/>
    <w:rsid w:val="009D3DCD"/>
    <w:rsid w:val="009D3E99"/>
    <w:rsid w:val="009D3EE3"/>
    <w:rsid w:val="009D4B0B"/>
    <w:rsid w:val="009D57D6"/>
    <w:rsid w:val="009D6C39"/>
    <w:rsid w:val="009D6F4E"/>
    <w:rsid w:val="009D71FB"/>
    <w:rsid w:val="009D7336"/>
    <w:rsid w:val="009E0395"/>
    <w:rsid w:val="009E0805"/>
    <w:rsid w:val="009E11A8"/>
    <w:rsid w:val="009E189F"/>
    <w:rsid w:val="009E1F7A"/>
    <w:rsid w:val="009E3059"/>
    <w:rsid w:val="009E3286"/>
    <w:rsid w:val="009E3513"/>
    <w:rsid w:val="009E3BA5"/>
    <w:rsid w:val="009E4651"/>
    <w:rsid w:val="009E4950"/>
    <w:rsid w:val="009E5727"/>
    <w:rsid w:val="009E6892"/>
    <w:rsid w:val="009E6985"/>
    <w:rsid w:val="009E72DD"/>
    <w:rsid w:val="009F1413"/>
    <w:rsid w:val="009F2ACB"/>
    <w:rsid w:val="009F3553"/>
    <w:rsid w:val="009F3AD1"/>
    <w:rsid w:val="009F3B7D"/>
    <w:rsid w:val="009F3E0B"/>
    <w:rsid w:val="009F3EAF"/>
    <w:rsid w:val="009F3ED8"/>
    <w:rsid w:val="009F4422"/>
    <w:rsid w:val="009F4521"/>
    <w:rsid w:val="009F4A99"/>
    <w:rsid w:val="009F4E1B"/>
    <w:rsid w:val="009F5821"/>
    <w:rsid w:val="009F5D04"/>
    <w:rsid w:val="009F5E8D"/>
    <w:rsid w:val="009F6643"/>
    <w:rsid w:val="009F66F7"/>
    <w:rsid w:val="009F67B7"/>
    <w:rsid w:val="00A0049A"/>
    <w:rsid w:val="00A00B03"/>
    <w:rsid w:val="00A016E1"/>
    <w:rsid w:val="00A02911"/>
    <w:rsid w:val="00A03039"/>
    <w:rsid w:val="00A041A5"/>
    <w:rsid w:val="00A05100"/>
    <w:rsid w:val="00A05948"/>
    <w:rsid w:val="00A05B7C"/>
    <w:rsid w:val="00A0614B"/>
    <w:rsid w:val="00A06476"/>
    <w:rsid w:val="00A06725"/>
    <w:rsid w:val="00A067C7"/>
    <w:rsid w:val="00A06AC4"/>
    <w:rsid w:val="00A07A65"/>
    <w:rsid w:val="00A07B26"/>
    <w:rsid w:val="00A10334"/>
    <w:rsid w:val="00A11487"/>
    <w:rsid w:val="00A11CBB"/>
    <w:rsid w:val="00A122DA"/>
    <w:rsid w:val="00A12755"/>
    <w:rsid w:val="00A13050"/>
    <w:rsid w:val="00A13952"/>
    <w:rsid w:val="00A13AD3"/>
    <w:rsid w:val="00A14AFC"/>
    <w:rsid w:val="00A14C11"/>
    <w:rsid w:val="00A15132"/>
    <w:rsid w:val="00A1523E"/>
    <w:rsid w:val="00A156CE"/>
    <w:rsid w:val="00A16599"/>
    <w:rsid w:val="00A166E3"/>
    <w:rsid w:val="00A16A1B"/>
    <w:rsid w:val="00A201C0"/>
    <w:rsid w:val="00A2150E"/>
    <w:rsid w:val="00A21DB8"/>
    <w:rsid w:val="00A22393"/>
    <w:rsid w:val="00A2259E"/>
    <w:rsid w:val="00A2277B"/>
    <w:rsid w:val="00A22BB9"/>
    <w:rsid w:val="00A22E32"/>
    <w:rsid w:val="00A23002"/>
    <w:rsid w:val="00A2335A"/>
    <w:rsid w:val="00A239E1"/>
    <w:rsid w:val="00A23C92"/>
    <w:rsid w:val="00A23D89"/>
    <w:rsid w:val="00A23E56"/>
    <w:rsid w:val="00A23F8D"/>
    <w:rsid w:val="00A23FCB"/>
    <w:rsid w:val="00A24724"/>
    <w:rsid w:val="00A2485B"/>
    <w:rsid w:val="00A249BE"/>
    <w:rsid w:val="00A255DE"/>
    <w:rsid w:val="00A2641A"/>
    <w:rsid w:val="00A26494"/>
    <w:rsid w:val="00A27EA1"/>
    <w:rsid w:val="00A27EA2"/>
    <w:rsid w:val="00A31036"/>
    <w:rsid w:val="00A316D1"/>
    <w:rsid w:val="00A31866"/>
    <w:rsid w:val="00A31A57"/>
    <w:rsid w:val="00A31E25"/>
    <w:rsid w:val="00A3209A"/>
    <w:rsid w:val="00A32824"/>
    <w:rsid w:val="00A32929"/>
    <w:rsid w:val="00A331F2"/>
    <w:rsid w:val="00A337BF"/>
    <w:rsid w:val="00A337C4"/>
    <w:rsid w:val="00A34411"/>
    <w:rsid w:val="00A34D08"/>
    <w:rsid w:val="00A35D00"/>
    <w:rsid w:val="00A36155"/>
    <w:rsid w:val="00A368F3"/>
    <w:rsid w:val="00A37AF2"/>
    <w:rsid w:val="00A40272"/>
    <w:rsid w:val="00A4039A"/>
    <w:rsid w:val="00A405EF"/>
    <w:rsid w:val="00A41770"/>
    <w:rsid w:val="00A42107"/>
    <w:rsid w:val="00A421AB"/>
    <w:rsid w:val="00A42307"/>
    <w:rsid w:val="00A42328"/>
    <w:rsid w:val="00A4345B"/>
    <w:rsid w:val="00A440B9"/>
    <w:rsid w:val="00A44146"/>
    <w:rsid w:val="00A4498F"/>
    <w:rsid w:val="00A44AA9"/>
    <w:rsid w:val="00A44B0F"/>
    <w:rsid w:val="00A4592A"/>
    <w:rsid w:val="00A45980"/>
    <w:rsid w:val="00A45A1C"/>
    <w:rsid w:val="00A46415"/>
    <w:rsid w:val="00A46761"/>
    <w:rsid w:val="00A4681E"/>
    <w:rsid w:val="00A468EA"/>
    <w:rsid w:val="00A46D96"/>
    <w:rsid w:val="00A46ED4"/>
    <w:rsid w:val="00A47791"/>
    <w:rsid w:val="00A501FD"/>
    <w:rsid w:val="00A51054"/>
    <w:rsid w:val="00A524A0"/>
    <w:rsid w:val="00A52A22"/>
    <w:rsid w:val="00A52A37"/>
    <w:rsid w:val="00A52B93"/>
    <w:rsid w:val="00A53630"/>
    <w:rsid w:val="00A53E0A"/>
    <w:rsid w:val="00A53ED7"/>
    <w:rsid w:val="00A5402D"/>
    <w:rsid w:val="00A54B57"/>
    <w:rsid w:val="00A55C2B"/>
    <w:rsid w:val="00A55F58"/>
    <w:rsid w:val="00A55F8B"/>
    <w:rsid w:val="00A56176"/>
    <w:rsid w:val="00A563E4"/>
    <w:rsid w:val="00A56742"/>
    <w:rsid w:val="00A57582"/>
    <w:rsid w:val="00A57586"/>
    <w:rsid w:val="00A57908"/>
    <w:rsid w:val="00A57ED1"/>
    <w:rsid w:val="00A601AB"/>
    <w:rsid w:val="00A609F5"/>
    <w:rsid w:val="00A60F35"/>
    <w:rsid w:val="00A620AC"/>
    <w:rsid w:val="00A62CF3"/>
    <w:rsid w:val="00A631B6"/>
    <w:rsid w:val="00A63951"/>
    <w:rsid w:val="00A63956"/>
    <w:rsid w:val="00A645C8"/>
    <w:rsid w:val="00A654EF"/>
    <w:rsid w:val="00A6580E"/>
    <w:rsid w:val="00A65CCA"/>
    <w:rsid w:val="00A65FED"/>
    <w:rsid w:val="00A66914"/>
    <w:rsid w:val="00A66B8A"/>
    <w:rsid w:val="00A670D9"/>
    <w:rsid w:val="00A6773B"/>
    <w:rsid w:val="00A67B85"/>
    <w:rsid w:val="00A67E53"/>
    <w:rsid w:val="00A70629"/>
    <w:rsid w:val="00A70A69"/>
    <w:rsid w:val="00A70AD7"/>
    <w:rsid w:val="00A70F8E"/>
    <w:rsid w:val="00A71118"/>
    <w:rsid w:val="00A7142A"/>
    <w:rsid w:val="00A714A0"/>
    <w:rsid w:val="00A71BF4"/>
    <w:rsid w:val="00A7218E"/>
    <w:rsid w:val="00A722EB"/>
    <w:rsid w:val="00A72C84"/>
    <w:rsid w:val="00A72E2D"/>
    <w:rsid w:val="00A73F32"/>
    <w:rsid w:val="00A745B2"/>
    <w:rsid w:val="00A74732"/>
    <w:rsid w:val="00A74974"/>
    <w:rsid w:val="00A75DD5"/>
    <w:rsid w:val="00A76FF1"/>
    <w:rsid w:val="00A77268"/>
    <w:rsid w:val="00A777CC"/>
    <w:rsid w:val="00A807B2"/>
    <w:rsid w:val="00A80C77"/>
    <w:rsid w:val="00A80CD3"/>
    <w:rsid w:val="00A80E24"/>
    <w:rsid w:val="00A80E2E"/>
    <w:rsid w:val="00A80EC6"/>
    <w:rsid w:val="00A812D8"/>
    <w:rsid w:val="00A821C9"/>
    <w:rsid w:val="00A82305"/>
    <w:rsid w:val="00A82387"/>
    <w:rsid w:val="00A8265B"/>
    <w:rsid w:val="00A82F70"/>
    <w:rsid w:val="00A8309D"/>
    <w:rsid w:val="00A834B0"/>
    <w:rsid w:val="00A84141"/>
    <w:rsid w:val="00A845D7"/>
    <w:rsid w:val="00A84708"/>
    <w:rsid w:val="00A84F29"/>
    <w:rsid w:val="00A85C50"/>
    <w:rsid w:val="00A85D36"/>
    <w:rsid w:val="00A86333"/>
    <w:rsid w:val="00A863B5"/>
    <w:rsid w:val="00A8646F"/>
    <w:rsid w:val="00A86658"/>
    <w:rsid w:val="00A86AE8"/>
    <w:rsid w:val="00A86E40"/>
    <w:rsid w:val="00A871C8"/>
    <w:rsid w:val="00A873F3"/>
    <w:rsid w:val="00A8797C"/>
    <w:rsid w:val="00A87FA3"/>
    <w:rsid w:val="00A90B06"/>
    <w:rsid w:val="00A910E6"/>
    <w:rsid w:val="00A918A2"/>
    <w:rsid w:val="00A91DAD"/>
    <w:rsid w:val="00A91F5D"/>
    <w:rsid w:val="00A92671"/>
    <w:rsid w:val="00A93FCD"/>
    <w:rsid w:val="00A940A2"/>
    <w:rsid w:val="00A940CE"/>
    <w:rsid w:val="00A943CF"/>
    <w:rsid w:val="00A94669"/>
    <w:rsid w:val="00A94D53"/>
    <w:rsid w:val="00A95131"/>
    <w:rsid w:val="00A95228"/>
    <w:rsid w:val="00A95579"/>
    <w:rsid w:val="00A95E19"/>
    <w:rsid w:val="00A95F0F"/>
    <w:rsid w:val="00A965CE"/>
    <w:rsid w:val="00A97724"/>
    <w:rsid w:val="00A97824"/>
    <w:rsid w:val="00AA0130"/>
    <w:rsid w:val="00AA04F4"/>
    <w:rsid w:val="00AA0A9E"/>
    <w:rsid w:val="00AA0B5A"/>
    <w:rsid w:val="00AA1305"/>
    <w:rsid w:val="00AA1F50"/>
    <w:rsid w:val="00AA3E2F"/>
    <w:rsid w:val="00AA479E"/>
    <w:rsid w:val="00AA52C0"/>
    <w:rsid w:val="00AA5494"/>
    <w:rsid w:val="00AA5CBF"/>
    <w:rsid w:val="00AA6065"/>
    <w:rsid w:val="00AA637D"/>
    <w:rsid w:val="00AA6476"/>
    <w:rsid w:val="00AA64C0"/>
    <w:rsid w:val="00AA6F41"/>
    <w:rsid w:val="00AA7514"/>
    <w:rsid w:val="00AA75E6"/>
    <w:rsid w:val="00AA7754"/>
    <w:rsid w:val="00AA77FD"/>
    <w:rsid w:val="00AB0671"/>
    <w:rsid w:val="00AB0CB8"/>
    <w:rsid w:val="00AB0D11"/>
    <w:rsid w:val="00AB1FA6"/>
    <w:rsid w:val="00AB366D"/>
    <w:rsid w:val="00AB3718"/>
    <w:rsid w:val="00AB3810"/>
    <w:rsid w:val="00AB3A24"/>
    <w:rsid w:val="00AB3EEF"/>
    <w:rsid w:val="00AB3F5E"/>
    <w:rsid w:val="00AB43BE"/>
    <w:rsid w:val="00AB4AD1"/>
    <w:rsid w:val="00AB5BF0"/>
    <w:rsid w:val="00AB6D43"/>
    <w:rsid w:val="00AB7ED2"/>
    <w:rsid w:val="00AC0521"/>
    <w:rsid w:val="00AC06AF"/>
    <w:rsid w:val="00AC0B64"/>
    <w:rsid w:val="00AC0C5B"/>
    <w:rsid w:val="00AC10B3"/>
    <w:rsid w:val="00AC1F2D"/>
    <w:rsid w:val="00AC2595"/>
    <w:rsid w:val="00AC2811"/>
    <w:rsid w:val="00AC308E"/>
    <w:rsid w:val="00AC3C3A"/>
    <w:rsid w:val="00AC3F2F"/>
    <w:rsid w:val="00AC4134"/>
    <w:rsid w:val="00AC4BCF"/>
    <w:rsid w:val="00AC52FC"/>
    <w:rsid w:val="00AC5356"/>
    <w:rsid w:val="00AC53A0"/>
    <w:rsid w:val="00AC5A04"/>
    <w:rsid w:val="00AC5C2E"/>
    <w:rsid w:val="00AC5FBC"/>
    <w:rsid w:val="00AC6290"/>
    <w:rsid w:val="00AC6AD1"/>
    <w:rsid w:val="00AC6E59"/>
    <w:rsid w:val="00AC6F9B"/>
    <w:rsid w:val="00AC76AF"/>
    <w:rsid w:val="00AC7728"/>
    <w:rsid w:val="00AC7A7E"/>
    <w:rsid w:val="00AC7D4B"/>
    <w:rsid w:val="00AC7FE5"/>
    <w:rsid w:val="00AD05B1"/>
    <w:rsid w:val="00AD0A85"/>
    <w:rsid w:val="00AD0BD8"/>
    <w:rsid w:val="00AD1601"/>
    <w:rsid w:val="00AD1697"/>
    <w:rsid w:val="00AD1C26"/>
    <w:rsid w:val="00AD27FA"/>
    <w:rsid w:val="00AD2B4E"/>
    <w:rsid w:val="00AD3166"/>
    <w:rsid w:val="00AD3349"/>
    <w:rsid w:val="00AD3550"/>
    <w:rsid w:val="00AD38D4"/>
    <w:rsid w:val="00AD3D72"/>
    <w:rsid w:val="00AD3E65"/>
    <w:rsid w:val="00AD3FED"/>
    <w:rsid w:val="00AD43CF"/>
    <w:rsid w:val="00AD4A5E"/>
    <w:rsid w:val="00AD509F"/>
    <w:rsid w:val="00AD53D5"/>
    <w:rsid w:val="00AD53E3"/>
    <w:rsid w:val="00AD562F"/>
    <w:rsid w:val="00AD56AA"/>
    <w:rsid w:val="00AD5D4A"/>
    <w:rsid w:val="00AD62FD"/>
    <w:rsid w:val="00AD64D3"/>
    <w:rsid w:val="00AD6CBB"/>
    <w:rsid w:val="00AD7AF3"/>
    <w:rsid w:val="00AE070C"/>
    <w:rsid w:val="00AE0FF5"/>
    <w:rsid w:val="00AE10E5"/>
    <w:rsid w:val="00AE158E"/>
    <w:rsid w:val="00AE1A12"/>
    <w:rsid w:val="00AE1D08"/>
    <w:rsid w:val="00AE1E34"/>
    <w:rsid w:val="00AE26CC"/>
    <w:rsid w:val="00AE2772"/>
    <w:rsid w:val="00AE2B43"/>
    <w:rsid w:val="00AE2E29"/>
    <w:rsid w:val="00AE2F24"/>
    <w:rsid w:val="00AE46BA"/>
    <w:rsid w:val="00AE46CA"/>
    <w:rsid w:val="00AE4904"/>
    <w:rsid w:val="00AE4967"/>
    <w:rsid w:val="00AE4A2C"/>
    <w:rsid w:val="00AE50AA"/>
    <w:rsid w:val="00AE5677"/>
    <w:rsid w:val="00AE626D"/>
    <w:rsid w:val="00AE67D0"/>
    <w:rsid w:val="00AE6DD6"/>
    <w:rsid w:val="00AE71AE"/>
    <w:rsid w:val="00AE758B"/>
    <w:rsid w:val="00AF0085"/>
    <w:rsid w:val="00AF022B"/>
    <w:rsid w:val="00AF19D2"/>
    <w:rsid w:val="00AF1CB6"/>
    <w:rsid w:val="00AF1E45"/>
    <w:rsid w:val="00AF213E"/>
    <w:rsid w:val="00AF23E2"/>
    <w:rsid w:val="00AF2A54"/>
    <w:rsid w:val="00AF2BF8"/>
    <w:rsid w:val="00AF3322"/>
    <w:rsid w:val="00AF3489"/>
    <w:rsid w:val="00AF3637"/>
    <w:rsid w:val="00AF3935"/>
    <w:rsid w:val="00AF3A38"/>
    <w:rsid w:val="00AF3A50"/>
    <w:rsid w:val="00AF47ED"/>
    <w:rsid w:val="00AF4A03"/>
    <w:rsid w:val="00AF4EB1"/>
    <w:rsid w:val="00AF4EC6"/>
    <w:rsid w:val="00AF54F3"/>
    <w:rsid w:val="00AF5AE7"/>
    <w:rsid w:val="00AF5E17"/>
    <w:rsid w:val="00AF666C"/>
    <w:rsid w:val="00AF6A94"/>
    <w:rsid w:val="00AF71E6"/>
    <w:rsid w:val="00AF750A"/>
    <w:rsid w:val="00AF7658"/>
    <w:rsid w:val="00AF7662"/>
    <w:rsid w:val="00AF7824"/>
    <w:rsid w:val="00AF7D72"/>
    <w:rsid w:val="00B00313"/>
    <w:rsid w:val="00B01565"/>
    <w:rsid w:val="00B02147"/>
    <w:rsid w:val="00B02A4B"/>
    <w:rsid w:val="00B02AC8"/>
    <w:rsid w:val="00B02C13"/>
    <w:rsid w:val="00B03762"/>
    <w:rsid w:val="00B03E25"/>
    <w:rsid w:val="00B03F31"/>
    <w:rsid w:val="00B04037"/>
    <w:rsid w:val="00B0410E"/>
    <w:rsid w:val="00B05294"/>
    <w:rsid w:val="00B052D5"/>
    <w:rsid w:val="00B0552C"/>
    <w:rsid w:val="00B05560"/>
    <w:rsid w:val="00B059AC"/>
    <w:rsid w:val="00B060FE"/>
    <w:rsid w:val="00B0620F"/>
    <w:rsid w:val="00B06240"/>
    <w:rsid w:val="00B06872"/>
    <w:rsid w:val="00B06E60"/>
    <w:rsid w:val="00B06EFC"/>
    <w:rsid w:val="00B07805"/>
    <w:rsid w:val="00B07AE2"/>
    <w:rsid w:val="00B07DB6"/>
    <w:rsid w:val="00B10DB3"/>
    <w:rsid w:val="00B11312"/>
    <w:rsid w:val="00B11DD4"/>
    <w:rsid w:val="00B11FAD"/>
    <w:rsid w:val="00B1212F"/>
    <w:rsid w:val="00B136D5"/>
    <w:rsid w:val="00B13E6B"/>
    <w:rsid w:val="00B148BE"/>
    <w:rsid w:val="00B14C17"/>
    <w:rsid w:val="00B161E1"/>
    <w:rsid w:val="00B16922"/>
    <w:rsid w:val="00B172BD"/>
    <w:rsid w:val="00B1745B"/>
    <w:rsid w:val="00B17553"/>
    <w:rsid w:val="00B2025B"/>
    <w:rsid w:val="00B2082D"/>
    <w:rsid w:val="00B20FF8"/>
    <w:rsid w:val="00B21158"/>
    <w:rsid w:val="00B224B1"/>
    <w:rsid w:val="00B22E6D"/>
    <w:rsid w:val="00B23CE2"/>
    <w:rsid w:val="00B24816"/>
    <w:rsid w:val="00B2557D"/>
    <w:rsid w:val="00B25A0D"/>
    <w:rsid w:val="00B25A64"/>
    <w:rsid w:val="00B25C78"/>
    <w:rsid w:val="00B26245"/>
    <w:rsid w:val="00B26A29"/>
    <w:rsid w:val="00B27351"/>
    <w:rsid w:val="00B27775"/>
    <w:rsid w:val="00B27E80"/>
    <w:rsid w:val="00B304FF"/>
    <w:rsid w:val="00B30FAB"/>
    <w:rsid w:val="00B311AC"/>
    <w:rsid w:val="00B31BFF"/>
    <w:rsid w:val="00B3206B"/>
    <w:rsid w:val="00B32C34"/>
    <w:rsid w:val="00B340AD"/>
    <w:rsid w:val="00B34388"/>
    <w:rsid w:val="00B34389"/>
    <w:rsid w:val="00B34B31"/>
    <w:rsid w:val="00B35D13"/>
    <w:rsid w:val="00B3634A"/>
    <w:rsid w:val="00B36441"/>
    <w:rsid w:val="00B36B44"/>
    <w:rsid w:val="00B371AD"/>
    <w:rsid w:val="00B3755B"/>
    <w:rsid w:val="00B375A2"/>
    <w:rsid w:val="00B37FCE"/>
    <w:rsid w:val="00B37FEA"/>
    <w:rsid w:val="00B40301"/>
    <w:rsid w:val="00B403EA"/>
    <w:rsid w:val="00B409CD"/>
    <w:rsid w:val="00B40EAC"/>
    <w:rsid w:val="00B412B9"/>
    <w:rsid w:val="00B4144F"/>
    <w:rsid w:val="00B414EE"/>
    <w:rsid w:val="00B41E74"/>
    <w:rsid w:val="00B41E7D"/>
    <w:rsid w:val="00B42139"/>
    <w:rsid w:val="00B421A9"/>
    <w:rsid w:val="00B421AB"/>
    <w:rsid w:val="00B42E03"/>
    <w:rsid w:val="00B43313"/>
    <w:rsid w:val="00B43767"/>
    <w:rsid w:val="00B43890"/>
    <w:rsid w:val="00B4475D"/>
    <w:rsid w:val="00B44883"/>
    <w:rsid w:val="00B45014"/>
    <w:rsid w:val="00B45535"/>
    <w:rsid w:val="00B461A0"/>
    <w:rsid w:val="00B461F5"/>
    <w:rsid w:val="00B464BE"/>
    <w:rsid w:val="00B46E4E"/>
    <w:rsid w:val="00B46FA4"/>
    <w:rsid w:val="00B47F11"/>
    <w:rsid w:val="00B5041A"/>
    <w:rsid w:val="00B506A8"/>
    <w:rsid w:val="00B50B66"/>
    <w:rsid w:val="00B50E6F"/>
    <w:rsid w:val="00B5146B"/>
    <w:rsid w:val="00B51DE4"/>
    <w:rsid w:val="00B526DE"/>
    <w:rsid w:val="00B529B6"/>
    <w:rsid w:val="00B52EA5"/>
    <w:rsid w:val="00B52FCA"/>
    <w:rsid w:val="00B532B5"/>
    <w:rsid w:val="00B5350F"/>
    <w:rsid w:val="00B53D2B"/>
    <w:rsid w:val="00B53D46"/>
    <w:rsid w:val="00B554A6"/>
    <w:rsid w:val="00B55F53"/>
    <w:rsid w:val="00B56170"/>
    <w:rsid w:val="00B561DF"/>
    <w:rsid w:val="00B5652A"/>
    <w:rsid w:val="00B566D5"/>
    <w:rsid w:val="00B56960"/>
    <w:rsid w:val="00B56EE9"/>
    <w:rsid w:val="00B57D90"/>
    <w:rsid w:val="00B6040D"/>
    <w:rsid w:val="00B60BA1"/>
    <w:rsid w:val="00B61796"/>
    <w:rsid w:val="00B61863"/>
    <w:rsid w:val="00B61ED7"/>
    <w:rsid w:val="00B627E5"/>
    <w:rsid w:val="00B62A2D"/>
    <w:rsid w:val="00B62B53"/>
    <w:rsid w:val="00B62C44"/>
    <w:rsid w:val="00B62E77"/>
    <w:rsid w:val="00B63A7B"/>
    <w:rsid w:val="00B63DAE"/>
    <w:rsid w:val="00B64257"/>
    <w:rsid w:val="00B64571"/>
    <w:rsid w:val="00B64A8D"/>
    <w:rsid w:val="00B64DEE"/>
    <w:rsid w:val="00B66258"/>
    <w:rsid w:val="00B66615"/>
    <w:rsid w:val="00B667B6"/>
    <w:rsid w:val="00B669C5"/>
    <w:rsid w:val="00B678F4"/>
    <w:rsid w:val="00B67982"/>
    <w:rsid w:val="00B70F90"/>
    <w:rsid w:val="00B7182A"/>
    <w:rsid w:val="00B71AC6"/>
    <w:rsid w:val="00B724D6"/>
    <w:rsid w:val="00B72769"/>
    <w:rsid w:val="00B727E3"/>
    <w:rsid w:val="00B7389A"/>
    <w:rsid w:val="00B73978"/>
    <w:rsid w:val="00B73EEE"/>
    <w:rsid w:val="00B745A3"/>
    <w:rsid w:val="00B74A3E"/>
    <w:rsid w:val="00B74BE6"/>
    <w:rsid w:val="00B75212"/>
    <w:rsid w:val="00B75815"/>
    <w:rsid w:val="00B764A7"/>
    <w:rsid w:val="00B77E09"/>
    <w:rsid w:val="00B80077"/>
    <w:rsid w:val="00B80097"/>
    <w:rsid w:val="00B80D81"/>
    <w:rsid w:val="00B82784"/>
    <w:rsid w:val="00B829BC"/>
    <w:rsid w:val="00B82AB6"/>
    <w:rsid w:val="00B82FFA"/>
    <w:rsid w:val="00B83441"/>
    <w:rsid w:val="00B837E0"/>
    <w:rsid w:val="00B841EA"/>
    <w:rsid w:val="00B844AC"/>
    <w:rsid w:val="00B848A3"/>
    <w:rsid w:val="00B849BD"/>
    <w:rsid w:val="00B85AF7"/>
    <w:rsid w:val="00B8675E"/>
    <w:rsid w:val="00B86DFC"/>
    <w:rsid w:val="00B875E8"/>
    <w:rsid w:val="00B879AC"/>
    <w:rsid w:val="00B90264"/>
    <w:rsid w:val="00B91BD5"/>
    <w:rsid w:val="00B91E1E"/>
    <w:rsid w:val="00B92C37"/>
    <w:rsid w:val="00B9343E"/>
    <w:rsid w:val="00B93F25"/>
    <w:rsid w:val="00B93F73"/>
    <w:rsid w:val="00B94359"/>
    <w:rsid w:val="00B9481C"/>
    <w:rsid w:val="00B94D27"/>
    <w:rsid w:val="00B953A0"/>
    <w:rsid w:val="00B970AF"/>
    <w:rsid w:val="00B97F1F"/>
    <w:rsid w:val="00BA0B20"/>
    <w:rsid w:val="00BA1A42"/>
    <w:rsid w:val="00BA1AD8"/>
    <w:rsid w:val="00BA1F2E"/>
    <w:rsid w:val="00BA2202"/>
    <w:rsid w:val="00BA2213"/>
    <w:rsid w:val="00BA2C4C"/>
    <w:rsid w:val="00BA3224"/>
    <w:rsid w:val="00BA393E"/>
    <w:rsid w:val="00BA3CCD"/>
    <w:rsid w:val="00BA3E1A"/>
    <w:rsid w:val="00BA43B5"/>
    <w:rsid w:val="00BA4C65"/>
    <w:rsid w:val="00BA51B2"/>
    <w:rsid w:val="00BA54EE"/>
    <w:rsid w:val="00BA5A4E"/>
    <w:rsid w:val="00BA5D22"/>
    <w:rsid w:val="00BA636D"/>
    <w:rsid w:val="00BA75C0"/>
    <w:rsid w:val="00BA7EA9"/>
    <w:rsid w:val="00BB0308"/>
    <w:rsid w:val="00BB0E78"/>
    <w:rsid w:val="00BB10E3"/>
    <w:rsid w:val="00BB1A70"/>
    <w:rsid w:val="00BB26D4"/>
    <w:rsid w:val="00BB2E84"/>
    <w:rsid w:val="00BB3030"/>
    <w:rsid w:val="00BB3419"/>
    <w:rsid w:val="00BB3F01"/>
    <w:rsid w:val="00BB48C6"/>
    <w:rsid w:val="00BB4A13"/>
    <w:rsid w:val="00BB4E55"/>
    <w:rsid w:val="00BB5057"/>
    <w:rsid w:val="00BB57E5"/>
    <w:rsid w:val="00BB6934"/>
    <w:rsid w:val="00BB6A52"/>
    <w:rsid w:val="00BB6E1F"/>
    <w:rsid w:val="00BB6F92"/>
    <w:rsid w:val="00BB73C9"/>
    <w:rsid w:val="00BB748B"/>
    <w:rsid w:val="00BB7B95"/>
    <w:rsid w:val="00BB7E0B"/>
    <w:rsid w:val="00BC07DE"/>
    <w:rsid w:val="00BC1E0B"/>
    <w:rsid w:val="00BC272C"/>
    <w:rsid w:val="00BC29D4"/>
    <w:rsid w:val="00BC317F"/>
    <w:rsid w:val="00BC38C2"/>
    <w:rsid w:val="00BC3DE0"/>
    <w:rsid w:val="00BC4BB3"/>
    <w:rsid w:val="00BC4CDB"/>
    <w:rsid w:val="00BC60BF"/>
    <w:rsid w:val="00BC63E5"/>
    <w:rsid w:val="00BC698F"/>
    <w:rsid w:val="00BC6FB6"/>
    <w:rsid w:val="00BC707F"/>
    <w:rsid w:val="00BC70F6"/>
    <w:rsid w:val="00BC723D"/>
    <w:rsid w:val="00BC7264"/>
    <w:rsid w:val="00BC7799"/>
    <w:rsid w:val="00BC7CE0"/>
    <w:rsid w:val="00BC7E66"/>
    <w:rsid w:val="00BD0199"/>
    <w:rsid w:val="00BD06CA"/>
    <w:rsid w:val="00BD0DD6"/>
    <w:rsid w:val="00BD1B5B"/>
    <w:rsid w:val="00BD1C12"/>
    <w:rsid w:val="00BD213F"/>
    <w:rsid w:val="00BD216C"/>
    <w:rsid w:val="00BD241F"/>
    <w:rsid w:val="00BD28B7"/>
    <w:rsid w:val="00BD3649"/>
    <w:rsid w:val="00BD40E6"/>
    <w:rsid w:val="00BD46B2"/>
    <w:rsid w:val="00BD4D4A"/>
    <w:rsid w:val="00BD4FB0"/>
    <w:rsid w:val="00BD5002"/>
    <w:rsid w:val="00BD612E"/>
    <w:rsid w:val="00BD7191"/>
    <w:rsid w:val="00BD7298"/>
    <w:rsid w:val="00BD740D"/>
    <w:rsid w:val="00BD75B2"/>
    <w:rsid w:val="00BE0CC7"/>
    <w:rsid w:val="00BE11A4"/>
    <w:rsid w:val="00BE1EE5"/>
    <w:rsid w:val="00BE25BC"/>
    <w:rsid w:val="00BE2750"/>
    <w:rsid w:val="00BE2E26"/>
    <w:rsid w:val="00BE3770"/>
    <w:rsid w:val="00BE3B90"/>
    <w:rsid w:val="00BE3F4E"/>
    <w:rsid w:val="00BE3FAA"/>
    <w:rsid w:val="00BE4BAA"/>
    <w:rsid w:val="00BE5AAE"/>
    <w:rsid w:val="00BE5F29"/>
    <w:rsid w:val="00BE6001"/>
    <w:rsid w:val="00BE620C"/>
    <w:rsid w:val="00BE67AB"/>
    <w:rsid w:val="00BE7A2B"/>
    <w:rsid w:val="00BF0076"/>
    <w:rsid w:val="00BF080A"/>
    <w:rsid w:val="00BF0A19"/>
    <w:rsid w:val="00BF0A47"/>
    <w:rsid w:val="00BF1197"/>
    <w:rsid w:val="00BF1B41"/>
    <w:rsid w:val="00BF26B2"/>
    <w:rsid w:val="00BF2878"/>
    <w:rsid w:val="00BF2CFF"/>
    <w:rsid w:val="00BF2EE0"/>
    <w:rsid w:val="00BF4D3C"/>
    <w:rsid w:val="00BF5129"/>
    <w:rsid w:val="00BF5993"/>
    <w:rsid w:val="00BF59B5"/>
    <w:rsid w:val="00BF668C"/>
    <w:rsid w:val="00BF66C9"/>
    <w:rsid w:val="00BF71D9"/>
    <w:rsid w:val="00BF7328"/>
    <w:rsid w:val="00BF74AB"/>
    <w:rsid w:val="00BF7B61"/>
    <w:rsid w:val="00BF7FBE"/>
    <w:rsid w:val="00C005FA"/>
    <w:rsid w:val="00C006CF"/>
    <w:rsid w:val="00C01161"/>
    <w:rsid w:val="00C01694"/>
    <w:rsid w:val="00C01710"/>
    <w:rsid w:val="00C01EAE"/>
    <w:rsid w:val="00C022DC"/>
    <w:rsid w:val="00C0275B"/>
    <w:rsid w:val="00C02AB5"/>
    <w:rsid w:val="00C02AFB"/>
    <w:rsid w:val="00C03860"/>
    <w:rsid w:val="00C03B15"/>
    <w:rsid w:val="00C03E80"/>
    <w:rsid w:val="00C05078"/>
    <w:rsid w:val="00C076EA"/>
    <w:rsid w:val="00C07BEA"/>
    <w:rsid w:val="00C07FA7"/>
    <w:rsid w:val="00C07FB9"/>
    <w:rsid w:val="00C1169C"/>
    <w:rsid w:val="00C11B39"/>
    <w:rsid w:val="00C11C78"/>
    <w:rsid w:val="00C11DF8"/>
    <w:rsid w:val="00C11E09"/>
    <w:rsid w:val="00C11F1E"/>
    <w:rsid w:val="00C125F7"/>
    <w:rsid w:val="00C126A4"/>
    <w:rsid w:val="00C1361E"/>
    <w:rsid w:val="00C13794"/>
    <w:rsid w:val="00C13ACC"/>
    <w:rsid w:val="00C13F6F"/>
    <w:rsid w:val="00C1473E"/>
    <w:rsid w:val="00C1506C"/>
    <w:rsid w:val="00C15D06"/>
    <w:rsid w:val="00C16A52"/>
    <w:rsid w:val="00C16BE3"/>
    <w:rsid w:val="00C16CF7"/>
    <w:rsid w:val="00C16D19"/>
    <w:rsid w:val="00C1702C"/>
    <w:rsid w:val="00C17431"/>
    <w:rsid w:val="00C1751E"/>
    <w:rsid w:val="00C17F2F"/>
    <w:rsid w:val="00C17F45"/>
    <w:rsid w:val="00C20892"/>
    <w:rsid w:val="00C20AF4"/>
    <w:rsid w:val="00C22A0B"/>
    <w:rsid w:val="00C22C51"/>
    <w:rsid w:val="00C22CAE"/>
    <w:rsid w:val="00C2310B"/>
    <w:rsid w:val="00C23306"/>
    <w:rsid w:val="00C23D08"/>
    <w:rsid w:val="00C23FD7"/>
    <w:rsid w:val="00C242E8"/>
    <w:rsid w:val="00C247C0"/>
    <w:rsid w:val="00C24A5A"/>
    <w:rsid w:val="00C24BDC"/>
    <w:rsid w:val="00C24CEF"/>
    <w:rsid w:val="00C25361"/>
    <w:rsid w:val="00C25517"/>
    <w:rsid w:val="00C25E5E"/>
    <w:rsid w:val="00C2635F"/>
    <w:rsid w:val="00C26E28"/>
    <w:rsid w:val="00C2708F"/>
    <w:rsid w:val="00C2726A"/>
    <w:rsid w:val="00C27478"/>
    <w:rsid w:val="00C276F2"/>
    <w:rsid w:val="00C27A0C"/>
    <w:rsid w:val="00C31340"/>
    <w:rsid w:val="00C31E57"/>
    <w:rsid w:val="00C326E3"/>
    <w:rsid w:val="00C32F1F"/>
    <w:rsid w:val="00C335D9"/>
    <w:rsid w:val="00C33606"/>
    <w:rsid w:val="00C337FE"/>
    <w:rsid w:val="00C340DB"/>
    <w:rsid w:val="00C34423"/>
    <w:rsid w:val="00C34995"/>
    <w:rsid w:val="00C349AE"/>
    <w:rsid w:val="00C34A52"/>
    <w:rsid w:val="00C3540C"/>
    <w:rsid w:val="00C35F72"/>
    <w:rsid w:val="00C362FD"/>
    <w:rsid w:val="00C3690C"/>
    <w:rsid w:val="00C36C5E"/>
    <w:rsid w:val="00C37062"/>
    <w:rsid w:val="00C3716B"/>
    <w:rsid w:val="00C37434"/>
    <w:rsid w:val="00C3760B"/>
    <w:rsid w:val="00C40231"/>
    <w:rsid w:val="00C405A3"/>
    <w:rsid w:val="00C4197C"/>
    <w:rsid w:val="00C41A39"/>
    <w:rsid w:val="00C41EB4"/>
    <w:rsid w:val="00C4207C"/>
    <w:rsid w:val="00C427E2"/>
    <w:rsid w:val="00C42FC8"/>
    <w:rsid w:val="00C441A7"/>
    <w:rsid w:val="00C44348"/>
    <w:rsid w:val="00C44FA2"/>
    <w:rsid w:val="00C454CA"/>
    <w:rsid w:val="00C45BD4"/>
    <w:rsid w:val="00C460F3"/>
    <w:rsid w:val="00C46449"/>
    <w:rsid w:val="00C464B4"/>
    <w:rsid w:val="00C4714C"/>
    <w:rsid w:val="00C473CF"/>
    <w:rsid w:val="00C476CD"/>
    <w:rsid w:val="00C47AB5"/>
    <w:rsid w:val="00C47D05"/>
    <w:rsid w:val="00C47D88"/>
    <w:rsid w:val="00C47D90"/>
    <w:rsid w:val="00C47DAA"/>
    <w:rsid w:val="00C47E6B"/>
    <w:rsid w:val="00C50472"/>
    <w:rsid w:val="00C504E1"/>
    <w:rsid w:val="00C50956"/>
    <w:rsid w:val="00C50EA3"/>
    <w:rsid w:val="00C514E3"/>
    <w:rsid w:val="00C515DA"/>
    <w:rsid w:val="00C51F04"/>
    <w:rsid w:val="00C528EE"/>
    <w:rsid w:val="00C52CC4"/>
    <w:rsid w:val="00C52E67"/>
    <w:rsid w:val="00C5314B"/>
    <w:rsid w:val="00C53728"/>
    <w:rsid w:val="00C53948"/>
    <w:rsid w:val="00C5429C"/>
    <w:rsid w:val="00C54CA7"/>
    <w:rsid w:val="00C54CDC"/>
    <w:rsid w:val="00C55148"/>
    <w:rsid w:val="00C55204"/>
    <w:rsid w:val="00C55436"/>
    <w:rsid w:val="00C55708"/>
    <w:rsid w:val="00C5584F"/>
    <w:rsid w:val="00C55CF0"/>
    <w:rsid w:val="00C55FBB"/>
    <w:rsid w:val="00C561CE"/>
    <w:rsid w:val="00C5668C"/>
    <w:rsid w:val="00C56930"/>
    <w:rsid w:val="00C57524"/>
    <w:rsid w:val="00C57592"/>
    <w:rsid w:val="00C57776"/>
    <w:rsid w:val="00C6052D"/>
    <w:rsid w:val="00C61135"/>
    <w:rsid w:val="00C61B31"/>
    <w:rsid w:val="00C61EE9"/>
    <w:rsid w:val="00C62270"/>
    <w:rsid w:val="00C623F2"/>
    <w:rsid w:val="00C63635"/>
    <w:rsid w:val="00C638FE"/>
    <w:rsid w:val="00C63E94"/>
    <w:rsid w:val="00C64BE6"/>
    <w:rsid w:val="00C6550C"/>
    <w:rsid w:val="00C658AE"/>
    <w:rsid w:val="00C6590E"/>
    <w:rsid w:val="00C65EE9"/>
    <w:rsid w:val="00C666F8"/>
    <w:rsid w:val="00C668FA"/>
    <w:rsid w:val="00C669D3"/>
    <w:rsid w:val="00C67B37"/>
    <w:rsid w:val="00C70860"/>
    <w:rsid w:val="00C70FFB"/>
    <w:rsid w:val="00C71FFB"/>
    <w:rsid w:val="00C72082"/>
    <w:rsid w:val="00C72857"/>
    <w:rsid w:val="00C72BCE"/>
    <w:rsid w:val="00C73660"/>
    <w:rsid w:val="00C738A4"/>
    <w:rsid w:val="00C73B5D"/>
    <w:rsid w:val="00C748C4"/>
    <w:rsid w:val="00C7539C"/>
    <w:rsid w:val="00C754BB"/>
    <w:rsid w:val="00C755A9"/>
    <w:rsid w:val="00C75D39"/>
    <w:rsid w:val="00C760FD"/>
    <w:rsid w:val="00C765E3"/>
    <w:rsid w:val="00C766D2"/>
    <w:rsid w:val="00C774D4"/>
    <w:rsid w:val="00C7774A"/>
    <w:rsid w:val="00C77A41"/>
    <w:rsid w:val="00C81D5C"/>
    <w:rsid w:val="00C82334"/>
    <w:rsid w:val="00C8278B"/>
    <w:rsid w:val="00C82EBD"/>
    <w:rsid w:val="00C8309F"/>
    <w:rsid w:val="00C83218"/>
    <w:rsid w:val="00C832E8"/>
    <w:rsid w:val="00C8387D"/>
    <w:rsid w:val="00C840CB"/>
    <w:rsid w:val="00C854D2"/>
    <w:rsid w:val="00C8572E"/>
    <w:rsid w:val="00C85B5B"/>
    <w:rsid w:val="00C85B77"/>
    <w:rsid w:val="00C86DB8"/>
    <w:rsid w:val="00C8735D"/>
    <w:rsid w:val="00C87528"/>
    <w:rsid w:val="00C876C2"/>
    <w:rsid w:val="00C87762"/>
    <w:rsid w:val="00C87B3B"/>
    <w:rsid w:val="00C9031A"/>
    <w:rsid w:val="00C9121C"/>
    <w:rsid w:val="00C912A0"/>
    <w:rsid w:val="00C91D23"/>
    <w:rsid w:val="00C9246A"/>
    <w:rsid w:val="00C925FB"/>
    <w:rsid w:val="00C92F32"/>
    <w:rsid w:val="00C93617"/>
    <w:rsid w:val="00C93BB6"/>
    <w:rsid w:val="00C943EE"/>
    <w:rsid w:val="00C9516E"/>
    <w:rsid w:val="00C95976"/>
    <w:rsid w:val="00C9630E"/>
    <w:rsid w:val="00C96D7A"/>
    <w:rsid w:val="00C97675"/>
    <w:rsid w:val="00C977B0"/>
    <w:rsid w:val="00C97890"/>
    <w:rsid w:val="00CA02B4"/>
    <w:rsid w:val="00CA05AE"/>
    <w:rsid w:val="00CA108F"/>
    <w:rsid w:val="00CA17F1"/>
    <w:rsid w:val="00CA1C14"/>
    <w:rsid w:val="00CA1DCE"/>
    <w:rsid w:val="00CA2030"/>
    <w:rsid w:val="00CA2DBD"/>
    <w:rsid w:val="00CA3593"/>
    <w:rsid w:val="00CA3957"/>
    <w:rsid w:val="00CA3FC9"/>
    <w:rsid w:val="00CA4BBA"/>
    <w:rsid w:val="00CA4E77"/>
    <w:rsid w:val="00CA569F"/>
    <w:rsid w:val="00CA572E"/>
    <w:rsid w:val="00CA6431"/>
    <w:rsid w:val="00CA6514"/>
    <w:rsid w:val="00CA6622"/>
    <w:rsid w:val="00CA7084"/>
    <w:rsid w:val="00CA71D2"/>
    <w:rsid w:val="00CA7DEE"/>
    <w:rsid w:val="00CA7F6F"/>
    <w:rsid w:val="00CB075F"/>
    <w:rsid w:val="00CB1356"/>
    <w:rsid w:val="00CB13B3"/>
    <w:rsid w:val="00CB18C4"/>
    <w:rsid w:val="00CB1D00"/>
    <w:rsid w:val="00CB1DA0"/>
    <w:rsid w:val="00CB1E11"/>
    <w:rsid w:val="00CB2067"/>
    <w:rsid w:val="00CB25A9"/>
    <w:rsid w:val="00CB3116"/>
    <w:rsid w:val="00CB37D0"/>
    <w:rsid w:val="00CB3838"/>
    <w:rsid w:val="00CB391D"/>
    <w:rsid w:val="00CB3976"/>
    <w:rsid w:val="00CB4577"/>
    <w:rsid w:val="00CB53D2"/>
    <w:rsid w:val="00CB5571"/>
    <w:rsid w:val="00CB6097"/>
    <w:rsid w:val="00CB6ADA"/>
    <w:rsid w:val="00CB7A36"/>
    <w:rsid w:val="00CC0387"/>
    <w:rsid w:val="00CC055D"/>
    <w:rsid w:val="00CC13AA"/>
    <w:rsid w:val="00CC1C86"/>
    <w:rsid w:val="00CC1FAE"/>
    <w:rsid w:val="00CC2567"/>
    <w:rsid w:val="00CC2724"/>
    <w:rsid w:val="00CC2D47"/>
    <w:rsid w:val="00CC2E33"/>
    <w:rsid w:val="00CC300B"/>
    <w:rsid w:val="00CC3219"/>
    <w:rsid w:val="00CC41A3"/>
    <w:rsid w:val="00CC4843"/>
    <w:rsid w:val="00CC4EDE"/>
    <w:rsid w:val="00CC556B"/>
    <w:rsid w:val="00CC60BE"/>
    <w:rsid w:val="00CC6541"/>
    <w:rsid w:val="00CC65A3"/>
    <w:rsid w:val="00CC6706"/>
    <w:rsid w:val="00CC6A36"/>
    <w:rsid w:val="00CC7615"/>
    <w:rsid w:val="00CC7774"/>
    <w:rsid w:val="00CC78BA"/>
    <w:rsid w:val="00CC7F3D"/>
    <w:rsid w:val="00CD08FC"/>
    <w:rsid w:val="00CD13CC"/>
    <w:rsid w:val="00CD1597"/>
    <w:rsid w:val="00CD268D"/>
    <w:rsid w:val="00CD27B2"/>
    <w:rsid w:val="00CD3114"/>
    <w:rsid w:val="00CD348D"/>
    <w:rsid w:val="00CD39D4"/>
    <w:rsid w:val="00CD4CEB"/>
    <w:rsid w:val="00CD4DF4"/>
    <w:rsid w:val="00CD50AC"/>
    <w:rsid w:val="00CD590C"/>
    <w:rsid w:val="00CD61C4"/>
    <w:rsid w:val="00CD620D"/>
    <w:rsid w:val="00CD646E"/>
    <w:rsid w:val="00CD66CD"/>
    <w:rsid w:val="00CD6BDA"/>
    <w:rsid w:val="00CD733C"/>
    <w:rsid w:val="00CD76E5"/>
    <w:rsid w:val="00CD7A75"/>
    <w:rsid w:val="00CD7C62"/>
    <w:rsid w:val="00CE07DD"/>
    <w:rsid w:val="00CE08E2"/>
    <w:rsid w:val="00CE0F88"/>
    <w:rsid w:val="00CE1756"/>
    <w:rsid w:val="00CE1EF1"/>
    <w:rsid w:val="00CE2716"/>
    <w:rsid w:val="00CE2849"/>
    <w:rsid w:val="00CE3243"/>
    <w:rsid w:val="00CE4698"/>
    <w:rsid w:val="00CE4E84"/>
    <w:rsid w:val="00CE5605"/>
    <w:rsid w:val="00CE5DF4"/>
    <w:rsid w:val="00CE6655"/>
    <w:rsid w:val="00CE753B"/>
    <w:rsid w:val="00CE7876"/>
    <w:rsid w:val="00CE79B2"/>
    <w:rsid w:val="00CF0426"/>
    <w:rsid w:val="00CF0429"/>
    <w:rsid w:val="00CF09AD"/>
    <w:rsid w:val="00CF1AFA"/>
    <w:rsid w:val="00CF2164"/>
    <w:rsid w:val="00CF25D4"/>
    <w:rsid w:val="00CF27C3"/>
    <w:rsid w:val="00CF29B9"/>
    <w:rsid w:val="00CF3291"/>
    <w:rsid w:val="00CF39A5"/>
    <w:rsid w:val="00CF40FD"/>
    <w:rsid w:val="00CF4C75"/>
    <w:rsid w:val="00CF5451"/>
    <w:rsid w:val="00CF5554"/>
    <w:rsid w:val="00CF578D"/>
    <w:rsid w:val="00CF5ABB"/>
    <w:rsid w:val="00CF5B60"/>
    <w:rsid w:val="00CF5BCF"/>
    <w:rsid w:val="00CF62E2"/>
    <w:rsid w:val="00CF6AB0"/>
    <w:rsid w:val="00CF6D5C"/>
    <w:rsid w:val="00CF73BE"/>
    <w:rsid w:val="00CF7809"/>
    <w:rsid w:val="00D00229"/>
    <w:rsid w:val="00D00BEA"/>
    <w:rsid w:val="00D026CF"/>
    <w:rsid w:val="00D02E13"/>
    <w:rsid w:val="00D0327D"/>
    <w:rsid w:val="00D03318"/>
    <w:rsid w:val="00D03533"/>
    <w:rsid w:val="00D037EC"/>
    <w:rsid w:val="00D03D91"/>
    <w:rsid w:val="00D041A0"/>
    <w:rsid w:val="00D04240"/>
    <w:rsid w:val="00D0433E"/>
    <w:rsid w:val="00D05161"/>
    <w:rsid w:val="00D056CC"/>
    <w:rsid w:val="00D05A69"/>
    <w:rsid w:val="00D066BF"/>
    <w:rsid w:val="00D06C27"/>
    <w:rsid w:val="00D07009"/>
    <w:rsid w:val="00D07B0A"/>
    <w:rsid w:val="00D07E14"/>
    <w:rsid w:val="00D10576"/>
    <w:rsid w:val="00D111B4"/>
    <w:rsid w:val="00D11331"/>
    <w:rsid w:val="00D11762"/>
    <w:rsid w:val="00D11787"/>
    <w:rsid w:val="00D11FD8"/>
    <w:rsid w:val="00D1218E"/>
    <w:rsid w:val="00D12293"/>
    <w:rsid w:val="00D12316"/>
    <w:rsid w:val="00D12B53"/>
    <w:rsid w:val="00D12B76"/>
    <w:rsid w:val="00D12CCC"/>
    <w:rsid w:val="00D1317D"/>
    <w:rsid w:val="00D135E1"/>
    <w:rsid w:val="00D136F8"/>
    <w:rsid w:val="00D13BA4"/>
    <w:rsid w:val="00D13CB9"/>
    <w:rsid w:val="00D13E6C"/>
    <w:rsid w:val="00D14111"/>
    <w:rsid w:val="00D14795"/>
    <w:rsid w:val="00D14BC5"/>
    <w:rsid w:val="00D14C46"/>
    <w:rsid w:val="00D14F9F"/>
    <w:rsid w:val="00D162E5"/>
    <w:rsid w:val="00D16CFB"/>
    <w:rsid w:val="00D17127"/>
    <w:rsid w:val="00D1746E"/>
    <w:rsid w:val="00D179B5"/>
    <w:rsid w:val="00D17AA2"/>
    <w:rsid w:val="00D17C20"/>
    <w:rsid w:val="00D17E7F"/>
    <w:rsid w:val="00D20026"/>
    <w:rsid w:val="00D206C9"/>
    <w:rsid w:val="00D20C30"/>
    <w:rsid w:val="00D21460"/>
    <w:rsid w:val="00D217D1"/>
    <w:rsid w:val="00D21F73"/>
    <w:rsid w:val="00D23233"/>
    <w:rsid w:val="00D23822"/>
    <w:rsid w:val="00D23D9F"/>
    <w:rsid w:val="00D23EF3"/>
    <w:rsid w:val="00D24013"/>
    <w:rsid w:val="00D24472"/>
    <w:rsid w:val="00D24D24"/>
    <w:rsid w:val="00D24DC5"/>
    <w:rsid w:val="00D24EA2"/>
    <w:rsid w:val="00D25189"/>
    <w:rsid w:val="00D25463"/>
    <w:rsid w:val="00D2691C"/>
    <w:rsid w:val="00D26933"/>
    <w:rsid w:val="00D26BB2"/>
    <w:rsid w:val="00D26CA6"/>
    <w:rsid w:val="00D26DDE"/>
    <w:rsid w:val="00D273AD"/>
    <w:rsid w:val="00D308CA"/>
    <w:rsid w:val="00D308F5"/>
    <w:rsid w:val="00D30BE5"/>
    <w:rsid w:val="00D3112B"/>
    <w:rsid w:val="00D3127A"/>
    <w:rsid w:val="00D3178E"/>
    <w:rsid w:val="00D317D2"/>
    <w:rsid w:val="00D31E01"/>
    <w:rsid w:val="00D32836"/>
    <w:rsid w:val="00D33342"/>
    <w:rsid w:val="00D335E6"/>
    <w:rsid w:val="00D33C56"/>
    <w:rsid w:val="00D33DB9"/>
    <w:rsid w:val="00D34813"/>
    <w:rsid w:val="00D355A1"/>
    <w:rsid w:val="00D35695"/>
    <w:rsid w:val="00D36195"/>
    <w:rsid w:val="00D3674E"/>
    <w:rsid w:val="00D3677C"/>
    <w:rsid w:val="00D36C6A"/>
    <w:rsid w:val="00D4017F"/>
    <w:rsid w:val="00D40205"/>
    <w:rsid w:val="00D4041B"/>
    <w:rsid w:val="00D40610"/>
    <w:rsid w:val="00D4138D"/>
    <w:rsid w:val="00D41630"/>
    <w:rsid w:val="00D4228E"/>
    <w:rsid w:val="00D425F0"/>
    <w:rsid w:val="00D43BFA"/>
    <w:rsid w:val="00D44578"/>
    <w:rsid w:val="00D4483D"/>
    <w:rsid w:val="00D4494D"/>
    <w:rsid w:val="00D44CBD"/>
    <w:rsid w:val="00D453D9"/>
    <w:rsid w:val="00D454C2"/>
    <w:rsid w:val="00D458A0"/>
    <w:rsid w:val="00D45B44"/>
    <w:rsid w:val="00D46521"/>
    <w:rsid w:val="00D46A2B"/>
    <w:rsid w:val="00D4772C"/>
    <w:rsid w:val="00D501B4"/>
    <w:rsid w:val="00D50D7A"/>
    <w:rsid w:val="00D51479"/>
    <w:rsid w:val="00D515D5"/>
    <w:rsid w:val="00D51639"/>
    <w:rsid w:val="00D51933"/>
    <w:rsid w:val="00D52572"/>
    <w:rsid w:val="00D540DB"/>
    <w:rsid w:val="00D5441E"/>
    <w:rsid w:val="00D5446F"/>
    <w:rsid w:val="00D547DE"/>
    <w:rsid w:val="00D5531B"/>
    <w:rsid w:val="00D5573C"/>
    <w:rsid w:val="00D564D1"/>
    <w:rsid w:val="00D571B6"/>
    <w:rsid w:val="00D57298"/>
    <w:rsid w:val="00D60226"/>
    <w:rsid w:val="00D60555"/>
    <w:rsid w:val="00D60732"/>
    <w:rsid w:val="00D60D54"/>
    <w:rsid w:val="00D611D8"/>
    <w:rsid w:val="00D613E0"/>
    <w:rsid w:val="00D61DB4"/>
    <w:rsid w:val="00D624A2"/>
    <w:rsid w:val="00D62665"/>
    <w:rsid w:val="00D62ECA"/>
    <w:rsid w:val="00D63048"/>
    <w:rsid w:val="00D634D1"/>
    <w:rsid w:val="00D63B7F"/>
    <w:rsid w:val="00D640F1"/>
    <w:rsid w:val="00D648B0"/>
    <w:rsid w:val="00D650C0"/>
    <w:rsid w:val="00D659CD"/>
    <w:rsid w:val="00D65CFA"/>
    <w:rsid w:val="00D6679C"/>
    <w:rsid w:val="00D67D87"/>
    <w:rsid w:val="00D67FF8"/>
    <w:rsid w:val="00D7061F"/>
    <w:rsid w:val="00D706F9"/>
    <w:rsid w:val="00D72763"/>
    <w:rsid w:val="00D72E48"/>
    <w:rsid w:val="00D739CB"/>
    <w:rsid w:val="00D73F14"/>
    <w:rsid w:val="00D745AD"/>
    <w:rsid w:val="00D74D12"/>
    <w:rsid w:val="00D751E0"/>
    <w:rsid w:val="00D75750"/>
    <w:rsid w:val="00D75920"/>
    <w:rsid w:val="00D764F6"/>
    <w:rsid w:val="00D768C7"/>
    <w:rsid w:val="00D7720C"/>
    <w:rsid w:val="00D77253"/>
    <w:rsid w:val="00D804A1"/>
    <w:rsid w:val="00D80826"/>
    <w:rsid w:val="00D80846"/>
    <w:rsid w:val="00D80B12"/>
    <w:rsid w:val="00D81341"/>
    <w:rsid w:val="00D81C3E"/>
    <w:rsid w:val="00D81DC0"/>
    <w:rsid w:val="00D82609"/>
    <w:rsid w:val="00D82DFD"/>
    <w:rsid w:val="00D83273"/>
    <w:rsid w:val="00D83343"/>
    <w:rsid w:val="00D8366B"/>
    <w:rsid w:val="00D83A41"/>
    <w:rsid w:val="00D844BA"/>
    <w:rsid w:val="00D84B0E"/>
    <w:rsid w:val="00D84C3F"/>
    <w:rsid w:val="00D8626E"/>
    <w:rsid w:val="00D8694C"/>
    <w:rsid w:val="00D87856"/>
    <w:rsid w:val="00D90046"/>
    <w:rsid w:val="00D90227"/>
    <w:rsid w:val="00D9193E"/>
    <w:rsid w:val="00D91D3D"/>
    <w:rsid w:val="00D923BF"/>
    <w:rsid w:val="00D927D8"/>
    <w:rsid w:val="00D92E47"/>
    <w:rsid w:val="00D92F6A"/>
    <w:rsid w:val="00D93261"/>
    <w:rsid w:val="00D93C1E"/>
    <w:rsid w:val="00D94289"/>
    <w:rsid w:val="00D946BA"/>
    <w:rsid w:val="00D952E9"/>
    <w:rsid w:val="00D9537C"/>
    <w:rsid w:val="00D962EA"/>
    <w:rsid w:val="00D967FD"/>
    <w:rsid w:val="00D9718A"/>
    <w:rsid w:val="00D9725F"/>
    <w:rsid w:val="00D97D25"/>
    <w:rsid w:val="00D97FE2"/>
    <w:rsid w:val="00DA0A43"/>
    <w:rsid w:val="00DA0B49"/>
    <w:rsid w:val="00DA0E8E"/>
    <w:rsid w:val="00DA10DD"/>
    <w:rsid w:val="00DA1C7E"/>
    <w:rsid w:val="00DA1C8C"/>
    <w:rsid w:val="00DA1F7E"/>
    <w:rsid w:val="00DA218D"/>
    <w:rsid w:val="00DA33C6"/>
    <w:rsid w:val="00DA3871"/>
    <w:rsid w:val="00DA3EC1"/>
    <w:rsid w:val="00DA45FA"/>
    <w:rsid w:val="00DA4DE5"/>
    <w:rsid w:val="00DA4F1D"/>
    <w:rsid w:val="00DA5181"/>
    <w:rsid w:val="00DA5685"/>
    <w:rsid w:val="00DA724E"/>
    <w:rsid w:val="00DA759E"/>
    <w:rsid w:val="00DA760E"/>
    <w:rsid w:val="00DA77C9"/>
    <w:rsid w:val="00DA7C64"/>
    <w:rsid w:val="00DB0130"/>
    <w:rsid w:val="00DB03EB"/>
    <w:rsid w:val="00DB05A5"/>
    <w:rsid w:val="00DB0688"/>
    <w:rsid w:val="00DB0F3D"/>
    <w:rsid w:val="00DB11CC"/>
    <w:rsid w:val="00DB1DBF"/>
    <w:rsid w:val="00DB24A7"/>
    <w:rsid w:val="00DB29A4"/>
    <w:rsid w:val="00DB2A20"/>
    <w:rsid w:val="00DB2EAA"/>
    <w:rsid w:val="00DB341B"/>
    <w:rsid w:val="00DB34CB"/>
    <w:rsid w:val="00DB47F4"/>
    <w:rsid w:val="00DB5CA2"/>
    <w:rsid w:val="00DB5EF3"/>
    <w:rsid w:val="00DB62DB"/>
    <w:rsid w:val="00DB62E9"/>
    <w:rsid w:val="00DB6381"/>
    <w:rsid w:val="00DB6D6D"/>
    <w:rsid w:val="00DC0061"/>
    <w:rsid w:val="00DC155D"/>
    <w:rsid w:val="00DC1738"/>
    <w:rsid w:val="00DC1878"/>
    <w:rsid w:val="00DC1A3F"/>
    <w:rsid w:val="00DC1BCE"/>
    <w:rsid w:val="00DC1D38"/>
    <w:rsid w:val="00DC2861"/>
    <w:rsid w:val="00DC296F"/>
    <w:rsid w:val="00DC299B"/>
    <w:rsid w:val="00DC2BB7"/>
    <w:rsid w:val="00DC2D78"/>
    <w:rsid w:val="00DC396C"/>
    <w:rsid w:val="00DC3AC0"/>
    <w:rsid w:val="00DC46EC"/>
    <w:rsid w:val="00DC4B7B"/>
    <w:rsid w:val="00DC4BB7"/>
    <w:rsid w:val="00DC4C9C"/>
    <w:rsid w:val="00DC4CB1"/>
    <w:rsid w:val="00DC5904"/>
    <w:rsid w:val="00DC5EDE"/>
    <w:rsid w:val="00DC5F09"/>
    <w:rsid w:val="00DC638B"/>
    <w:rsid w:val="00DC6BF9"/>
    <w:rsid w:val="00DC6E81"/>
    <w:rsid w:val="00DC6EA4"/>
    <w:rsid w:val="00DC7056"/>
    <w:rsid w:val="00DC7449"/>
    <w:rsid w:val="00DD0597"/>
    <w:rsid w:val="00DD130C"/>
    <w:rsid w:val="00DD1497"/>
    <w:rsid w:val="00DD153C"/>
    <w:rsid w:val="00DD1B5E"/>
    <w:rsid w:val="00DD1D25"/>
    <w:rsid w:val="00DD2B95"/>
    <w:rsid w:val="00DD2C1F"/>
    <w:rsid w:val="00DD3DF6"/>
    <w:rsid w:val="00DD3E0A"/>
    <w:rsid w:val="00DD3E1A"/>
    <w:rsid w:val="00DD3F44"/>
    <w:rsid w:val="00DD3FCB"/>
    <w:rsid w:val="00DD461F"/>
    <w:rsid w:val="00DD4E58"/>
    <w:rsid w:val="00DD515B"/>
    <w:rsid w:val="00DD5C62"/>
    <w:rsid w:val="00DD5CF8"/>
    <w:rsid w:val="00DD5D9B"/>
    <w:rsid w:val="00DD6123"/>
    <w:rsid w:val="00DD687F"/>
    <w:rsid w:val="00DD6DBE"/>
    <w:rsid w:val="00DD6F7B"/>
    <w:rsid w:val="00DE008C"/>
    <w:rsid w:val="00DE0300"/>
    <w:rsid w:val="00DE03F8"/>
    <w:rsid w:val="00DE0B09"/>
    <w:rsid w:val="00DE1153"/>
    <w:rsid w:val="00DE1CB1"/>
    <w:rsid w:val="00DE22BF"/>
    <w:rsid w:val="00DE2B75"/>
    <w:rsid w:val="00DE3A2F"/>
    <w:rsid w:val="00DE3B98"/>
    <w:rsid w:val="00DE51C3"/>
    <w:rsid w:val="00DE5551"/>
    <w:rsid w:val="00DE5704"/>
    <w:rsid w:val="00DE570B"/>
    <w:rsid w:val="00DE586E"/>
    <w:rsid w:val="00DE5A8E"/>
    <w:rsid w:val="00DE5DFC"/>
    <w:rsid w:val="00DE65DF"/>
    <w:rsid w:val="00DE69A5"/>
    <w:rsid w:val="00DE6A13"/>
    <w:rsid w:val="00DE6A2B"/>
    <w:rsid w:val="00DE7B20"/>
    <w:rsid w:val="00DF0070"/>
    <w:rsid w:val="00DF057C"/>
    <w:rsid w:val="00DF0BF2"/>
    <w:rsid w:val="00DF1422"/>
    <w:rsid w:val="00DF162B"/>
    <w:rsid w:val="00DF1EA0"/>
    <w:rsid w:val="00DF3159"/>
    <w:rsid w:val="00DF3D82"/>
    <w:rsid w:val="00DF4496"/>
    <w:rsid w:val="00DF4D5D"/>
    <w:rsid w:val="00DF526D"/>
    <w:rsid w:val="00DF55CE"/>
    <w:rsid w:val="00DF5DBF"/>
    <w:rsid w:val="00DF5E3E"/>
    <w:rsid w:val="00DF5F20"/>
    <w:rsid w:val="00DF5F74"/>
    <w:rsid w:val="00DF6483"/>
    <w:rsid w:val="00DF65C7"/>
    <w:rsid w:val="00DF725E"/>
    <w:rsid w:val="00DF734B"/>
    <w:rsid w:val="00DF757B"/>
    <w:rsid w:val="00DF757D"/>
    <w:rsid w:val="00DF7DB6"/>
    <w:rsid w:val="00E00AF8"/>
    <w:rsid w:val="00E00B92"/>
    <w:rsid w:val="00E01338"/>
    <w:rsid w:val="00E0223A"/>
    <w:rsid w:val="00E02C1C"/>
    <w:rsid w:val="00E0303B"/>
    <w:rsid w:val="00E03402"/>
    <w:rsid w:val="00E0369E"/>
    <w:rsid w:val="00E03B0D"/>
    <w:rsid w:val="00E04258"/>
    <w:rsid w:val="00E04B5C"/>
    <w:rsid w:val="00E04B88"/>
    <w:rsid w:val="00E04BFF"/>
    <w:rsid w:val="00E04E88"/>
    <w:rsid w:val="00E050ED"/>
    <w:rsid w:val="00E055AB"/>
    <w:rsid w:val="00E0573C"/>
    <w:rsid w:val="00E0592C"/>
    <w:rsid w:val="00E05D8E"/>
    <w:rsid w:val="00E06314"/>
    <w:rsid w:val="00E0637E"/>
    <w:rsid w:val="00E0650C"/>
    <w:rsid w:val="00E0665F"/>
    <w:rsid w:val="00E06790"/>
    <w:rsid w:val="00E07071"/>
    <w:rsid w:val="00E07FC2"/>
    <w:rsid w:val="00E1022E"/>
    <w:rsid w:val="00E1038A"/>
    <w:rsid w:val="00E10439"/>
    <w:rsid w:val="00E10654"/>
    <w:rsid w:val="00E10F16"/>
    <w:rsid w:val="00E11AA2"/>
    <w:rsid w:val="00E11AAA"/>
    <w:rsid w:val="00E11C7D"/>
    <w:rsid w:val="00E12645"/>
    <w:rsid w:val="00E130BE"/>
    <w:rsid w:val="00E130EF"/>
    <w:rsid w:val="00E1329B"/>
    <w:rsid w:val="00E13860"/>
    <w:rsid w:val="00E14474"/>
    <w:rsid w:val="00E14A7E"/>
    <w:rsid w:val="00E1641E"/>
    <w:rsid w:val="00E16729"/>
    <w:rsid w:val="00E167C4"/>
    <w:rsid w:val="00E1714F"/>
    <w:rsid w:val="00E177EF"/>
    <w:rsid w:val="00E178BD"/>
    <w:rsid w:val="00E17BC0"/>
    <w:rsid w:val="00E214E2"/>
    <w:rsid w:val="00E21B70"/>
    <w:rsid w:val="00E21FF1"/>
    <w:rsid w:val="00E22158"/>
    <w:rsid w:val="00E2240C"/>
    <w:rsid w:val="00E234A5"/>
    <w:rsid w:val="00E23693"/>
    <w:rsid w:val="00E23A68"/>
    <w:rsid w:val="00E23CE8"/>
    <w:rsid w:val="00E241B0"/>
    <w:rsid w:val="00E24B3D"/>
    <w:rsid w:val="00E259A1"/>
    <w:rsid w:val="00E25D52"/>
    <w:rsid w:val="00E264E0"/>
    <w:rsid w:val="00E267E6"/>
    <w:rsid w:val="00E2722E"/>
    <w:rsid w:val="00E275D2"/>
    <w:rsid w:val="00E27665"/>
    <w:rsid w:val="00E27BEE"/>
    <w:rsid w:val="00E3020F"/>
    <w:rsid w:val="00E30297"/>
    <w:rsid w:val="00E30474"/>
    <w:rsid w:val="00E308F1"/>
    <w:rsid w:val="00E30C4C"/>
    <w:rsid w:val="00E30D8A"/>
    <w:rsid w:val="00E31717"/>
    <w:rsid w:val="00E31EA6"/>
    <w:rsid w:val="00E32810"/>
    <w:rsid w:val="00E33105"/>
    <w:rsid w:val="00E332CE"/>
    <w:rsid w:val="00E33666"/>
    <w:rsid w:val="00E3371A"/>
    <w:rsid w:val="00E33D25"/>
    <w:rsid w:val="00E33D9C"/>
    <w:rsid w:val="00E34482"/>
    <w:rsid w:val="00E34AED"/>
    <w:rsid w:val="00E35A95"/>
    <w:rsid w:val="00E35E4A"/>
    <w:rsid w:val="00E361D4"/>
    <w:rsid w:val="00E36A65"/>
    <w:rsid w:val="00E36CE5"/>
    <w:rsid w:val="00E36F03"/>
    <w:rsid w:val="00E37108"/>
    <w:rsid w:val="00E37A01"/>
    <w:rsid w:val="00E37E65"/>
    <w:rsid w:val="00E37F31"/>
    <w:rsid w:val="00E4112B"/>
    <w:rsid w:val="00E414A1"/>
    <w:rsid w:val="00E414BF"/>
    <w:rsid w:val="00E41E05"/>
    <w:rsid w:val="00E41E95"/>
    <w:rsid w:val="00E42FEF"/>
    <w:rsid w:val="00E43385"/>
    <w:rsid w:val="00E43E8E"/>
    <w:rsid w:val="00E440F5"/>
    <w:rsid w:val="00E4487A"/>
    <w:rsid w:val="00E45031"/>
    <w:rsid w:val="00E46333"/>
    <w:rsid w:val="00E46B41"/>
    <w:rsid w:val="00E46CC3"/>
    <w:rsid w:val="00E47EDE"/>
    <w:rsid w:val="00E50AEF"/>
    <w:rsid w:val="00E50B9F"/>
    <w:rsid w:val="00E50E85"/>
    <w:rsid w:val="00E510E0"/>
    <w:rsid w:val="00E516F0"/>
    <w:rsid w:val="00E51952"/>
    <w:rsid w:val="00E51A0C"/>
    <w:rsid w:val="00E51CC4"/>
    <w:rsid w:val="00E53854"/>
    <w:rsid w:val="00E5516D"/>
    <w:rsid w:val="00E55998"/>
    <w:rsid w:val="00E56304"/>
    <w:rsid w:val="00E56580"/>
    <w:rsid w:val="00E56C09"/>
    <w:rsid w:val="00E5748D"/>
    <w:rsid w:val="00E57DFD"/>
    <w:rsid w:val="00E60337"/>
    <w:rsid w:val="00E60398"/>
    <w:rsid w:val="00E6108A"/>
    <w:rsid w:val="00E613CA"/>
    <w:rsid w:val="00E617CF"/>
    <w:rsid w:val="00E61ABC"/>
    <w:rsid w:val="00E624EE"/>
    <w:rsid w:val="00E64B69"/>
    <w:rsid w:val="00E657DA"/>
    <w:rsid w:val="00E65EF8"/>
    <w:rsid w:val="00E664E8"/>
    <w:rsid w:val="00E6671D"/>
    <w:rsid w:val="00E66876"/>
    <w:rsid w:val="00E6694F"/>
    <w:rsid w:val="00E66F49"/>
    <w:rsid w:val="00E67FAB"/>
    <w:rsid w:val="00E70116"/>
    <w:rsid w:val="00E70C5F"/>
    <w:rsid w:val="00E717E0"/>
    <w:rsid w:val="00E71975"/>
    <w:rsid w:val="00E71A4C"/>
    <w:rsid w:val="00E71E70"/>
    <w:rsid w:val="00E71F9C"/>
    <w:rsid w:val="00E72A00"/>
    <w:rsid w:val="00E72D7B"/>
    <w:rsid w:val="00E730DD"/>
    <w:rsid w:val="00E731B2"/>
    <w:rsid w:val="00E737EB"/>
    <w:rsid w:val="00E7440C"/>
    <w:rsid w:val="00E74A66"/>
    <w:rsid w:val="00E74F7A"/>
    <w:rsid w:val="00E7620D"/>
    <w:rsid w:val="00E7640A"/>
    <w:rsid w:val="00E768AF"/>
    <w:rsid w:val="00E76DF8"/>
    <w:rsid w:val="00E77385"/>
    <w:rsid w:val="00E77CC4"/>
    <w:rsid w:val="00E80595"/>
    <w:rsid w:val="00E80A34"/>
    <w:rsid w:val="00E80D16"/>
    <w:rsid w:val="00E812AD"/>
    <w:rsid w:val="00E8162C"/>
    <w:rsid w:val="00E81BC7"/>
    <w:rsid w:val="00E8215E"/>
    <w:rsid w:val="00E82EF0"/>
    <w:rsid w:val="00E83063"/>
    <w:rsid w:val="00E83862"/>
    <w:rsid w:val="00E83DA3"/>
    <w:rsid w:val="00E84319"/>
    <w:rsid w:val="00E84991"/>
    <w:rsid w:val="00E84AFB"/>
    <w:rsid w:val="00E84E58"/>
    <w:rsid w:val="00E8503A"/>
    <w:rsid w:val="00E85BF4"/>
    <w:rsid w:val="00E86F0A"/>
    <w:rsid w:val="00E875EB"/>
    <w:rsid w:val="00E87A60"/>
    <w:rsid w:val="00E87C55"/>
    <w:rsid w:val="00E90343"/>
    <w:rsid w:val="00E90410"/>
    <w:rsid w:val="00E904BB"/>
    <w:rsid w:val="00E90A0E"/>
    <w:rsid w:val="00E90A31"/>
    <w:rsid w:val="00E90D0B"/>
    <w:rsid w:val="00E91F85"/>
    <w:rsid w:val="00E9208B"/>
    <w:rsid w:val="00E92AB1"/>
    <w:rsid w:val="00E9330E"/>
    <w:rsid w:val="00E937D8"/>
    <w:rsid w:val="00E93871"/>
    <w:rsid w:val="00E93B95"/>
    <w:rsid w:val="00E93D95"/>
    <w:rsid w:val="00E93DFB"/>
    <w:rsid w:val="00E93E19"/>
    <w:rsid w:val="00E93F25"/>
    <w:rsid w:val="00E9474D"/>
    <w:rsid w:val="00E95430"/>
    <w:rsid w:val="00E955EE"/>
    <w:rsid w:val="00E956C8"/>
    <w:rsid w:val="00E957F7"/>
    <w:rsid w:val="00E95F96"/>
    <w:rsid w:val="00E96533"/>
    <w:rsid w:val="00E9684A"/>
    <w:rsid w:val="00E97055"/>
    <w:rsid w:val="00E971BB"/>
    <w:rsid w:val="00E97805"/>
    <w:rsid w:val="00E978DB"/>
    <w:rsid w:val="00E9790C"/>
    <w:rsid w:val="00E97E8A"/>
    <w:rsid w:val="00E97F96"/>
    <w:rsid w:val="00EA02B7"/>
    <w:rsid w:val="00EA1147"/>
    <w:rsid w:val="00EA26D8"/>
    <w:rsid w:val="00EA2895"/>
    <w:rsid w:val="00EA29FA"/>
    <w:rsid w:val="00EA2B72"/>
    <w:rsid w:val="00EA481A"/>
    <w:rsid w:val="00EA49B9"/>
    <w:rsid w:val="00EA512A"/>
    <w:rsid w:val="00EA5286"/>
    <w:rsid w:val="00EA5B52"/>
    <w:rsid w:val="00EA5D98"/>
    <w:rsid w:val="00EA5F4F"/>
    <w:rsid w:val="00EA5F99"/>
    <w:rsid w:val="00EA67B6"/>
    <w:rsid w:val="00EA69AC"/>
    <w:rsid w:val="00EA73C6"/>
    <w:rsid w:val="00EA7B46"/>
    <w:rsid w:val="00EA7D20"/>
    <w:rsid w:val="00EA7E9C"/>
    <w:rsid w:val="00EB009A"/>
    <w:rsid w:val="00EB06E2"/>
    <w:rsid w:val="00EB07AA"/>
    <w:rsid w:val="00EB0C11"/>
    <w:rsid w:val="00EB0C35"/>
    <w:rsid w:val="00EB1039"/>
    <w:rsid w:val="00EB212C"/>
    <w:rsid w:val="00EB2586"/>
    <w:rsid w:val="00EB25C2"/>
    <w:rsid w:val="00EB298D"/>
    <w:rsid w:val="00EB2D7A"/>
    <w:rsid w:val="00EB3773"/>
    <w:rsid w:val="00EB3B97"/>
    <w:rsid w:val="00EB3ED6"/>
    <w:rsid w:val="00EB4385"/>
    <w:rsid w:val="00EB45FC"/>
    <w:rsid w:val="00EB4849"/>
    <w:rsid w:val="00EB4B51"/>
    <w:rsid w:val="00EB53E0"/>
    <w:rsid w:val="00EB5E70"/>
    <w:rsid w:val="00EB68A7"/>
    <w:rsid w:val="00EB7963"/>
    <w:rsid w:val="00EB7DA8"/>
    <w:rsid w:val="00EC0F31"/>
    <w:rsid w:val="00EC1892"/>
    <w:rsid w:val="00EC1E75"/>
    <w:rsid w:val="00EC22B8"/>
    <w:rsid w:val="00EC301F"/>
    <w:rsid w:val="00EC32D8"/>
    <w:rsid w:val="00EC4067"/>
    <w:rsid w:val="00EC4304"/>
    <w:rsid w:val="00EC44F9"/>
    <w:rsid w:val="00EC4FF4"/>
    <w:rsid w:val="00EC53E7"/>
    <w:rsid w:val="00EC553A"/>
    <w:rsid w:val="00EC5F91"/>
    <w:rsid w:val="00EC5FC3"/>
    <w:rsid w:val="00EC655A"/>
    <w:rsid w:val="00EC691A"/>
    <w:rsid w:val="00EC692D"/>
    <w:rsid w:val="00EC6BB9"/>
    <w:rsid w:val="00EC6DA3"/>
    <w:rsid w:val="00EC7690"/>
    <w:rsid w:val="00EC7B16"/>
    <w:rsid w:val="00EC7B5E"/>
    <w:rsid w:val="00EC7CCC"/>
    <w:rsid w:val="00EC7D97"/>
    <w:rsid w:val="00ED05C4"/>
    <w:rsid w:val="00ED077B"/>
    <w:rsid w:val="00ED0CD1"/>
    <w:rsid w:val="00ED1409"/>
    <w:rsid w:val="00ED143F"/>
    <w:rsid w:val="00ED1FB9"/>
    <w:rsid w:val="00ED2C4E"/>
    <w:rsid w:val="00ED3037"/>
    <w:rsid w:val="00ED3FA4"/>
    <w:rsid w:val="00ED4332"/>
    <w:rsid w:val="00ED4411"/>
    <w:rsid w:val="00ED4903"/>
    <w:rsid w:val="00ED4C09"/>
    <w:rsid w:val="00ED4C2B"/>
    <w:rsid w:val="00ED5631"/>
    <w:rsid w:val="00ED59FA"/>
    <w:rsid w:val="00ED5B9A"/>
    <w:rsid w:val="00ED660E"/>
    <w:rsid w:val="00ED67C5"/>
    <w:rsid w:val="00ED6882"/>
    <w:rsid w:val="00ED7EBC"/>
    <w:rsid w:val="00EE0B28"/>
    <w:rsid w:val="00EE0F40"/>
    <w:rsid w:val="00EE289D"/>
    <w:rsid w:val="00EE2985"/>
    <w:rsid w:val="00EE2C0F"/>
    <w:rsid w:val="00EE2D2A"/>
    <w:rsid w:val="00EE33D9"/>
    <w:rsid w:val="00EE3FA5"/>
    <w:rsid w:val="00EE45C0"/>
    <w:rsid w:val="00EE57C0"/>
    <w:rsid w:val="00EE5CE7"/>
    <w:rsid w:val="00EE664E"/>
    <w:rsid w:val="00EE67F0"/>
    <w:rsid w:val="00EE71F7"/>
    <w:rsid w:val="00EE75B0"/>
    <w:rsid w:val="00EE769F"/>
    <w:rsid w:val="00EE7B74"/>
    <w:rsid w:val="00EF0915"/>
    <w:rsid w:val="00EF13BF"/>
    <w:rsid w:val="00EF26E0"/>
    <w:rsid w:val="00EF2756"/>
    <w:rsid w:val="00EF2D8E"/>
    <w:rsid w:val="00EF32D5"/>
    <w:rsid w:val="00EF32EA"/>
    <w:rsid w:val="00EF3437"/>
    <w:rsid w:val="00EF44ED"/>
    <w:rsid w:val="00EF483E"/>
    <w:rsid w:val="00EF4A9C"/>
    <w:rsid w:val="00EF606B"/>
    <w:rsid w:val="00EF6750"/>
    <w:rsid w:val="00EF6795"/>
    <w:rsid w:val="00EF69CA"/>
    <w:rsid w:val="00EF727C"/>
    <w:rsid w:val="00EF7C73"/>
    <w:rsid w:val="00F00635"/>
    <w:rsid w:val="00F01558"/>
    <w:rsid w:val="00F01A74"/>
    <w:rsid w:val="00F01BDE"/>
    <w:rsid w:val="00F01BF5"/>
    <w:rsid w:val="00F01D59"/>
    <w:rsid w:val="00F03B66"/>
    <w:rsid w:val="00F03E16"/>
    <w:rsid w:val="00F043F2"/>
    <w:rsid w:val="00F04833"/>
    <w:rsid w:val="00F04C3B"/>
    <w:rsid w:val="00F053A1"/>
    <w:rsid w:val="00F05DE9"/>
    <w:rsid w:val="00F06BAC"/>
    <w:rsid w:val="00F0729D"/>
    <w:rsid w:val="00F072EA"/>
    <w:rsid w:val="00F0745D"/>
    <w:rsid w:val="00F07DF9"/>
    <w:rsid w:val="00F107FF"/>
    <w:rsid w:val="00F10C09"/>
    <w:rsid w:val="00F112E5"/>
    <w:rsid w:val="00F114FB"/>
    <w:rsid w:val="00F11672"/>
    <w:rsid w:val="00F116BF"/>
    <w:rsid w:val="00F11B03"/>
    <w:rsid w:val="00F11BBC"/>
    <w:rsid w:val="00F11EA5"/>
    <w:rsid w:val="00F11EFB"/>
    <w:rsid w:val="00F1206D"/>
    <w:rsid w:val="00F12346"/>
    <w:rsid w:val="00F1240A"/>
    <w:rsid w:val="00F12FF3"/>
    <w:rsid w:val="00F13099"/>
    <w:rsid w:val="00F139F1"/>
    <w:rsid w:val="00F141EE"/>
    <w:rsid w:val="00F148E7"/>
    <w:rsid w:val="00F15427"/>
    <w:rsid w:val="00F157C9"/>
    <w:rsid w:val="00F15B7F"/>
    <w:rsid w:val="00F16372"/>
    <w:rsid w:val="00F1647B"/>
    <w:rsid w:val="00F16DC8"/>
    <w:rsid w:val="00F170A8"/>
    <w:rsid w:val="00F171C1"/>
    <w:rsid w:val="00F1744E"/>
    <w:rsid w:val="00F17A66"/>
    <w:rsid w:val="00F17D6A"/>
    <w:rsid w:val="00F200BB"/>
    <w:rsid w:val="00F20C5C"/>
    <w:rsid w:val="00F2103B"/>
    <w:rsid w:val="00F21643"/>
    <w:rsid w:val="00F21C6E"/>
    <w:rsid w:val="00F22115"/>
    <w:rsid w:val="00F22630"/>
    <w:rsid w:val="00F22EB6"/>
    <w:rsid w:val="00F23130"/>
    <w:rsid w:val="00F246F3"/>
    <w:rsid w:val="00F24A07"/>
    <w:rsid w:val="00F24AF8"/>
    <w:rsid w:val="00F254AB"/>
    <w:rsid w:val="00F256A7"/>
    <w:rsid w:val="00F25771"/>
    <w:rsid w:val="00F259E6"/>
    <w:rsid w:val="00F263BC"/>
    <w:rsid w:val="00F26866"/>
    <w:rsid w:val="00F27506"/>
    <w:rsid w:val="00F27D4B"/>
    <w:rsid w:val="00F27D75"/>
    <w:rsid w:val="00F27E17"/>
    <w:rsid w:val="00F301CD"/>
    <w:rsid w:val="00F30C0C"/>
    <w:rsid w:val="00F312CE"/>
    <w:rsid w:val="00F32625"/>
    <w:rsid w:val="00F32641"/>
    <w:rsid w:val="00F32657"/>
    <w:rsid w:val="00F32BD8"/>
    <w:rsid w:val="00F337CC"/>
    <w:rsid w:val="00F33D47"/>
    <w:rsid w:val="00F3435A"/>
    <w:rsid w:val="00F3487A"/>
    <w:rsid w:val="00F34D07"/>
    <w:rsid w:val="00F34E79"/>
    <w:rsid w:val="00F35115"/>
    <w:rsid w:val="00F35876"/>
    <w:rsid w:val="00F358A7"/>
    <w:rsid w:val="00F35B76"/>
    <w:rsid w:val="00F360A1"/>
    <w:rsid w:val="00F376B1"/>
    <w:rsid w:val="00F40B2D"/>
    <w:rsid w:val="00F40C17"/>
    <w:rsid w:val="00F416DC"/>
    <w:rsid w:val="00F418FA"/>
    <w:rsid w:val="00F41B8C"/>
    <w:rsid w:val="00F41E5E"/>
    <w:rsid w:val="00F431D4"/>
    <w:rsid w:val="00F433DD"/>
    <w:rsid w:val="00F44A16"/>
    <w:rsid w:val="00F455E0"/>
    <w:rsid w:val="00F4574C"/>
    <w:rsid w:val="00F45B1F"/>
    <w:rsid w:val="00F46491"/>
    <w:rsid w:val="00F464BD"/>
    <w:rsid w:val="00F4683F"/>
    <w:rsid w:val="00F46A75"/>
    <w:rsid w:val="00F46F24"/>
    <w:rsid w:val="00F472D3"/>
    <w:rsid w:val="00F478F7"/>
    <w:rsid w:val="00F47C45"/>
    <w:rsid w:val="00F47CA3"/>
    <w:rsid w:val="00F5081B"/>
    <w:rsid w:val="00F5107B"/>
    <w:rsid w:val="00F514D7"/>
    <w:rsid w:val="00F51978"/>
    <w:rsid w:val="00F5299B"/>
    <w:rsid w:val="00F5350A"/>
    <w:rsid w:val="00F53811"/>
    <w:rsid w:val="00F53AED"/>
    <w:rsid w:val="00F54355"/>
    <w:rsid w:val="00F54E49"/>
    <w:rsid w:val="00F54EA7"/>
    <w:rsid w:val="00F5531A"/>
    <w:rsid w:val="00F553C4"/>
    <w:rsid w:val="00F55978"/>
    <w:rsid w:val="00F55ED6"/>
    <w:rsid w:val="00F55FCE"/>
    <w:rsid w:val="00F56101"/>
    <w:rsid w:val="00F56373"/>
    <w:rsid w:val="00F566E3"/>
    <w:rsid w:val="00F5742E"/>
    <w:rsid w:val="00F57C2A"/>
    <w:rsid w:val="00F60C32"/>
    <w:rsid w:val="00F6114E"/>
    <w:rsid w:val="00F61CA7"/>
    <w:rsid w:val="00F61E84"/>
    <w:rsid w:val="00F6343D"/>
    <w:rsid w:val="00F63BDD"/>
    <w:rsid w:val="00F63FB7"/>
    <w:rsid w:val="00F64643"/>
    <w:rsid w:val="00F64A57"/>
    <w:rsid w:val="00F653BA"/>
    <w:rsid w:val="00F65B6A"/>
    <w:rsid w:val="00F65E11"/>
    <w:rsid w:val="00F65E7A"/>
    <w:rsid w:val="00F67136"/>
    <w:rsid w:val="00F6753D"/>
    <w:rsid w:val="00F67A50"/>
    <w:rsid w:val="00F67D37"/>
    <w:rsid w:val="00F67D79"/>
    <w:rsid w:val="00F70439"/>
    <w:rsid w:val="00F70983"/>
    <w:rsid w:val="00F70F3E"/>
    <w:rsid w:val="00F70FF1"/>
    <w:rsid w:val="00F72052"/>
    <w:rsid w:val="00F724B2"/>
    <w:rsid w:val="00F72841"/>
    <w:rsid w:val="00F72938"/>
    <w:rsid w:val="00F73EBC"/>
    <w:rsid w:val="00F73F08"/>
    <w:rsid w:val="00F74C40"/>
    <w:rsid w:val="00F75881"/>
    <w:rsid w:val="00F75F9C"/>
    <w:rsid w:val="00F762D4"/>
    <w:rsid w:val="00F76776"/>
    <w:rsid w:val="00F772FB"/>
    <w:rsid w:val="00F77F3E"/>
    <w:rsid w:val="00F77F96"/>
    <w:rsid w:val="00F8025E"/>
    <w:rsid w:val="00F811D7"/>
    <w:rsid w:val="00F81B76"/>
    <w:rsid w:val="00F81C73"/>
    <w:rsid w:val="00F82AA0"/>
    <w:rsid w:val="00F82B34"/>
    <w:rsid w:val="00F82C3B"/>
    <w:rsid w:val="00F82E0D"/>
    <w:rsid w:val="00F830B8"/>
    <w:rsid w:val="00F8320D"/>
    <w:rsid w:val="00F83CB0"/>
    <w:rsid w:val="00F84300"/>
    <w:rsid w:val="00F84B8F"/>
    <w:rsid w:val="00F8504C"/>
    <w:rsid w:val="00F85762"/>
    <w:rsid w:val="00F86548"/>
    <w:rsid w:val="00F87085"/>
    <w:rsid w:val="00F8748E"/>
    <w:rsid w:val="00F87ABC"/>
    <w:rsid w:val="00F87BED"/>
    <w:rsid w:val="00F90053"/>
    <w:rsid w:val="00F9103C"/>
    <w:rsid w:val="00F91AAB"/>
    <w:rsid w:val="00F91C2B"/>
    <w:rsid w:val="00F92B41"/>
    <w:rsid w:val="00F92F08"/>
    <w:rsid w:val="00F930DF"/>
    <w:rsid w:val="00F937FE"/>
    <w:rsid w:val="00F93C06"/>
    <w:rsid w:val="00F94292"/>
    <w:rsid w:val="00F94E8E"/>
    <w:rsid w:val="00F95698"/>
    <w:rsid w:val="00F9777D"/>
    <w:rsid w:val="00F97792"/>
    <w:rsid w:val="00F977B1"/>
    <w:rsid w:val="00F97A43"/>
    <w:rsid w:val="00F97EE7"/>
    <w:rsid w:val="00FA079E"/>
    <w:rsid w:val="00FA0B5B"/>
    <w:rsid w:val="00FA0EF3"/>
    <w:rsid w:val="00FA146F"/>
    <w:rsid w:val="00FA159C"/>
    <w:rsid w:val="00FA1674"/>
    <w:rsid w:val="00FA1923"/>
    <w:rsid w:val="00FA1C88"/>
    <w:rsid w:val="00FA2137"/>
    <w:rsid w:val="00FA22BD"/>
    <w:rsid w:val="00FA231B"/>
    <w:rsid w:val="00FA270D"/>
    <w:rsid w:val="00FA4BC4"/>
    <w:rsid w:val="00FA4E5F"/>
    <w:rsid w:val="00FA521E"/>
    <w:rsid w:val="00FA5B97"/>
    <w:rsid w:val="00FA62C5"/>
    <w:rsid w:val="00FA64FB"/>
    <w:rsid w:val="00FA6539"/>
    <w:rsid w:val="00FA65F4"/>
    <w:rsid w:val="00FA7189"/>
    <w:rsid w:val="00FA7CFA"/>
    <w:rsid w:val="00FB0DBD"/>
    <w:rsid w:val="00FB0DC6"/>
    <w:rsid w:val="00FB0DFC"/>
    <w:rsid w:val="00FB0FFD"/>
    <w:rsid w:val="00FB1165"/>
    <w:rsid w:val="00FB13EB"/>
    <w:rsid w:val="00FB1463"/>
    <w:rsid w:val="00FB197F"/>
    <w:rsid w:val="00FB1D63"/>
    <w:rsid w:val="00FB2846"/>
    <w:rsid w:val="00FB2952"/>
    <w:rsid w:val="00FB2BF0"/>
    <w:rsid w:val="00FB2D45"/>
    <w:rsid w:val="00FB2E5A"/>
    <w:rsid w:val="00FB31F7"/>
    <w:rsid w:val="00FB348F"/>
    <w:rsid w:val="00FB37FB"/>
    <w:rsid w:val="00FB3870"/>
    <w:rsid w:val="00FB3A1D"/>
    <w:rsid w:val="00FB4787"/>
    <w:rsid w:val="00FB51C5"/>
    <w:rsid w:val="00FB5358"/>
    <w:rsid w:val="00FB57E0"/>
    <w:rsid w:val="00FB59A7"/>
    <w:rsid w:val="00FB60B2"/>
    <w:rsid w:val="00FB6B99"/>
    <w:rsid w:val="00FB6C84"/>
    <w:rsid w:val="00FB7027"/>
    <w:rsid w:val="00FB726A"/>
    <w:rsid w:val="00FB78D7"/>
    <w:rsid w:val="00FC0085"/>
    <w:rsid w:val="00FC06C3"/>
    <w:rsid w:val="00FC08B7"/>
    <w:rsid w:val="00FC1078"/>
    <w:rsid w:val="00FC180D"/>
    <w:rsid w:val="00FC1F41"/>
    <w:rsid w:val="00FC2AFE"/>
    <w:rsid w:val="00FC2DBB"/>
    <w:rsid w:val="00FC30A0"/>
    <w:rsid w:val="00FC44FF"/>
    <w:rsid w:val="00FC5196"/>
    <w:rsid w:val="00FC547F"/>
    <w:rsid w:val="00FC57B1"/>
    <w:rsid w:val="00FC65DE"/>
    <w:rsid w:val="00FC699E"/>
    <w:rsid w:val="00FC6DCE"/>
    <w:rsid w:val="00FC77C4"/>
    <w:rsid w:val="00FC7B10"/>
    <w:rsid w:val="00FC7DB5"/>
    <w:rsid w:val="00FD04BA"/>
    <w:rsid w:val="00FD0F6F"/>
    <w:rsid w:val="00FD2014"/>
    <w:rsid w:val="00FD212E"/>
    <w:rsid w:val="00FD259C"/>
    <w:rsid w:val="00FD2D93"/>
    <w:rsid w:val="00FD2E23"/>
    <w:rsid w:val="00FD3C53"/>
    <w:rsid w:val="00FD431E"/>
    <w:rsid w:val="00FD4548"/>
    <w:rsid w:val="00FD4566"/>
    <w:rsid w:val="00FD4B3F"/>
    <w:rsid w:val="00FD4D02"/>
    <w:rsid w:val="00FD50FD"/>
    <w:rsid w:val="00FD6578"/>
    <w:rsid w:val="00FD6886"/>
    <w:rsid w:val="00FD6FCB"/>
    <w:rsid w:val="00FD71F7"/>
    <w:rsid w:val="00FD724D"/>
    <w:rsid w:val="00FD74F0"/>
    <w:rsid w:val="00FE096D"/>
    <w:rsid w:val="00FE0CFB"/>
    <w:rsid w:val="00FE1A7C"/>
    <w:rsid w:val="00FE1ABB"/>
    <w:rsid w:val="00FE1C8A"/>
    <w:rsid w:val="00FE2083"/>
    <w:rsid w:val="00FE2741"/>
    <w:rsid w:val="00FE2A14"/>
    <w:rsid w:val="00FE2EEC"/>
    <w:rsid w:val="00FE3344"/>
    <w:rsid w:val="00FE3D1F"/>
    <w:rsid w:val="00FE6168"/>
    <w:rsid w:val="00FE68C1"/>
    <w:rsid w:val="00FE68D1"/>
    <w:rsid w:val="00FE6F8E"/>
    <w:rsid w:val="00FE72B4"/>
    <w:rsid w:val="00FE7ADC"/>
    <w:rsid w:val="00FF1096"/>
    <w:rsid w:val="00FF1CB4"/>
    <w:rsid w:val="00FF2756"/>
    <w:rsid w:val="00FF289A"/>
    <w:rsid w:val="00FF2B64"/>
    <w:rsid w:val="00FF2D3D"/>
    <w:rsid w:val="00FF344C"/>
    <w:rsid w:val="00FF3A44"/>
    <w:rsid w:val="00FF3CF9"/>
    <w:rsid w:val="00FF3DA0"/>
    <w:rsid w:val="00FF3EC7"/>
    <w:rsid w:val="00FF3F8D"/>
    <w:rsid w:val="00FF3FD0"/>
    <w:rsid w:val="00FF4116"/>
    <w:rsid w:val="00FF4378"/>
    <w:rsid w:val="00FF4406"/>
    <w:rsid w:val="00FF48D4"/>
    <w:rsid w:val="00FF4BE9"/>
    <w:rsid w:val="00FF5601"/>
    <w:rsid w:val="00FF6023"/>
    <w:rsid w:val="00FF6813"/>
    <w:rsid w:val="00FF682A"/>
    <w:rsid w:val="00FF7C71"/>
    <w:rsid w:val="00FF7FAD"/>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chmetcnv"/>
  <w:shapeDefaults>
    <o:shapedefaults v:ext="edit" spidmax="3409" style="mso-width-relative:margin;mso-height-relative:margin" fillcolor="white">
      <v:fill color="white"/>
    </o:shapedefaults>
    <o:shapelayout v:ext="edit">
      <o:idmap v:ext="edit" data="1,3"/>
    </o:shapelayout>
  </w:shapeDefaults>
  <w:decimalSymbol w:val="."/>
  <w:listSeparator w:val=","/>
  <w14:docId w14:val="469C065E"/>
  <w15:docId w15:val="{1FEDF0B5-8568-4233-A637-86E32A8870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iPriority="9"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qFormat="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qFormat="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5B5CC7"/>
    <w:pPr>
      <w:widowControl w:val="0"/>
      <w:jc w:val="both"/>
    </w:pPr>
    <w:rPr>
      <w:kern w:val="2"/>
      <w:sz w:val="21"/>
    </w:rPr>
  </w:style>
  <w:style w:type="paragraph" w:styleId="1">
    <w:name w:val="heading 1"/>
    <w:basedOn w:val="a"/>
    <w:next w:val="a"/>
    <w:link w:val="10"/>
    <w:qFormat/>
    <w:rsid w:val="00BD75B2"/>
    <w:pPr>
      <w:keepNext/>
      <w:keepLines/>
      <w:spacing w:before="340" w:after="330" w:line="578" w:lineRule="auto"/>
      <w:outlineLvl w:val="0"/>
    </w:pPr>
    <w:rPr>
      <w:b/>
      <w:bCs/>
      <w:kern w:val="44"/>
      <w:sz w:val="44"/>
      <w:szCs w:val="44"/>
    </w:rPr>
  </w:style>
  <w:style w:type="paragraph" w:styleId="2">
    <w:name w:val="heading 2"/>
    <w:basedOn w:val="a"/>
    <w:next w:val="a"/>
    <w:link w:val="20"/>
    <w:semiHidden/>
    <w:unhideWhenUsed/>
    <w:qFormat/>
    <w:rsid w:val="00AC0521"/>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qFormat/>
    <w:rsid w:val="001F3585"/>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864CAB"/>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ody Text"/>
    <w:basedOn w:val="a"/>
    <w:rsid w:val="001F3585"/>
    <w:pPr>
      <w:spacing w:line="0" w:lineRule="atLeast"/>
    </w:pPr>
    <w:rPr>
      <w:color w:val="FF0000"/>
      <w:sz w:val="18"/>
    </w:rPr>
  </w:style>
  <w:style w:type="paragraph" w:styleId="a4">
    <w:name w:val="footer"/>
    <w:basedOn w:val="a"/>
    <w:link w:val="a5"/>
    <w:uiPriority w:val="99"/>
    <w:rsid w:val="001F3585"/>
    <w:pPr>
      <w:tabs>
        <w:tab w:val="center" w:pos="4153"/>
        <w:tab w:val="right" w:pos="8306"/>
      </w:tabs>
      <w:snapToGrid w:val="0"/>
      <w:jc w:val="left"/>
    </w:pPr>
    <w:rPr>
      <w:sz w:val="18"/>
    </w:rPr>
  </w:style>
  <w:style w:type="character" w:styleId="a6">
    <w:name w:val="page number"/>
    <w:basedOn w:val="a0"/>
    <w:rsid w:val="001F3585"/>
  </w:style>
  <w:style w:type="paragraph" w:styleId="21">
    <w:name w:val="Body Text 2"/>
    <w:basedOn w:val="a"/>
    <w:rsid w:val="001F3585"/>
    <w:rPr>
      <w:color w:val="FF0000"/>
    </w:rPr>
  </w:style>
  <w:style w:type="paragraph" w:styleId="a7">
    <w:name w:val="Document Map"/>
    <w:basedOn w:val="a"/>
    <w:semiHidden/>
    <w:rsid w:val="001F3585"/>
    <w:pPr>
      <w:shd w:val="clear" w:color="auto" w:fill="000080"/>
    </w:pPr>
  </w:style>
  <w:style w:type="paragraph" w:styleId="a8">
    <w:name w:val="header"/>
    <w:basedOn w:val="a"/>
    <w:rsid w:val="001F3585"/>
    <w:pPr>
      <w:pBdr>
        <w:bottom w:val="single" w:sz="6" w:space="1" w:color="auto"/>
      </w:pBdr>
      <w:tabs>
        <w:tab w:val="center" w:pos="4153"/>
        <w:tab w:val="right" w:pos="8306"/>
      </w:tabs>
      <w:snapToGrid w:val="0"/>
      <w:jc w:val="center"/>
    </w:pPr>
    <w:rPr>
      <w:sz w:val="18"/>
      <w:szCs w:val="18"/>
    </w:rPr>
  </w:style>
  <w:style w:type="character" w:styleId="a9">
    <w:name w:val="Hyperlink"/>
    <w:uiPriority w:val="99"/>
    <w:rsid w:val="001F3585"/>
    <w:rPr>
      <w:color w:val="0000FF"/>
      <w:u w:val="single"/>
    </w:rPr>
  </w:style>
  <w:style w:type="paragraph" w:styleId="aa">
    <w:name w:val="caption"/>
    <w:basedOn w:val="a"/>
    <w:next w:val="a"/>
    <w:qFormat/>
    <w:rsid w:val="001F3585"/>
    <w:pPr>
      <w:spacing w:before="152" w:after="160"/>
    </w:pPr>
    <w:rPr>
      <w:rFonts w:ascii="Arial" w:eastAsia="黑体" w:hAnsi="Arial" w:cs="Arial"/>
      <w:sz w:val="20"/>
    </w:rPr>
  </w:style>
  <w:style w:type="character" w:customStyle="1" w:styleId="11">
    <w:name w:val="访问过的超链接1"/>
    <w:rsid w:val="001F3585"/>
    <w:rPr>
      <w:color w:val="800080"/>
      <w:u w:val="single"/>
    </w:rPr>
  </w:style>
  <w:style w:type="character" w:customStyle="1" w:styleId="ab">
    <w:name w:val="正文文本缩进 字符"/>
    <w:link w:val="ac"/>
    <w:qFormat/>
    <w:rsid w:val="00435959"/>
    <w:rPr>
      <w:rFonts w:eastAsia="宋体"/>
      <w:iCs/>
      <w:kern w:val="2"/>
      <w:sz w:val="21"/>
      <w:szCs w:val="21"/>
      <w:lang w:val="en-US" w:eastAsia="zh-CN" w:bidi="ar-SA"/>
    </w:rPr>
  </w:style>
  <w:style w:type="paragraph" w:customStyle="1" w:styleId="1alt1">
    <w:name w:val="标题1 alt+1"/>
    <w:basedOn w:val="a"/>
    <w:next w:val="a"/>
    <w:autoRedefine/>
    <w:rsid w:val="00C73B5D"/>
    <w:pPr>
      <w:tabs>
        <w:tab w:val="left" w:pos="420"/>
      </w:tabs>
      <w:jc w:val="center"/>
    </w:pPr>
    <w:rPr>
      <w:rFonts w:eastAsia="黑体"/>
      <w:b/>
      <w:bCs/>
      <w:noProof/>
      <w:sz w:val="44"/>
    </w:rPr>
  </w:style>
  <w:style w:type="paragraph" w:customStyle="1" w:styleId="ad">
    <w:name w:val="仪器名称"/>
    <w:basedOn w:val="a"/>
    <w:next w:val="a"/>
    <w:autoRedefine/>
    <w:rsid w:val="008522E3"/>
    <w:pPr>
      <w:adjustRightInd w:val="0"/>
      <w:snapToGrid w:val="0"/>
      <w:jc w:val="center"/>
    </w:pPr>
    <w:rPr>
      <w:rFonts w:eastAsia="华文新魏"/>
      <w:b/>
      <w:bCs/>
      <w:spacing w:val="-40"/>
      <w:kern w:val="10"/>
      <w:sz w:val="52"/>
      <w:szCs w:val="52"/>
    </w:rPr>
  </w:style>
  <w:style w:type="paragraph" w:customStyle="1" w:styleId="2alt2">
    <w:name w:val="标题2 alt+2"/>
    <w:basedOn w:val="a"/>
    <w:next w:val="a"/>
    <w:rsid w:val="001F3585"/>
    <w:pPr>
      <w:spacing w:beforeLines="50"/>
      <w:jc w:val="left"/>
      <w:outlineLvl w:val="1"/>
    </w:pPr>
    <w:rPr>
      <w:rFonts w:eastAsia="黑体"/>
      <w:b/>
      <w:bCs/>
      <w:sz w:val="28"/>
      <w:szCs w:val="28"/>
    </w:rPr>
  </w:style>
  <w:style w:type="paragraph" w:customStyle="1" w:styleId="3alt3">
    <w:name w:val="标题3 alt+3"/>
    <w:basedOn w:val="a"/>
    <w:next w:val="a"/>
    <w:rsid w:val="001F3585"/>
    <w:pPr>
      <w:numPr>
        <w:numId w:val="1"/>
      </w:numPr>
      <w:spacing w:beforeLines="50"/>
      <w:outlineLvl w:val="2"/>
    </w:pPr>
    <w:rPr>
      <w:b/>
      <w:bCs/>
    </w:rPr>
  </w:style>
  <w:style w:type="paragraph" w:styleId="ac">
    <w:name w:val="Body Text Indent"/>
    <w:basedOn w:val="a"/>
    <w:link w:val="ab"/>
    <w:qFormat/>
    <w:rsid w:val="00435959"/>
    <w:pPr>
      <w:autoSpaceDE w:val="0"/>
      <w:ind w:firstLineChars="200" w:firstLine="200"/>
    </w:pPr>
    <w:rPr>
      <w:iCs/>
      <w:szCs w:val="21"/>
    </w:rPr>
  </w:style>
  <w:style w:type="paragraph" w:styleId="ae">
    <w:name w:val="Balloon Text"/>
    <w:basedOn w:val="a"/>
    <w:link w:val="af"/>
    <w:rsid w:val="00F64A57"/>
    <w:rPr>
      <w:sz w:val="18"/>
      <w:szCs w:val="18"/>
    </w:rPr>
  </w:style>
  <w:style w:type="character" w:customStyle="1" w:styleId="af">
    <w:name w:val="批注框文本 字符"/>
    <w:link w:val="ae"/>
    <w:rsid w:val="00F64A57"/>
    <w:rPr>
      <w:kern w:val="2"/>
      <w:sz w:val="18"/>
      <w:szCs w:val="18"/>
    </w:rPr>
  </w:style>
  <w:style w:type="paragraph" w:styleId="af0">
    <w:name w:val="List Paragraph"/>
    <w:basedOn w:val="a"/>
    <w:uiPriority w:val="34"/>
    <w:qFormat/>
    <w:rsid w:val="00933A26"/>
    <w:pPr>
      <w:ind w:firstLineChars="200" w:firstLine="420"/>
    </w:pPr>
  </w:style>
  <w:style w:type="character" w:customStyle="1" w:styleId="a5">
    <w:name w:val="页脚 字符"/>
    <w:link w:val="a4"/>
    <w:uiPriority w:val="99"/>
    <w:rsid w:val="00BC70F6"/>
    <w:rPr>
      <w:kern w:val="2"/>
      <w:sz w:val="18"/>
    </w:rPr>
  </w:style>
  <w:style w:type="paragraph" w:styleId="af1">
    <w:name w:val="Date"/>
    <w:basedOn w:val="a"/>
    <w:next w:val="a"/>
    <w:link w:val="af2"/>
    <w:rsid w:val="00A156CE"/>
    <w:pPr>
      <w:ind w:leftChars="2500" w:left="100"/>
    </w:pPr>
  </w:style>
  <w:style w:type="character" w:customStyle="1" w:styleId="af2">
    <w:name w:val="日期 字符"/>
    <w:link w:val="af1"/>
    <w:rsid w:val="00A156CE"/>
    <w:rPr>
      <w:kern w:val="2"/>
      <w:sz w:val="21"/>
    </w:rPr>
  </w:style>
  <w:style w:type="paragraph" w:styleId="TOC1">
    <w:name w:val="toc 1"/>
    <w:basedOn w:val="a"/>
    <w:next w:val="a"/>
    <w:autoRedefine/>
    <w:uiPriority w:val="39"/>
    <w:qFormat/>
    <w:rsid w:val="0074675B"/>
    <w:pPr>
      <w:tabs>
        <w:tab w:val="left" w:pos="420"/>
        <w:tab w:val="right" w:pos="9060"/>
      </w:tabs>
      <w:spacing w:beforeLines="50" w:line="360" w:lineRule="auto"/>
    </w:pPr>
  </w:style>
  <w:style w:type="paragraph" w:styleId="af3">
    <w:name w:val="Normal Indent"/>
    <w:basedOn w:val="a"/>
    <w:rsid w:val="00801312"/>
    <w:pPr>
      <w:ind w:firstLineChars="200" w:firstLine="420"/>
    </w:pPr>
  </w:style>
  <w:style w:type="paragraph" w:customStyle="1" w:styleId="af4">
    <w:name w:val="段"/>
    <w:rsid w:val="00766183"/>
    <w:pPr>
      <w:autoSpaceDE w:val="0"/>
      <w:autoSpaceDN w:val="0"/>
      <w:ind w:firstLineChars="200" w:firstLine="200"/>
      <w:jc w:val="both"/>
    </w:pPr>
    <w:rPr>
      <w:rFonts w:ascii="宋体"/>
      <w:noProof/>
      <w:sz w:val="21"/>
    </w:rPr>
  </w:style>
  <w:style w:type="paragraph" w:customStyle="1" w:styleId="af5">
    <w:name w:val="仪器型号"/>
    <w:basedOn w:val="a"/>
    <w:next w:val="a"/>
    <w:autoRedefine/>
    <w:rsid w:val="0044309D"/>
    <w:pPr>
      <w:adjustRightInd w:val="0"/>
      <w:snapToGrid w:val="0"/>
      <w:jc w:val="center"/>
    </w:pPr>
    <w:rPr>
      <w:b/>
      <w:bCs/>
      <w:sz w:val="52"/>
    </w:rPr>
  </w:style>
  <w:style w:type="paragraph" w:styleId="af6">
    <w:name w:val="Plain Text"/>
    <w:basedOn w:val="a"/>
    <w:link w:val="af7"/>
    <w:rsid w:val="006A6E3A"/>
    <w:rPr>
      <w:rFonts w:ascii="宋体" w:hAnsi="Courier New"/>
      <w:szCs w:val="21"/>
    </w:rPr>
  </w:style>
  <w:style w:type="character" w:customStyle="1" w:styleId="af7">
    <w:name w:val="纯文本 字符"/>
    <w:link w:val="af6"/>
    <w:rsid w:val="006A6E3A"/>
    <w:rPr>
      <w:rFonts w:ascii="宋体" w:hAnsi="Courier New"/>
      <w:kern w:val="2"/>
      <w:sz w:val="21"/>
      <w:szCs w:val="21"/>
    </w:rPr>
  </w:style>
  <w:style w:type="character" w:styleId="af8">
    <w:name w:val="annotation reference"/>
    <w:unhideWhenUsed/>
    <w:rsid w:val="008D504C"/>
    <w:rPr>
      <w:sz w:val="21"/>
      <w:szCs w:val="21"/>
    </w:rPr>
  </w:style>
  <w:style w:type="paragraph" w:styleId="af9">
    <w:name w:val="annotation text"/>
    <w:basedOn w:val="a"/>
    <w:link w:val="afa"/>
    <w:unhideWhenUsed/>
    <w:rsid w:val="008D504C"/>
    <w:pPr>
      <w:jc w:val="left"/>
    </w:pPr>
  </w:style>
  <w:style w:type="character" w:customStyle="1" w:styleId="afa">
    <w:name w:val="批注文字 字符"/>
    <w:link w:val="af9"/>
    <w:uiPriority w:val="99"/>
    <w:rsid w:val="008D504C"/>
    <w:rPr>
      <w:kern w:val="2"/>
      <w:sz w:val="21"/>
    </w:rPr>
  </w:style>
  <w:style w:type="paragraph" w:styleId="afb">
    <w:name w:val="annotation subject"/>
    <w:basedOn w:val="af9"/>
    <w:next w:val="af9"/>
    <w:link w:val="afc"/>
    <w:rsid w:val="009A3DAB"/>
    <w:rPr>
      <w:b/>
      <w:bCs/>
    </w:rPr>
  </w:style>
  <w:style w:type="character" w:customStyle="1" w:styleId="afc">
    <w:name w:val="批注主题 字符"/>
    <w:link w:val="afb"/>
    <w:rsid w:val="009A3DAB"/>
    <w:rPr>
      <w:b/>
      <w:bCs/>
      <w:kern w:val="2"/>
      <w:sz w:val="21"/>
    </w:rPr>
  </w:style>
  <w:style w:type="character" w:styleId="afd">
    <w:name w:val="Placeholder Text"/>
    <w:uiPriority w:val="99"/>
    <w:rsid w:val="00FF344C"/>
    <w:rPr>
      <w:color w:val="808080"/>
    </w:rPr>
  </w:style>
  <w:style w:type="paragraph" w:styleId="afe">
    <w:name w:val="Revision"/>
    <w:hidden/>
    <w:uiPriority w:val="99"/>
    <w:semiHidden/>
    <w:rsid w:val="0015420E"/>
    <w:rPr>
      <w:kern w:val="2"/>
      <w:sz w:val="21"/>
    </w:rPr>
  </w:style>
  <w:style w:type="character" w:customStyle="1" w:styleId="10">
    <w:name w:val="标题 1 字符"/>
    <w:link w:val="1"/>
    <w:rsid w:val="00BD75B2"/>
    <w:rPr>
      <w:b/>
      <w:bCs/>
      <w:kern w:val="44"/>
      <w:sz w:val="44"/>
      <w:szCs w:val="44"/>
    </w:rPr>
  </w:style>
  <w:style w:type="paragraph" w:styleId="TOC">
    <w:name w:val="TOC Heading"/>
    <w:basedOn w:val="1"/>
    <w:next w:val="a"/>
    <w:uiPriority w:val="39"/>
    <w:unhideWhenUsed/>
    <w:qFormat/>
    <w:rsid w:val="00BD75B2"/>
    <w:pPr>
      <w:widowControl/>
      <w:spacing w:before="480" w:after="0" w:line="276" w:lineRule="auto"/>
      <w:jc w:val="left"/>
      <w:outlineLvl w:val="9"/>
    </w:pPr>
    <w:rPr>
      <w:rFonts w:ascii="Cambria" w:hAnsi="Cambria"/>
      <w:color w:val="365F91"/>
      <w:kern w:val="0"/>
      <w:sz w:val="28"/>
      <w:szCs w:val="28"/>
    </w:rPr>
  </w:style>
  <w:style w:type="paragraph" w:styleId="TOC2">
    <w:name w:val="toc 2"/>
    <w:basedOn w:val="a"/>
    <w:next w:val="a"/>
    <w:autoRedefine/>
    <w:uiPriority w:val="39"/>
    <w:unhideWhenUsed/>
    <w:qFormat/>
    <w:rsid w:val="00BD75B2"/>
    <w:pPr>
      <w:widowControl/>
      <w:spacing w:after="100" w:line="276" w:lineRule="auto"/>
      <w:ind w:left="220"/>
      <w:jc w:val="left"/>
    </w:pPr>
    <w:rPr>
      <w:rFonts w:ascii="Calibri" w:hAnsi="Calibri"/>
      <w:kern w:val="0"/>
      <w:sz w:val="22"/>
      <w:szCs w:val="22"/>
    </w:rPr>
  </w:style>
  <w:style w:type="paragraph" w:styleId="TOC3">
    <w:name w:val="toc 3"/>
    <w:basedOn w:val="a"/>
    <w:next w:val="a"/>
    <w:autoRedefine/>
    <w:uiPriority w:val="39"/>
    <w:unhideWhenUsed/>
    <w:qFormat/>
    <w:rsid w:val="00BD75B2"/>
    <w:pPr>
      <w:widowControl/>
      <w:spacing w:after="100" w:line="276" w:lineRule="auto"/>
      <w:ind w:left="440"/>
      <w:jc w:val="left"/>
    </w:pPr>
    <w:rPr>
      <w:rFonts w:ascii="Calibri" w:hAnsi="Calibri"/>
      <w:kern w:val="0"/>
      <w:sz w:val="22"/>
      <w:szCs w:val="22"/>
    </w:rPr>
  </w:style>
  <w:style w:type="paragraph" w:styleId="aff">
    <w:name w:val="Normal (Web)"/>
    <w:basedOn w:val="a"/>
    <w:uiPriority w:val="99"/>
    <w:unhideWhenUsed/>
    <w:rsid w:val="0066658E"/>
    <w:pPr>
      <w:widowControl/>
      <w:spacing w:before="100" w:beforeAutospacing="1" w:after="100" w:afterAutospacing="1"/>
      <w:jc w:val="left"/>
    </w:pPr>
    <w:rPr>
      <w:rFonts w:ascii="宋体" w:hAnsi="宋体" w:cs="宋体"/>
      <w:kern w:val="0"/>
      <w:sz w:val="24"/>
      <w:szCs w:val="24"/>
    </w:rPr>
  </w:style>
  <w:style w:type="paragraph" w:customStyle="1" w:styleId="aff0">
    <w:name w:val="章标题"/>
    <w:next w:val="af4"/>
    <w:rsid w:val="00C765E3"/>
    <w:pPr>
      <w:spacing w:beforeLines="50" w:afterLines="50"/>
      <w:jc w:val="both"/>
      <w:outlineLvl w:val="1"/>
    </w:pPr>
    <w:rPr>
      <w:rFonts w:ascii="黑体" w:eastAsia="黑体"/>
      <w:sz w:val="21"/>
    </w:rPr>
  </w:style>
  <w:style w:type="paragraph" w:customStyle="1" w:styleId="12">
    <w:name w:val="1级"/>
    <w:basedOn w:val="2alt2"/>
    <w:link w:val="13"/>
    <w:qFormat/>
    <w:rsid w:val="00352EC6"/>
    <w:pPr>
      <w:spacing w:beforeLines="100"/>
      <w:outlineLvl w:val="0"/>
    </w:pPr>
  </w:style>
  <w:style w:type="paragraph" w:customStyle="1" w:styleId="22">
    <w:name w:val="2级"/>
    <w:basedOn w:val="a"/>
    <w:link w:val="23"/>
    <w:qFormat/>
    <w:rsid w:val="00352EC6"/>
    <w:pPr>
      <w:spacing w:beforeLines="50"/>
      <w:outlineLvl w:val="1"/>
    </w:pPr>
    <w:rPr>
      <w:b/>
    </w:rPr>
  </w:style>
  <w:style w:type="paragraph" w:customStyle="1" w:styleId="30">
    <w:name w:val="3级"/>
    <w:basedOn w:val="a"/>
    <w:qFormat/>
    <w:rsid w:val="00352EC6"/>
    <w:pPr>
      <w:spacing w:beforeLines="25"/>
    </w:pPr>
    <w:rPr>
      <w:spacing w:val="5"/>
    </w:rPr>
  </w:style>
  <w:style w:type="character" w:customStyle="1" w:styleId="23">
    <w:name w:val="2级 字符"/>
    <w:link w:val="22"/>
    <w:rsid w:val="00352EC6"/>
    <w:rPr>
      <w:b/>
      <w:kern w:val="2"/>
      <w:sz w:val="21"/>
    </w:rPr>
  </w:style>
  <w:style w:type="paragraph" w:customStyle="1" w:styleId="0-">
    <w:name w:val="0-英文摘要"/>
    <w:basedOn w:val="a"/>
    <w:rsid w:val="0090406B"/>
    <w:pPr>
      <w:adjustRightInd w:val="0"/>
      <w:snapToGrid w:val="0"/>
      <w:spacing w:line="320" w:lineRule="atLeast"/>
    </w:pPr>
    <w:rPr>
      <w:snapToGrid w:val="0"/>
      <w:kern w:val="0"/>
      <w:szCs w:val="24"/>
    </w:rPr>
  </w:style>
  <w:style w:type="table" w:styleId="aff1">
    <w:name w:val="Table Grid"/>
    <w:basedOn w:val="a1"/>
    <w:unhideWhenUsed/>
    <w:qFormat/>
    <w:rsid w:val="006363BC"/>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40">
    <w:name w:val="标题 4 字符"/>
    <w:basedOn w:val="a0"/>
    <w:link w:val="4"/>
    <w:uiPriority w:val="9"/>
    <w:rsid w:val="00864CAB"/>
    <w:rPr>
      <w:rFonts w:asciiTheme="majorHAnsi" w:eastAsiaTheme="majorEastAsia" w:hAnsiTheme="majorHAnsi" w:cstheme="majorBidi"/>
      <w:b/>
      <w:bCs/>
      <w:kern w:val="2"/>
      <w:sz w:val="28"/>
      <w:szCs w:val="28"/>
    </w:rPr>
  </w:style>
  <w:style w:type="paragraph" w:customStyle="1" w:styleId="aff2">
    <w:name w:val="附录标识"/>
    <w:basedOn w:val="a"/>
    <w:rsid w:val="008C76FC"/>
    <w:pPr>
      <w:widowControl/>
      <w:shd w:val="clear" w:color="FFFFFF" w:fill="FFFFFF"/>
      <w:tabs>
        <w:tab w:val="left" w:pos="6405"/>
      </w:tabs>
      <w:spacing w:before="640" w:after="200"/>
      <w:jc w:val="center"/>
      <w:outlineLvl w:val="0"/>
    </w:pPr>
    <w:rPr>
      <w:rFonts w:ascii="黑体" w:eastAsia="黑体"/>
      <w:kern w:val="0"/>
    </w:rPr>
  </w:style>
  <w:style w:type="character" w:customStyle="1" w:styleId="20">
    <w:name w:val="标题 2 字符"/>
    <w:basedOn w:val="a0"/>
    <w:link w:val="2"/>
    <w:semiHidden/>
    <w:rsid w:val="00AC0521"/>
    <w:rPr>
      <w:rFonts w:asciiTheme="majorHAnsi" w:eastAsiaTheme="majorEastAsia" w:hAnsiTheme="majorHAnsi" w:cstheme="majorBidi"/>
      <w:b/>
      <w:bCs/>
      <w:kern w:val="2"/>
      <w:sz w:val="32"/>
      <w:szCs w:val="32"/>
    </w:rPr>
  </w:style>
  <w:style w:type="paragraph" w:styleId="aff3">
    <w:name w:val="Subtitle"/>
    <w:basedOn w:val="a"/>
    <w:next w:val="a"/>
    <w:link w:val="aff4"/>
    <w:qFormat/>
    <w:rsid w:val="00AC0521"/>
    <w:pPr>
      <w:spacing w:before="240" w:after="60" w:line="312" w:lineRule="auto"/>
      <w:jc w:val="center"/>
      <w:outlineLvl w:val="1"/>
    </w:pPr>
    <w:rPr>
      <w:rFonts w:ascii="Cambria" w:hAnsi="Cambria"/>
      <w:b/>
      <w:bCs/>
      <w:kern w:val="28"/>
      <w:sz w:val="32"/>
      <w:szCs w:val="32"/>
    </w:rPr>
  </w:style>
  <w:style w:type="character" w:customStyle="1" w:styleId="aff4">
    <w:name w:val="副标题 字符"/>
    <w:basedOn w:val="a0"/>
    <w:link w:val="aff3"/>
    <w:rsid w:val="00AC0521"/>
    <w:rPr>
      <w:rFonts w:ascii="Cambria" w:hAnsi="Cambria"/>
      <w:b/>
      <w:bCs/>
      <w:kern w:val="28"/>
      <w:sz w:val="32"/>
      <w:szCs w:val="32"/>
    </w:rPr>
  </w:style>
  <w:style w:type="table" w:customStyle="1" w:styleId="14">
    <w:name w:val="网格型1"/>
    <w:basedOn w:val="a1"/>
    <w:next w:val="aff1"/>
    <w:rsid w:val="00AC0521"/>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har">
    <w:name w:val="批注文字 Char"/>
    <w:rsid w:val="00AF23E2"/>
    <w:rPr>
      <w:kern w:val="2"/>
      <w:sz w:val="21"/>
    </w:rPr>
  </w:style>
  <w:style w:type="character" w:customStyle="1" w:styleId="Char0">
    <w:name w:val="批注框文本 Char"/>
    <w:rsid w:val="0005545B"/>
    <w:rPr>
      <w:kern w:val="2"/>
      <w:sz w:val="18"/>
      <w:szCs w:val="18"/>
    </w:rPr>
  </w:style>
  <w:style w:type="paragraph" w:customStyle="1" w:styleId="aff5">
    <w:name w:val="列出段落"/>
    <w:basedOn w:val="a"/>
    <w:uiPriority w:val="34"/>
    <w:qFormat/>
    <w:rsid w:val="0051402D"/>
    <w:pPr>
      <w:ind w:firstLineChars="200" w:firstLine="420"/>
    </w:pPr>
    <w:rPr>
      <w:rFonts w:ascii="Calibri" w:hAnsi="Calibri"/>
      <w:szCs w:val="22"/>
    </w:rPr>
  </w:style>
  <w:style w:type="character" w:customStyle="1" w:styleId="13">
    <w:name w:val="1级 字符"/>
    <w:link w:val="12"/>
    <w:rsid w:val="00EC7CCC"/>
    <w:rPr>
      <w:rFonts w:eastAsia="黑体"/>
      <w:b/>
      <w:bCs/>
      <w:kern w:val="2"/>
      <w:sz w:val="28"/>
      <w:szCs w:val="28"/>
    </w:rPr>
  </w:style>
  <w:style w:type="paragraph" w:customStyle="1" w:styleId="MTDisplayEquation">
    <w:name w:val="MTDisplayEquation"/>
    <w:basedOn w:val="a"/>
    <w:next w:val="a"/>
    <w:link w:val="MTDisplayEquationChar"/>
    <w:autoRedefine/>
    <w:rsid w:val="0048222B"/>
    <w:pPr>
      <w:tabs>
        <w:tab w:val="center" w:pos="4547"/>
        <w:tab w:val="right" w:pos="8841"/>
      </w:tabs>
      <w:snapToGrid w:val="0"/>
      <w:spacing w:line="360" w:lineRule="auto"/>
      <w:ind w:right="57"/>
    </w:pPr>
    <w:rPr>
      <w:rFonts w:ascii="黑体" w:eastAsia="黑体" w:hAnsi="黑体"/>
      <w:b/>
      <w:sz w:val="24"/>
      <w:szCs w:val="24"/>
    </w:rPr>
  </w:style>
  <w:style w:type="character" w:customStyle="1" w:styleId="MTDisplayEquationChar">
    <w:name w:val="MTDisplayEquation Char"/>
    <w:link w:val="MTDisplayEquation"/>
    <w:rsid w:val="0048222B"/>
    <w:rPr>
      <w:rFonts w:ascii="黑体" w:eastAsia="黑体" w:hAnsi="黑体"/>
      <w:b/>
      <w:kern w:val="2"/>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926647">
      <w:bodyDiv w:val="1"/>
      <w:marLeft w:val="0"/>
      <w:marRight w:val="0"/>
      <w:marTop w:val="0"/>
      <w:marBottom w:val="0"/>
      <w:divBdr>
        <w:top w:val="none" w:sz="0" w:space="0" w:color="auto"/>
        <w:left w:val="none" w:sz="0" w:space="0" w:color="auto"/>
        <w:bottom w:val="none" w:sz="0" w:space="0" w:color="auto"/>
        <w:right w:val="none" w:sz="0" w:space="0" w:color="auto"/>
      </w:divBdr>
    </w:div>
    <w:div w:id="76290870">
      <w:bodyDiv w:val="1"/>
      <w:marLeft w:val="0"/>
      <w:marRight w:val="0"/>
      <w:marTop w:val="0"/>
      <w:marBottom w:val="0"/>
      <w:divBdr>
        <w:top w:val="none" w:sz="0" w:space="0" w:color="auto"/>
        <w:left w:val="none" w:sz="0" w:space="0" w:color="auto"/>
        <w:bottom w:val="none" w:sz="0" w:space="0" w:color="auto"/>
        <w:right w:val="none" w:sz="0" w:space="0" w:color="auto"/>
      </w:divBdr>
    </w:div>
    <w:div w:id="128061877">
      <w:bodyDiv w:val="1"/>
      <w:marLeft w:val="0"/>
      <w:marRight w:val="0"/>
      <w:marTop w:val="0"/>
      <w:marBottom w:val="0"/>
      <w:divBdr>
        <w:top w:val="none" w:sz="0" w:space="0" w:color="auto"/>
        <w:left w:val="none" w:sz="0" w:space="0" w:color="auto"/>
        <w:bottom w:val="none" w:sz="0" w:space="0" w:color="auto"/>
        <w:right w:val="none" w:sz="0" w:space="0" w:color="auto"/>
      </w:divBdr>
    </w:div>
    <w:div w:id="133182637">
      <w:bodyDiv w:val="1"/>
      <w:marLeft w:val="0"/>
      <w:marRight w:val="0"/>
      <w:marTop w:val="0"/>
      <w:marBottom w:val="0"/>
      <w:divBdr>
        <w:top w:val="none" w:sz="0" w:space="0" w:color="auto"/>
        <w:left w:val="none" w:sz="0" w:space="0" w:color="auto"/>
        <w:bottom w:val="none" w:sz="0" w:space="0" w:color="auto"/>
        <w:right w:val="none" w:sz="0" w:space="0" w:color="auto"/>
      </w:divBdr>
    </w:div>
    <w:div w:id="139158391">
      <w:bodyDiv w:val="1"/>
      <w:marLeft w:val="0"/>
      <w:marRight w:val="0"/>
      <w:marTop w:val="0"/>
      <w:marBottom w:val="0"/>
      <w:divBdr>
        <w:top w:val="none" w:sz="0" w:space="0" w:color="auto"/>
        <w:left w:val="none" w:sz="0" w:space="0" w:color="auto"/>
        <w:bottom w:val="none" w:sz="0" w:space="0" w:color="auto"/>
        <w:right w:val="none" w:sz="0" w:space="0" w:color="auto"/>
      </w:divBdr>
    </w:div>
    <w:div w:id="285894921">
      <w:bodyDiv w:val="1"/>
      <w:marLeft w:val="0"/>
      <w:marRight w:val="0"/>
      <w:marTop w:val="0"/>
      <w:marBottom w:val="0"/>
      <w:divBdr>
        <w:top w:val="none" w:sz="0" w:space="0" w:color="auto"/>
        <w:left w:val="none" w:sz="0" w:space="0" w:color="auto"/>
        <w:bottom w:val="none" w:sz="0" w:space="0" w:color="auto"/>
        <w:right w:val="none" w:sz="0" w:space="0" w:color="auto"/>
      </w:divBdr>
    </w:div>
    <w:div w:id="316542653">
      <w:bodyDiv w:val="1"/>
      <w:marLeft w:val="0"/>
      <w:marRight w:val="0"/>
      <w:marTop w:val="0"/>
      <w:marBottom w:val="0"/>
      <w:divBdr>
        <w:top w:val="none" w:sz="0" w:space="0" w:color="auto"/>
        <w:left w:val="none" w:sz="0" w:space="0" w:color="auto"/>
        <w:bottom w:val="none" w:sz="0" w:space="0" w:color="auto"/>
        <w:right w:val="none" w:sz="0" w:space="0" w:color="auto"/>
      </w:divBdr>
    </w:div>
    <w:div w:id="343290480">
      <w:bodyDiv w:val="1"/>
      <w:marLeft w:val="0"/>
      <w:marRight w:val="0"/>
      <w:marTop w:val="0"/>
      <w:marBottom w:val="0"/>
      <w:divBdr>
        <w:top w:val="none" w:sz="0" w:space="0" w:color="auto"/>
        <w:left w:val="none" w:sz="0" w:space="0" w:color="auto"/>
        <w:bottom w:val="none" w:sz="0" w:space="0" w:color="auto"/>
        <w:right w:val="none" w:sz="0" w:space="0" w:color="auto"/>
      </w:divBdr>
    </w:div>
    <w:div w:id="357969327">
      <w:bodyDiv w:val="1"/>
      <w:marLeft w:val="0"/>
      <w:marRight w:val="0"/>
      <w:marTop w:val="0"/>
      <w:marBottom w:val="0"/>
      <w:divBdr>
        <w:top w:val="none" w:sz="0" w:space="0" w:color="auto"/>
        <w:left w:val="none" w:sz="0" w:space="0" w:color="auto"/>
        <w:bottom w:val="none" w:sz="0" w:space="0" w:color="auto"/>
        <w:right w:val="none" w:sz="0" w:space="0" w:color="auto"/>
      </w:divBdr>
    </w:div>
    <w:div w:id="385640113">
      <w:bodyDiv w:val="1"/>
      <w:marLeft w:val="0"/>
      <w:marRight w:val="0"/>
      <w:marTop w:val="0"/>
      <w:marBottom w:val="0"/>
      <w:divBdr>
        <w:top w:val="none" w:sz="0" w:space="0" w:color="auto"/>
        <w:left w:val="none" w:sz="0" w:space="0" w:color="auto"/>
        <w:bottom w:val="none" w:sz="0" w:space="0" w:color="auto"/>
        <w:right w:val="none" w:sz="0" w:space="0" w:color="auto"/>
      </w:divBdr>
    </w:div>
    <w:div w:id="425732149">
      <w:bodyDiv w:val="1"/>
      <w:marLeft w:val="0"/>
      <w:marRight w:val="0"/>
      <w:marTop w:val="0"/>
      <w:marBottom w:val="0"/>
      <w:divBdr>
        <w:top w:val="none" w:sz="0" w:space="0" w:color="auto"/>
        <w:left w:val="none" w:sz="0" w:space="0" w:color="auto"/>
        <w:bottom w:val="none" w:sz="0" w:space="0" w:color="auto"/>
        <w:right w:val="none" w:sz="0" w:space="0" w:color="auto"/>
      </w:divBdr>
    </w:div>
    <w:div w:id="467164248">
      <w:bodyDiv w:val="1"/>
      <w:marLeft w:val="0"/>
      <w:marRight w:val="0"/>
      <w:marTop w:val="0"/>
      <w:marBottom w:val="0"/>
      <w:divBdr>
        <w:top w:val="none" w:sz="0" w:space="0" w:color="auto"/>
        <w:left w:val="none" w:sz="0" w:space="0" w:color="auto"/>
        <w:bottom w:val="none" w:sz="0" w:space="0" w:color="auto"/>
        <w:right w:val="none" w:sz="0" w:space="0" w:color="auto"/>
      </w:divBdr>
    </w:div>
    <w:div w:id="610011057">
      <w:bodyDiv w:val="1"/>
      <w:marLeft w:val="0"/>
      <w:marRight w:val="0"/>
      <w:marTop w:val="0"/>
      <w:marBottom w:val="0"/>
      <w:divBdr>
        <w:top w:val="none" w:sz="0" w:space="0" w:color="auto"/>
        <w:left w:val="none" w:sz="0" w:space="0" w:color="auto"/>
        <w:bottom w:val="none" w:sz="0" w:space="0" w:color="auto"/>
        <w:right w:val="none" w:sz="0" w:space="0" w:color="auto"/>
      </w:divBdr>
    </w:div>
    <w:div w:id="719940610">
      <w:bodyDiv w:val="1"/>
      <w:marLeft w:val="0"/>
      <w:marRight w:val="0"/>
      <w:marTop w:val="0"/>
      <w:marBottom w:val="0"/>
      <w:divBdr>
        <w:top w:val="none" w:sz="0" w:space="0" w:color="auto"/>
        <w:left w:val="none" w:sz="0" w:space="0" w:color="auto"/>
        <w:bottom w:val="none" w:sz="0" w:space="0" w:color="auto"/>
        <w:right w:val="none" w:sz="0" w:space="0" w:color="auto"/>
      </w:divBdr>
    </w:div>
    <w:div w:id="725833601">
      <w:bodyDiv w:val="1"/>
      <w:marLeft w:val="0"/>
      <w:marRight w:val="0"/>
      <w:marTop w:val="0"/>
      <w:marBottom w:val="0"/>
      <w:divBdr>
        <w:top w:val="none" w:sz="0" w:space="0" w:color="auto"/>
        <w:left w:val="none" w:sz="0" w:space="0" w:color="auto"/>
        <w:bottom w:val="none" w:sz="0" w:space="0" w:color="auto"/>
        <w:right w:val="none" w:sz="0" w:space="0" w:color="auto"/>
      </w:divBdr>
    </w:div>
    <w:div w:id="754087655">
      <w:bodyDiv w:val="1"/>
      <w:marLeft w:val="0"/>
      <w:marRight w:val="0"/>
      <w:marTop w:val="0"/>
      <w:marBottom w:val="0"/>
      <w:divBdr>
        <w:top w:val="none" w:sz="0" w:space="0" w:color="auto"/>
        <w:left w:val="none" w:sz="0" w:space="0" w:color="auto"/>
        <w:bottom w:val="none" w:sz="0" w:space="0" w:color="auto"/>
        <w:right w:val="none" w:sz="0" w:space="0" w:color="auto"/>
      </w:divBdr>
    </w:div>
    <w:div w:id="836388693">
      <w:bodyDiv w:val="1"/>
      <w:marLeft w:val="0"/>
      <w:marRight w:val="0"/>
      <w:marTop w:val="0"/>
      <w:marBottom w:val="0"/>
      <w:divBdr>
        <w:top w:val="none" w:sz="0" w:space="0" w:color="auto"/>
        <w:left w:val="none" w:sz="0" w:space="0" w:color="auto"/>
        <w:bottom w:val="none" w:sz="0" w:space="0" w:color="auto"/>
        <w:right w:val="none" w:sz="0" w:space="0" w:color="auto"/>
      </w:divBdr>
    </w:div>
    <w:div w:id="856970487">
      <w:bodyDiv w:val="1"/>
      <w:marLeft w:val="0"/>
      <w:marRight w:val="0"/>
      <w:marTop w:val="0"/>
      <w:marBottom w:val="0"/>
      <w:divBdr>
        <w:top w:val="none" w:sz="0" w:space="0" w:color="auto"/>
        <w:left w:val="none" w:sz="0" w:space="0" w:color="auto"/>
        <w:bottom w:val="none" w:sz="0" w:space="0" w:color="auto"/>
        <w:right w:val="none" w:sz="0" w:space="0" w:color="auto"/>
      </w:divBdr>
    </w:div>
    <w:div w:id="862474912">
      <w:bodyDiv w:val="1"/>
      <w:marLeft w:val="0"/>
      <w:marRight w:val="0"/>
      <w:marTop w:val="0"/>
      <w:marBottom w:val="0"/>
      <w:divBdr>
        <w:top w:val="none" w:sz="0" w:space="0" w:color="auto"/>
        <w:left w:val="none" w:sz="0" w:space="0" w:color="auto"/>
        <w:bottom w:val="none" w:sz="0" w:space="0" w:color="auto"/>
        <w:right w:val="none" w:sz="0" w:space="0" w:color="auto"/>
      </w:divBdr>
    </w:div>
    <w:div w:id="867179652">
      <w:bodyDiv w:val="1"/>
      <w:marLeft w:val="0"/>
      <w:marRight w:val="0"/>
      <w:marTop w:val="0"/>
      <w:marBottom w:val="0"/>
      <w:divBdr>
        <w:top w:val="none" w:sz="0" w:space="0" w:color="auto"/>
        <w:left w:val="none" w:sz="0" w:space="0" w:color="auto"/>
        <w:bottom w:val="none" w:sz="0" w:space="0" w:color="auto"/>
        <w:right w:val="none" w:sz="0" w:space="0" w:color="auto"/>
      </w:divBdr>
    </w:div>
    <w:div w:id="897010359">
      <w:bodyDiv w:val="1"/>
      <w:marLeft w:val="0"/>
      <w:marRight w:val="0"/>
      <w:marTop w:val="0"/>
      <w:marBottom w:val="0"/>
      <w:divBdr>
        <w:top w:val="none" w:sz="0" w:space="0" w:color="auto"/>
        <w:left w:val="none" w:sz="0" w:space="0" w:color="auto"/>
        <w:bottom w:val="none" w:sz="0" w:space="0" w:color="auto"/>
        <w:right w:val="none" w:sz="0" w:space="0" w:color="auto"/>
      </w:divBdr>
    </w:div>
    <w:div w:id="918103932">
      <w:bodyDiv w:val="1"/>
      <w:marLeft w:val="0"/>
      <w:marRight w:val="0"/>
      <w:marTop w:val="0"/>
      <w:marBottom w:val="0"/>
      <w:divBdr>
        <w:top w:val="none" w:sz="0" w:space="0" w:color="auto"/>
        <w:left w:val="none" w:sz="0" w:space="0" w:color="auto"/>
        <w:bottom w:val="none" w:sz="0" w:space="0" w:color="auto"/>
        <w:right w:val="none" w:sz="0" w:space="0" w:color="auto"/>
      </w:divBdr>
    </w:div>
    <w:div w:id="945700825">
      <w:bodyDiv w:val="1"/>
      <w:marLeft w:val="0"/>
      <w:marRight w:val="0"/>
      <w:marTop w:val="0"/>
      <w:marBottom w:val="0"/>
      <w:divBdr>
        <w:top w:val="none" w:sz="0" w:space="0" w:color="auto"/>
        <w:left w:val="none" w:sz="0" w:space="0" w:color="auto"/>
        <w:bottom w:val="none" w:sz="0" w:space="0" w:color="auto"/>
        <w:right w:val="none" w:sz="0" w:space="0" w:color="auto"/>
      </w:divBdr>
    </w:div>
    <w:div w:id="999848349">
      <w:bodyDiv w:val="1"/>
      <w:marLeft w:val="0"/>
      <w:marRight w:val="0"/>
      <w:marTop w:val="0"/>
      <w:marBottom w:val="0"/>
      <w:divBdr>
        <w:top w:val="none" w:sz="0" w:space="0" w:color="auto"/>
        <w:left w:val="none" w:sz="0" w:space="0" w:color="auto"/>
        <w:bottom w:val="none" w:sz="0" w:space="0" w:color="auto"/>
        <w:right w:val="none" w:sz="0" w:space="0" w:color="auto"/>
      </w:divBdr>
    </w:div>
    <w:div w:id="1024327943">
      <w:bodyDiv w:val="1"/>
      <w:marLeft w:val="0"/>
      <w:marRight w:val="0"/>
      <w:marTop w:val="0"/>
      <w:marBottom w:val="0"/>
      <w:divBdr>
        <w:top w:val="none" w:sz="0" w:space="0" w:color="auto"/>
        <w:left w:val="none" w:sz="0" w:space="0" w:color="auto"/>
        <w:bottom w:val="none" w:sz="0" w:space="0" w:color="auto"/>
        <w:right w:val="none" w:sz="0" w:space="0" w:color="auto"/>
      </w:divBdr>
    </w:div>
    <w:div w:id="1035304451">
      <w:bodyDiv w:val="1"/>
      <w:marLeft w:val="0"/>
      <w:marRight w:val="0"/>
      <w:marTop w:val="0"/>
      <w:marBottom w:val="0"/>
      <w:divBdr>
        <w:top w:val="none" w:sz="0" w:space="0" w:color="auto"/>
        <w:left w:val="none" w:sz="0" w:space="0" w:color="auto"/>
        <w:bottom w:val="none" w:sz="0" w:space="0" w:color="auto"/>
        <w:right w:val="none" w:sz="0" w:space="0" w:color="auto"/>
      </w:divBdr>
    </w:div>
    <w:div w:id="1042902747">
      <w:bodyDiv w:val="1"/>
      <w:marLeft w:val="0"/>
      <w:marRight w:val="0"/>
      <w:marTop w:val="0"/>
      <w:marBottom w:val="0"/>
      <w:divBdr>
        <w:top w:val="none" w:sz="0" w:space="0" w:color="auto"/>
        <w:left w:val="none" w:sz="0" w:space="0" w:color="auto"/>
        <w:bottom w:val="none" w:sz="0" w:space="0" w:color="auto"/>
        <w:right w:val="none" w:sz="0" w:space="0" w:color="auto"/>
      </w:divBdr>
    </w:div>
    <w:div w:id="1149396438">
      <w:bodyDiv w:val="1"/>
      <w:marLeft w:val="0"/>
      <w:marRight w:val="0"/>
      <w:marTop w:val="0"/>
      <w:marBottom w:val="0"/>
      <w:divBdr>
        <w:top w:val="none" w:sz="0" w:space="0" w:color="auto"/>
        <w:left w:val="none" w:sz="0" w:space="0" w:color="auto"/>
        <w:bottom w:val="none" w:sz="0" w:space="0" w:color="auto"/>
        <w:right w:val="none" w:sz="0" w:space="0" w:color="auto"/>
      </w:divBdr>
    </w:div>
    <w:div w:id="1171482074">
      <w:bodyDiv w:val="1"/>
      <w:marLeft w:val="0"/>
      <w:marRight w:val="0"/>
      <w:marTop w:val="0"/>
      <w:marBottom w:val="0"/>
      <w:divBdr>
        <w:top w:val="none" w:sz="0" w:space="0" w:color="auto"/>
        <w:left w:val="none" w:sz="0" w:space="0" w:color="auto"/>
        <w:bottom w:val="none" w:sz="0" w:space="0" w:color="auto"/>
        <w:right w:val="none" w:sz="0" w:space="0" w:color="auto"/>
      </w:divBdr>
    </w:div>
    <w:div w:id="1255363399">
      <w:bodyDiv w:val="1"/>
      <w:marLeft w:val="0"/>
      <w:marRight w:val="0"/>
      <w:marTop w:val="0"/>
      <w:marBottom w:val="0"/>
      <w:divBdr>
        <w:top w:val="none" w:sz="0" w:space="0" w:color="auto"/>
        <w:left w:val="none" w:sz="0" w:space="0" w:color="auto"/>
        <w:bottom w:val="none" w:sz="0" w:space="0" w:color="auto"/>
        <w:right w:val="none" w:sz="0" w:space="0" w:color="auto"/>
      </w:divBdr>
    </w:div>
    <w:div w:id="1292249850">
      <w:bodyDiv w:val="1"/>
      <w:marLeft w:val="0"/>
      <w:marRight w:val="0"/>
      <w:marTop w:val="0"/>
      <w:marBottom w:val="0"/>
      <w:divBdr>
        <w:top w:val="none" w:sz="0" w:space="0" w:color="auto"/>
        <w:left w:val="none" w:sz="0" w:space="0" w:color="auto"/>
        <w:bottom w:val="none" w:sz="0" w:space="0" w:color="auto"/>
        <w:right w:val="none" w:sz="0" w:space="0" w:color="auto"/>
      </w:divBdr>
    </w:div>
    <w:div w:id="1295451060">
      <w:bodyDiv w:val="1"/>
      <w:marLeft w:val="0"/>
      <w:marRight w:val="0"/>
      <w:marTop w:val="0"/>
      <w:marBottom w:val="0"/>
      <w:divBdr>
        <w:top w:val="none" w:sz="0" w:space="0" w:color="auto"/>
        <w:left w:val="none" w:sz="0" w:space="0" w:color="auto"/>
        <w:bottom w:val="none" w:sz="0" w:space="0" w:color="auto"/>
        <w:right w:val="none" w:sz="0" w:space="0" w:color="auto"/>
      </w:divBdr>
    </w:div>
    <w:div w:id="1359306900">
      <w:bodyDiv w:val="1"/>
      <w:marLeft w:val="0"/>
      <w:marRight w:val="0"/>
      <w:marTop w:val="0"/>
      <w:marBottom w:val="0"/>
      <w:divBdr>
        <w:top w:val="none" w:sz="0" w:space="0" w:color="auto"/>
        <w:left w:val="none" w:sz="0" w:space="0" w:color="auto"/>
        <w:bottom w:val="none" w:sz="0" w:space="0" w:color="auto"/>
        <w:right w:val="none" w:sz="0" w:space="0" w:color="auto"/>
      </w:divBdr>
    </w:div>
    <w:div w:id="1435780479">
      <w:bodyDiv w:val="1"/>
      <w:marLeft w:val="0"/>
      <w:marRight w:val="0"/>
      <w:marTop w:val="0"/>
      <w:marBottom w:val="0"/>
      <w:divBdr>
        <w:top w:val="none" w:sz="0" w:space="0" w:color="auto"/>
        <w:left w:val="none" w:sz="0" w:space="0" w:color="auto"/>
        <w:bottom w:val="none" w:sz="0" w:space="0" w:color="auto"/>
        <w:right w:val="none" w:sz="0" w:space="0" w:color="auto"/>
      </w:divBdr>
    </w:div>
    <w:div w:id="1439520256">
      <w:bodyDiv w:val="1"/>
      <w:marLeft w:val="0"/>
      <w:marRight w:val="0"/>
      <w:marTop w:val="0"/>
      <w:marBottom w:val="0"/>
      <w:divBdr>
        <w:top w:val="none" w:sz="0" w:space="0" w:color="auto"/>
        <w:left w:val="none" w:sz="0" w:space="0" w:color="auto"/>
        <w:bottom w:val="none" w:sz="0" w:space="0" w:color="auto"/>
        <w:right w:val="none" w:sz="0" w:space="0" w:color="auto"/>
      </w:divBdr>
    </w:div>
    <w:div w:id="1466924496">
      <w:bodyDiv w:val="1"/>
      <w:marLeft w:val="0"/>
      <w:marRight w:val="0"/>
      <w:marTop w:val="0"/>
      <w:marBottom w:val="0"/>
      <w:divBdr>
        <w:top w:val="none" w:sz="0" w:space="0" w:color="auto"/>
        <w:left w:val="none" w:sz="0" w:space="0" w:color="auto"/>
        <w:bottom w:val="none" w:sz="0" w:space="0" w:color="auto"/>
        <w:right w:val="none" w:sz="0" w:space="0" w:color="auto"/>
      </w:divBdr>
    </w:div>
    <w:div w:id="1514034462">
      <w:bodyDiv w:val="1"/>
      <w:marLeft w:val="0"/>
      <w:marRight w:val="0"/>
      <w:marTop w:val="0"/>
      <w:marBottom w:val="0"/>
      <w:divBdr>
        <w:top w:val="none" w:sz="0" w:space="0" w:color="auto"/>
        <w:left w:val="none" w:sz="0" w:space="0" w:color="auto"/>
        <w:bottom w:val="none" w:sz="0" w:space="0" w:color="auto"/>
        <w:right w:val="none" w:sz="0" w:space="0" w:color="auto"/>
      </w:divBdr>
    </w:div>
    <w:div w:id="1713656580">
      <w:bodyDiv w:val="1"/>
      <w:marLeft w:val="0"/>
      <w:marRight w:val="0"/>
      <w:marTop w:val="0"/>
      <w:marBottom w:val="0"/>
      <w:divBdr>
        <w:top w:val="none" w:sz="0" w:space="0" w:color="auto"/>
        <w:left w:val="none" w:sz="0" w:space="0" w:color="auto"/>
        <w:bottom w:val="none" w:sz="0" w:space="0" w:color="auto"/>
        <w:right w:val="none" w:sz="0" w:space="0" w:color="auto"/>
      </w:divBdr>
    </w:div>
    <w:div w:id="1723867155">
      <w:bodyDiv w:val="1"/>
      <w:marLeft w:val="0"/>
      <w:marRight w:val="0"/>
      <w:marTop w:val="0"/>
      <w:marBottom w:val="0"/>
      <w:divBdr>
        <w:top w:val="none" w:sz="0" w:space="0" w:color="auto"/>
        <w:left w:val="none" w:sz="0" w:space="0" w:color="auto"/>
        <w:bottom w:val="none" w:sz="0" w:space="0" w:color="auto"/>
        <w:right w:val="none" w:sz="0" w:space="0" w:color="auto"/>
      </w:divBdr>
      <w:divsChild>
        <w:div w:id="606084186">
          <w:marLeft w:val="0"/>
          <w:marRight w:val="0"/>
          <w:marTop w:val="0"/>
          <w:marBottom w:val="0"/>
          <w:divBdr>
            <w:top w:val="none" w:sz="0" w:space="0" w:color="auto"/>
            <w:left w:val="none" w:sz="0" w:space="0" w:color="auto"/>
            <w:bottom w:val="none" w:sz="0" w:space="0" w:color="auto"/>
            <w:right w:val="none" w:sz="0" w:space="0" w:color="auto"/>
          </w:divBdr>
          <w:divsChild>
            <w:div w:id="2122529263">
              <w:marLeft w:val="0"/>
              <w:marRight w:val="0"/>
              <w:marTop w:val="0"/>
              <w:marBottom w:val="0"/>
              <w:divBdr>
                <w:top w:val="none" w:sz="0" w:space="0" w:color="auto"/>
                <w:left w:val="none" w:sz="0" w:space="0" w:color="auto"/>
                <w:bottom w:val="none" w:sz="0" w:space="0" w:color="auto"/>
                <w:right w:val="none" w:sz="0" w:space="0" w:color="auto"/>
              </w:divBdr>
            </w:div>
          </w:divsChild>
        </w:div>
        <w:div w:id="1480073800">
          <w:marLeft w:val="0"/>
          <w:marRight w:val="0"/>
          <w:marTop w:val="0"/>
          <w:marBottom w:val="0"/>
          <w:divBdr>
            <w:top w:val="none" w:sz="0" w:space="0" w:color="auto"/>
            <w:left w:val="none" w:sz="0" w:space="0" w:color="auto"/>
            <w:bottom w:val="none" w:sz="0" w:space="0" w:color="auto"/>
            <w:right w:val="none" w:sz="0" w:space="0" w:color="auto"/>
          </w:divBdr>
          <w:divsChild>
            <w:div w:id="1181359589">
              <w:marLeft w:val="0"/>
              <w:marRight w:val="0"/>
              <w:marTop w:val="0"/>
              <w:marBottom w:val="0"/>
              <w:divBdr>
                <w:top w:val="none" w:sz="0" w:space="0" w:color="auto"/>
                <w:left w:val="none" w:sz="0" w:space="0" w:color="auto"/>
                <w:bottom w:val="none" w:sz="0" w:space="0" w:color="auto"/>
                <w:right w:val="none" w:sz="0" w:space="0" w:color="auto"/>
              </w:divBdr>
            </w:div>
          </w:divsChild>
        </w:div>
        <w:div w:id="1669019648">
          <w:marLeft w:val="0"/>
          <w:marRight w:val="0"/>
          <w:marTop w:val="0"/>
          <w:marBottom w:val="0"/>
          <w:divBdr>
            <w:top w:val="none" w:sz="0" w:space="0" w:color="auto"/>
            <w:left w:val="none" w:sz="0" w:space="0" w:color="auto"/>
            <w:bottom w:val="none" w:sz="0" w:space="0" w:color="auto"/>
            <w:right w:val="none" w:sz="0" w:space="0" w:color="auto"/>
          </w:divBdr>
          <w:divsChild>
            <w:div w:id="628323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969352">
      <w:bodyDiv w:val="1"/>
      <w:marLeft w:val="0"/>
      <w:marRight w:val="0"/>
      <w:marTop w:val="0"/>
      <w:marBottom w:val="0"/>
      <w:divBdr>
        <w:top w:val="none" w:sz="0" w:space="0" w:color="auto"/>
        <w:left w:val="none" w:sz="0" w:space="0" w:color="auto"/>
        <w:bottom w:val="none" w:sz="0" w:space="0" w:color="auto"/>
        <w:right w:val="none" w:sz="0" w:space="0" w:color="auto"/>
      </w:divBdr>
    </w:div>
    <w:div w:id="1779373795">
      <w:bodyDiv w:val="1"/>
      <w:marLeft w:val="0"/>
      <w:marRight w:val="0"/>
      <w:marTop w:val="0"/>
      <w:marBottom w:val="0"/>
      <w:divBdr>
        <w:top w:val="none" w:sz="0" w:space="0" w:color="auto"/>
        <w:left w:val="none" w:sz="0" w:space="0" w:color="auto"/>
        <w:bottom w:val="none" w:sz="0" w:space="0" w:color="auto"/>
        <w:right w:val="none" w:sz="0" w:space="0" w:color="auto"/>
      </w:divBdr>
    </w:div>
    <w:div w:id="1798720862">
      <w:bodyDiv w:val="1"/>
      <w:marLeft w:val="0"/>
      <w:marRight w:val="0"/>
      <w:marTop w:val="0"/>
      <w:marBottom w:val="0"/>
      <w:divBdr>
        <w:top w:val="none" w:sz="0" w:space="0" w:color="auto"/>
        <w:left w:val="none" w:sz="0" w:space="0" w:color="auto"/>
        <w:bottom w:val="none" w:sz="0" w:space="0" w:color="auto"/>
        <w:right w:val="none" w:sz="0" w:space="0" w:color="auto"/>
      </w:divBdr>
    </w:div>
    <w:div w:id="1878620837">
      <w:bodyDiv w:val="1"/>
      <w:marLeft w:val="0"/>
      <w:marRight w:val="0"/>
      <w:marTop w:val="0"/>
      <w:marBottom w:val="0"/>
      <w:divBdr>
        <w:top w:val="none" w:sz="0" w:space="0" w:color="auto"/>
        <w:left w:val="none" w:sz="0" w:space="0" w:color="auto"/>
        <w:bottom w:val="none" w:sz="0" w:space="0" w:color="auto"/>
        <w:right w:val="none" w:sz="0" w:space="0" w:color="auto"/>
      </w:divBdr>
    </w:div>
    <w:div w:id="1897541486">
      <w:bodyDiv w:val="1"/>
      <w:marLeft w:val="0"/>
      <w:marRight w:val="0"/>
      <w:marTop w:val="0"/>
      <w:marBottom w:val="0"/>
      <w:divBdr>
        <w:top w:val="none" w:sz="0" w:space="0" w:color="auto"/>
        <w:left w:val="none" w:sz="0" w:space="0" w:color="auto"/>
        <w:bottom w:val="none" w:sz="0" w:space="0" w:color="auto"/>
        <w:right w:val="none" w:sz="0" w:space="0" w:color="auto"/>
      </w:divBdr>
    </w:div>
    <w:div w:id="1982690276">
      <w:bodyDiv w:val="1"/>
      <w:marLeft w:val="0"/>
      <w:marRight w:val="0"/>
      <w:marTop w:val="0"/>
      <w:marBottom w:val="0"/>
      <w:divBdr>
        <w:top w:val="none" w:sz="0" w:space="0" w:color="auto"/>
        <w:left w:val="none" w:sz="0" w:space="0" w:color="auto"/>
        <w:bottom w:val="none" w:sz="0" w:space="0" w:color="auto"/>
        <w:right w:val="none" w:sz="0" w:space="0" w:color="auto"/>
      </w:divBdr>
    </w:div>
    <w:div w:id="2063627045">
      <w:bodyDiv w:val="1"/>
      <w:marLeft w:val="0"/>
      <w:marRight w:val="0"/>
      <w:marTop w:val="0"/>
      <w:marBottom w:val="0"/>
      <w:divBdr>
        <w:top w:val="none" w:sz="0" w:space="0" w:color="auto"/>
        <w:left w:val="none" w:sz="0" w:space="0" w:color="auto"/>
        <w:bottom w:val="none" w:sz="0" w:space="0" w:color="auto"/>
        <w:right w:val="none" w:sz="0" w:space="0" w:color="auto"/>
      </w:divBdr>
    </w:div>
    <w:div w:id="2088921173">
      <w:bodyDiv w:val="1"/>
      <w:marLeft w:val="0"/>
      <w:marRight w:val="0"/>
      <w:marTop w:val="0"/>
      <w:marBottom w:val="0"/>
      <w:divBdr>
        <w:top w:val="none" w:sz="0" w:space="0" w:color="auto"/>
        <w:left w:val="none" w:sz="0" w:space="0" w:color="auto"/>
        <w:bottom w:val="none" w:sz="0" w:space="0" w:color="auto"/>
        <w:right w:val="none" w:sz="0" w:space="0" w:color="auto"/>
      </w:divBdr>
    </w:div>
    <w:div w:id="2103186293">
      <w:bodyDiv w:val="1"/>
      <w:marLeft w:val="0"/>
      <w:marRight w:val="0"/>
      <w:marTop w:val="0"/>
      <w:marBottom w:val="0"/>
      <w:divBdr>
        <w:top w:val="none" w:sz="0" w:space="0" w:color="auto"/>
        <w:left w:val="none" w:sz="0" w:space="0" w:color="auto"/>
        <w:bottom w:val="none" w:sz="0" w:space="0" w:color="auto"/>
        <w:right w:val="none" w:sz="0" w:space="0" w:color="auto"/>
      </w:divBdr>
    </w:div>
    <w:div w:id="2125149499">
      <w:bodyDiv w:val="1"/>
      <w:marLeft w:val="0"/>
      <w:marRight w:val="0"/>
      <w:marTop w:val="0"/>
      <w:marBottom w:val="0"/>
      <w:divBdr>
        <w:top w:val="none" w:sz="0" w:space="0" w:color="auto"/>
        <w:left w:val="none" w:sz="0" w:space="0" w:color="auto"/>
        <w:bottom w:val="none" w:sz="0" w:space="0" w:color="auto"/>
        <w:right w:val="none" w:sz="0" w:space="0" w:color="auto"/>
      </w:divBdr>
    </w:div>
    <w:div w:id="21422669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oleObject" Target="embeddings/oleObject2.bin"/><Relationship Id="rId18" Type="http://schemas.microsoft.com/office/2007/relationships/hdphoto" Target="media/hdphoto1.wdp"/><Relationship Id="rId26" Type="http://schemas.openxmlformats.org/officeDocument/2006/relationships/image" Target="media/image14.wmf"/><Relationship Id="rId21" Type="http://schemas.openxmlformats.org/officeDocument/2006/relationships/image" Target="media/image10.png"/><Relationship Id="rId34" Type="http://schemas.openxmlformats.org/officeDocument/2006/relationships/image" Target="media/image19.png"/><Relationship Id="rId7" Type="http://schemas.openxmlformats.org/officeDocument/2006/relationships/endnotes" Target="endnotes.xml"/><Relationship Id="rId12" Type="http://schemas.openxmlformats.org/officeDocument/2006/relationships/image" Target="media/image4.wmf"/><Relationship Id="rId17" Type="http://schemas.openxmlformats.org/officeDocument/2006/relationships/image" Target="media/image7.png"/><Relationship Id="rId25" Type="http://schemas.openxmlformats.org/officeDocument/2006/relationships/image" Target="media/image13.png"/><Relationship Id="rId33" Type="http://schemas.openxmlformats.org/officeDocument/2006/relationships/image" Target="media/image18.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oleObject" Target="embeddings/oleObject3.bin"/><Relationship Id="rId20" Type="http://schemas.openxmlformats.org/officeDocument/2006/relationships/image" Target="media/image9.png"/><Relationship Id="rId29" Type="http://schemas.openxmlformats.org/officeDocument/2006/relationships/oleObject" Target="embeddings/oleObject6.bin"/><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oleObject" Target="embeddings/oleObject4.bin"/><Relationship Id="rId32" Type="http://schemas.openxmlformats.org/officeDocument/2006/relationships/image" Target="media/image17.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wmf"/><Relationship Id="rId23" Type="http://schemas.openxmlformats.org/officeDocument/2006/relationships/image" Target="media/image12.wmf"/><Relationship Id="rId28" Type="http://schemas.openxmlformats.org/officeDocument/2006/relationships/image" Target="media/image15.png"/><Relationship Id="rId36" Type="http://schemas.openxmlformats.org/officeDocument/2006/relationships/oleObject" Target="embeddings/oleObject8.bin"/><Relationship Id="rId10" Type="http://schemas.openxmlformats.org/officeDocument/2006/relationships/image" Target="media/image2.png"/><Relationship Id="rId19" Type="http://schemas.openxmlformats.org/officeDocument/2006/relationships/image" Target="media/image8.png"/><Relationship Id="rId31" Type="http://schemas.openxmlformats.org/officeDocument/2006/relationships/image" Target="media/image16.png"/><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5.png"/><Relationship Id="rId22" Type="http://schemas.openxmlformats.org/officeDocument/2006/relationships/image" Target="media/image11.png"/><Relationship Id="rId27" Type="http://schemas.openxmlformats.org/officeDocument/2006/relationships/oleObject" Target="embeddings/oleObject5.bin"/><Relationship Id="rId30" Type="http://schemas.openxmlformats.org/officeDocument/2006/relationships/oleObject" Target="embeddings/oleObject7.bin"/><Relationship Id="rId35" Type="http://schemas.openxmlformats.org/officeDocument/2006/relationships/image" Target="media/image20.wmf"/><Relationship Id="rId8" Type="http://schemas.openxmlformats.org/officeDocument/2006/relationships/image" Target="media/image1.wmf"/><Relationship Id="rId3"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wangzheng.ZKYSVRMAIN\&#26700;&#38754;\&#35828;&#26126;&#20070;&#27169;&#26495;_CCD-1_CCD&#29305;&#24615;&#32508;&#21512;&#23454;&#39564;&#20202;&#23454;&#39564;&#25351;&#23548;&#21450;&#25805;&#20316;&#35828;&#26126;&#20070;_2012-11-30.do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22C87A5-123A-4089-9329-48CE250F99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说明书模板_CCD-1_CCD特性综合实验仪实验指导及操作说明书_2012-11-30.dot</Template>
  <TotalTime>196</TotalTime>
  <Pages>9</Pages>
  <Words>969</Words>
  <Characters>5528</Characters>
  <Application>Microsoft Office Word</Application>
  <DocSecurity>0</DocSecurity>
  <Lines>46</Lines>
  <Paragraphs>12</Paragraphs>
  <ScaleCrop>false</ScaleCrop>
  <Company/>
  <LinksUpToDate>false</LinksUpToDate>
  <CharactersWithSpaces>6485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何健钊</dc:creator>
  <cp:lastModifiedBy>ming</cp:lastModifiedBy>
  <cp:revision>9</cp:revision>
  <cp:lastPrinted>2024-09-08T04:23:00Z</cp:lastPrinted>
  <dcterms:created xsi:type="dcterms:W3CDTF">2024-09-05T10:56:00Z</dcterms:created>
  <dcterms:modified xsi:type="dcterms:W3CDTF">2024-11-02T01:17:00Z</dcterms:modified>
</cp:coreProperties>
</file>